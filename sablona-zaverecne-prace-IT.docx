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>
        <w:trPr>
          <w:trHeight w:hRule="exact" w:val="2835"/>
        </w:trPr>
        <w:tc>
          <w:tcPr>
            <w:tcW w:w="9640" w:type="dxa"/>
            <w:gridSpan w:val="3"/>
          </w:tcPr>
          <w:p w:rsidR="00F03DA6" w:rsidRDefault="00A535DD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rPr>
                <w:noProof/>
              </w:rPr>
              <w:drawing>
                <wp:inline distT="0" distB="0" distL="0" distR="0">
                  <wp:extent cx="3299460" cy="1280160"/>
                  <wp:effectExtent l="0" t="0" r="0" b="0"/>
                  <wp:docPr id="1" name="obrázek 1" descr="Logo__SSPU_2016_Bar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_SSPU_2016_Bar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946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>
        <w:trPr>
          <w:trHeight w:val="1415"/>
        </w:trPr>
        <w:tc>
          <w:tcPr>
            <w:tcW w:w="9640" w:type="dxa"/>
            <w:gridSpan w:val="3"/>
            <w:vAlign w:val="center"/>
          </w:tcPr>
          <w:p w:rsidR="00F03DA6" w:rsidRPr="00C91564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:rsidR="00C91564" w:rsidRPr="00811BD3" w:rsidRDefault="00C9156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:rsidR="00FC1F9B" w:rsidRPr="00C91564" w:rsidRDefault="00710C3F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proofErr w:type="spellStart"/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FabScan</w:t>
            </w:r>
            <w:proofErr w:type="spellEnd"/>
          </w:p>
        </w:tc>
      </w:tr>
      <w:tr w:rsidR="00F03DA6">
        <w:trPr>
          <w:trHeight w:hRule="exact" w:val="567"/>
        </w:trPr>
        <w:tc>
          <w:tcPr>
            <w:tcW w:w="9640" w:type="dxa"/>
            <w:gridSpan w:val="3"/>
          </w:tcPr>
          <w:p w:rsidR="00F03DA6" w:rsidRPr="00C91564" w:rsidRDefault="008E14E7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 xml:space="preserve">Josef </w:t>
            </w:r>
            <w:proofErr w:type="spellStart"/>
            <w:r>
              <w:rPr>
                <w:rFonts w:ascii="Arial Narrow" w:hAnsi="Arial Narrow" w:cs="Arial Narrow"/>
                <w:sz w:val="40"/>
                <w:szCs w:val="40"/>
              </w:rPr>
              <w:t>Galvas</w:t>
            </w:r>
            <w:proofErr w:type="spellEnd"/>
          </w:p>
        </w:tc>
      </w:tr>
      <w:tr w:rsidR="00C91564">
        <w:trPr>
          <w:trHeight w:val="4781"/>
        </w:trPr>
        <w:tc>
          <w:tcPr>
            <w:tcW w:w="9640" w:type="dxa"/>
            <w:gridSpan w:val="3"/>
            <w:vAlign w:val="center"/>
          </w:tcPr>
          <w:p w:rsidR="00FC1F9B" w:rsidRPr="00E41AE1" w:rsidRDefault="00A535DD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  <w:r>
              <w:rPr>
                <w:rFonts w:ascii="Arial Narrow" w:hAnsi="Arial Narrow" w:cs="Arial Narrow"/>
                <w:noProof/>
                <w:sz w:val="40"/>
                <w:szCs w:val="40"/>
              </w:rPr>
              <w:drawing>
                <wp:inline distT="0" distB="0" distL="0" distR="0">
                  <wp:extent cx="4541520" cy="1775460"/>
                  <wp:effectExtent l="0" t="0" r="0" b="0"/>
                  <wp:docPr id="2" name="obrázek 2" descr="C:\Users\Josef\Desktop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osef\Desktop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1520" cy="177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 w:rsidTr="005D5EFD">
        <w:trPr>
          <w:trHeight w:hRule="exact" w:val="108"/>
        </w:trPr>
        <w:tc>
          <w:tcPr>
            <w:tcW w:w="3828" w:type="dxa"/>
            <w:gridSpan w:val="2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:rsidR="005D5EFD" w:rsidRPr="00E219C1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0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0"/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:rsidR="005D5EFD" w:rsidRPr="005D5EFD" w:rsidRDefault="005D5EFD" w:rsidP="00D12AB2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201</w:t>
            </w:r>
            <w:r w:rsidR="00F67723">
              <w:rPr>
                <w:rFonts w:ascii="Arial Narrow" w:hAnsi="Arial Narrow" w:cs="Arial Narrow"/>
                <w:sz w:val="28"/>
                <w:szCs w:val="28"/>
              </w:rPr>
              <w:t>8</w:t>
            </w:r>
            <w:r>
              <w:rPr>
                <w:rFonts w:ascii="Arial Narrow" w:hAnsi="Arial Narrow" w:cs="Arial Narrow"/>
                <w:sz w:val="28"/>
                <w:szCs w:val="28"/>
              </w:rPr>
              <w:t>/201</w:t>
            </w:r>
            <w:r w:rsidR="00F67723">
              <w:rPr>
                <w:rFonts w:ascii="Arial Narrow" w:hAnsi="Arial Narrow" w:cs="Arial Narrow"/>
                <w:sz w:val="28"/>
                <w:szCs w:val="28"/>
              </w:rPr>
              <w:t>9</w:t>
            </w:r>
          </w:p>
        </w:tc>
      </w:tr>
    </w:tbl>
    <w:p w:rsidR="00F03DA6" w:rsidRDefault="00F03DA6">
      <w:pPr>
        <w:sectPr w:rsidR="00F03DA6">
          <w:footerReference w:type="default" r:id="rId11"/>
          <w:headerReference w:type="first" r:id="rId12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:rsidR="00E15FA1" w:rsidRPr="00D967BB" w:rsidRDefault="00896E56" w:rsidP="005860F7">
      <w:r>
        <w:lastRenderedPageBreak/>
        <w:br w:type="page"/>
      </w:r>
      <w:r w:rsidR="00D967BB" w:rsidRPr="00D967BB">
        <w:lastRenderedPageBreak/>
        <w:t>Poděkování</w:t>
      </w:r>
    </w:p>
    <w:p w:rsidR="004A12E0" w:rsidRPr="00A535DD" w:rsidRDefault="00F67723" w:rsidP="006C2C63">
      <w:pPr>
        <w:numPr>
          <w:ilvl w:val="0"/>
          <w:numId w:val="38"/>
        </w:numPr>
        <w:rPr>
          <w:rStyle w:val="Pokec"/>
          <w:i/>
          <w:color w:val="auto"/>
        </w:rPr>
      </w:pPr>
      <w:r>
        <w:rPr>
          <w:i/>
        </w:rPr>
        <w:t xml:space="preserve">Chtěl bych poděkovat panu učiteli </w:t>
      </w:r>
      <w:proofErr w:type="spellStart"/>
      <w:r>
        <w:rPr>
          <w:i/>
        </w:rPr>
        <w:t>Grussmannovi</w:t>
      </w:r>
      <w:proofErr w:type="spellEnd"/>
      <w:r>
        <w:rPr>
          <w:i/>
        </w:rPr>
        <w:t>, za pomoc při tvorbě mého pr</w:t>
      </w:r>
      <w:r>
        <w:rPr>
          <w:i/>
        </w:rPr>
        <w:t>o</w:t>
      </w:r>
      <w:r w:rsidR="00D03129">
        <w:rPr>
          <w:i/>
        </w:rPr>
        <w:t>jektu.</w:t>
      </w:r>
    </w:p>
    <w:p w:rsidR="004A12E0" w:rsidRPr="00A535DD" w:rsidRDefault="008B6730" w:rsidP="00320CEC">
      <w:pPr>
        <w:spacing w:before="8520"/>
        <w:jc w:val="left"/>
        <w:rPr>
          <w:rStyle w:val="Pokec"/>
          <w:color w:val="auto"/>
        </w:rPr>
      </w:pPr>
      <w:r w:rsidRPr="008B6730">
        <w:rPr>
          <w:rStyle w:val="Pokec"/>
          <w:color w:val="auto"/>
        </w:rPr>
        <w:t xml:space="preserve">Prohlašuji, že jsem závěrečnou práci vypracoval samostatně a uvedl veškeré použité </w:t>
      </w:r>
      <w:r>
        <w:rPr>
          <w:rStyle w:val="Pokec"/>
          <w:color w:val="auto"/>
        </w:rPr>
        <w:br/>
      </w:r>
      <w:r w:rsidRPr="008B6730">
        <w:rPr>
          <w:rStyle w:val="Pokec"/>
          <w:color w:val="auto"/>
        </w:rPr>
        <w:t>informační zdroje</w:t>
      </w:r>
      <w:r w:rsidR="004A12E0" w:rsidRPr="008B6730">
        <w:rPr>
          <w:rStyle w:val="Pokec"/>
          <w:color w:val="auto"/>
        </w:rPr>
        <w:t>.</w:t>
      </w:r>
    </w:p>
    <w:p w:rsidR="00320CEC" w:rsidRPr="00A535DD" w:rsidRDefault="00320CEC" w:rsidP="00320CEC">
      <w:pPr>
        <w:jc w:val="left"/>
        <w:rPr>
          <w:rStyle w:val="Pokec"/>
          <w:color w:val="auto"/>
        </w:rPr>
      </w:pPr>
      <w:r w:rsidRPr="00320CEC">
        <w:rPr>
          <w:rStyle w:val="Pokec"/>
          <w:color w:val="auto"/>
        </w:rPr>
        <w:t xml:space="preserve">Souhlasím, aby tato </w:t>
      </w:r>
      <w:r>
        <w:rPr>
          <w:rStyle w:val="Pokec"/>
          <w:color w:val="auto"/>
        </w:rPr>
        <w:t>studijní</w:t>
      </w:r>
      <w:r w:rsidRPr="00320CEC">
        <w:rPr>
          <w:rStyle w:val="Pokec"/>
          <w:color w:val="auto"/>
        </w:rPr>
        <w:t xml:space="preserve"> práce byla použita k</w:t>
      </w:r>
      <w:r>
        <w:rPr>
          <w:rStyle w:val="Pokec"/>
          <w:color w:val="auto"/>
        </w:rPr>
        <w:t xml:space="preserve"> </w:t>
      </w:r>
      <w:r w:rsidRPr="00320CEC">
        <w:rPr>
          <w:rStyle w:val="Pokec"/>
          <w:color w:val="auto"/>
        </w:rPr>
        <w:t>výukovým účelům</w:t>
      </w:r>
      <w:r>
        <w:rPr>
          <w:rStyle w:val="Pokec"/>
          <w:color w:val="auto"/>
        </w:rPr>
        <w:t xml:space="preserve"> na Střední průmyslové </w:t>
      </w:r>
      <w:r>
        <w:rPr>
          <w:rStyle w:val="Pokec"/>
          <w:color w:val="auto"/>
        </w:rPr>
        <w:br/>
        <w:t xml:space="preserve">a umělecké škole v Opavě, Praskova </w:t>
      </w:r>
      <w:r>
        <w:t>399/8.</w:t>
      </w:r>
    </w:p>
    <w:p w:rsidR="008B6730" w:rsidRPr="00A535DD" w:rsidRDefault="00EC63EE" w:rsidP="008B6730">
      <w:pPr>
        <w:spacing w:before="120"/>
        <w:jc w:val="left"/>
        <w:rPr>
          <w:rStyle w:val="Pokec"/>
          <w:color w:val="auto"/>
        </w:rPr>
      </w:pPr>
      <w:r>
        <w:rPr>
          <w:rStyle w:val="Pokec"/>
          <w:color w:val="auto"/>
        </w:rPr>
        <w:t xml:space="preserve">V Opavě </w:t>
      </w:r>
      <w:r>
        <w:rPr>
          <w:rStyle w:val="Pokec"/>
          <w:color w:val="auto"/>
        </w:rPr>
        <w:tab/>
        <w:t>31. 12. 2018</w:t>
      </w:r>
    </w:p>
    <w:p w:rsidR="00294C06" w:rsidRPr="008B6730" w:rsidRDefault="004A12E0" w:rsidP="008B6730">
      <w:pPr>
        <w:pBdr>
          <w:top w:val="single" w:sz="4" w:space="1" w:color="auto"/>
        </w:pBdr>
        <w:ind w:left="4963" w:firstLine="709"/>
        <w:rPr>
          <w:i/>
        </w:rPr>
      </w:pPr>
      <w:r w:rsidRPr="008B6730">
        <w:rPr>
          <w:rStyle w:val="Pokec"/>
          <w:i/>
          <w:color w:val="auto"/>
        </w:rPr>
        <w:t xml:space="preserve">podpis </w:t>
      </w:r>
      <w:r w:rsidR="008B6730" w:rsidRPr="008B6730">
        <w:rPr>
          <w:rStyle w:val="Pokec"/>
          <w:i/>
          <w:color w:val="auto"/>
        </w:rPr>
        <w:t>autora práce</w:t>
      </w:r>
    </w:p>
    <w:p w:rsidR="00F03DA6" w:rsidRPr="005F3335" w:rsidRDefault="00896E56" w:rsidP="0049413F">
      <w:pPr>
        <w:rPr>
          <w:b/>
          <w:sz w:val="28"/>
          <w:szCs w:val="28"/>
        </w:rPr>
      </w:pPr>
      <w:bookmarkStart w:id="1" w:name="_Toc37577728"/>
      <w:r>
        <w:rPr>
          <w:b/>
          <w:sz w:val="28"/>
          <w:szCs w:val="28"/>
        </w:rPr>
        <w:br w:type="page"/>
      </w:r>
      <w:r w:rsidR="00F03DA6" w:rsidRPr="005F3335">
        <w:rPr>
          <w:b/>
          <w:sz w:val="28"/>
          <w:szCs w:val="28"/>
        </w:rPr>
        <w:lastRenderedPageBreak/>
        <w:t>A</w:t>
      </w:r>
      <w:bookmarkEnd w:id="1"/>
      <w:r w:rsidR="00D12AB2">
        <w:rPr>
          <w:b/>
          <w:sz w:val="28"/>
          <w:szCs w:val="28"/>
        </w:rPr>
        <w:t>NOTACE</w:t>
      </w:r>
    </w:p>
    <w:p w:rsidR="00F03DA6" w:rsidRPr="00AE2AD9" w:rsidRDefault="00AE2AD9" w:rsidP="0049413F">
      <w:pPr>
        <w:ind w:firstLine="709"/>
        <w:rPr>
          <w:rStyle w:val="Pokec"/>
          <w:color w:val="auto"/>
        </w:rPr>
      </w:pPr>
      <w:r w:rsidRPr="00AE2AD9">
        <w:rPr>
          <w:rStyle w:val="Pokec"/>
          <w:color w:val="auto"/>
        </w:rPr>
        <w:t>Cílem projektu bylo vytvořit fun</w:t>
      </w:r>
      <w:r>
        <w:rPr>
          <w:rStyle w:val="Pokec"/>
          <w:color w:val="auto"/>
        </w:rPr>
        <w:t xml:space="preserve">kční 3D scanner, který by umožňoval skenování 3D objektů a následné zobrazení na počítači. Projekt využívá open-source software </w:t>
      </w:r>
      <w:proofErr w:type="spellStart"/>
      <w:r>
        <w:rPr>
          <w:rStyle w:val="Pokec"/>
          <w:color w:val="auto"/>
        </w:rPr>
        <w:t>Fa</w:t>
      </w:r>
      <w:r>
        <w:rPr>
          <w:rStyle w:val="Pokec"/>
          <w:color w:val="auto"/>
        </w:rPr>
        <w:t>b</w:t>
      </w:r>
      <w:r>
        <w:rPr>
          <w:rStyle w:val="Pokec"/>
          <w:color w:val="auto"/>
        </w:rPr>
        <w:t>Scan</w:t>
      </w:r>
      <w:proofErr w:type="spellEnd"/>
      <w:r>
        <w:rPr>
          <w:rStyle w:val="Pokec"/>
          <w:color w:val="auto"/>
        </w:rPr>
        <w:t xml:space="preserve">, který dokáže </w:t>
      </w:r>
      <w:r w:rsidR="00B60965">
        <w:rPr>
          <w:rStyle w:val="Pokec"/>
          <w:color w:val="auto"/>
        </w:rPr>
        <w:t>z nasnímaných fotografií sestavit 3D objekt</w:t>
      </w:r>
      <w:r w:rsidR="002E7BAF">
        <w:rPr>
          <w:rStyle w:val="Pokec"/>
          <w:color w:val="auto"/>
        </w:rPr>
        <w:t xml:space="preserve"> a běží na OS Linux</w:t>
      </w:r>
      <w:r w:rsidR="00B60965">
        <w:rPr>
          <w:rStyle w:val="Pokec"/>
          <w:color w:val="auto"/>
        </w:rPr>
        <w:t>. S</w:t>
      </w:r>
      <w:r w:rsidR="00B60965">
        <w:rPr>
          <w:rStyle w:val="Pokec"/>
          <w:color w:val="auto"/>
        </w:rPr>
        <w:t>a</w:t>
      </w:r>
      <w:r w:rsidR="00B60965">
        <w:rPr>
          <w:rStyle w:val="Pokec"/>
          <w:color w:val="auto"/>
        </w:rPr>
        <w:t>motný objekt je umístěn na</w:t>
      </w:r>
      <w:r w:rsidR="006C33FD">
        <w:rPr>
          <w:rStyle w:val="Pokec"/>
          <w:color w:val="auto"/>
        </w:rPr>
        <w:t xml:space="preserve"> podstavci otáčeném pomocí krokovacího motorku. Motor je ovládán ovladačem </w:t>
      </w:r>
      <w:proofErr w:type="spellStart"/>
      <w:r w:rsidR="006C33FD">
        <w:rPr>
          <w:rStyle w:val="Pokec"/>
          <w:color w:val="auto"/>
        </w:rPr>
        <w:t>Polulu</w:t>
      </w:r>
      <w:proofErr w:type="spellEnd"/>
      <w:r w:rsidR="006C33FD">
        <w:rPr>
          <w:rStyle w:val="Pokec"/>
          <w:color w:val="auto"/>
        </w:rPr>
        <w:t xml:space="preserve"> A4988 a ten je připojen k</w:t>
      </w:r>
      <w:r w:rsidR="00B75089">
        <w:rPr>
          <w:rStyle w:val="Pokec"/>
          <w:color w:val="auto"/>
        </w:rPr>
        <w:t> </w:t>
      </w:r>
      <w:proofErr w:type="spellStart"/>
      <w:r w:rsidR="00B75089">
        <w:rPr>
          <w:rStyle w:val="Pokec"/>
          <w:color w:val="auto"/>
        </w:rPr>
        <w:t>mikrokontroléru</w:t>
      </w:r>
      <w:proofErr w:type="spellEnd"/>
      <w:r w:rsidR="006C33FD">
        <w:rPr>
          <w:rStyle w:val="Pokec"/>
          <w:color w:val="auto"/>
        </w:rPr>
        <w:t> </w:t>
      </w:r>
      <w:proofErr w:type="spellStart"/>
      <w:r w:rsidR="00B75089">
        <w:rPr>
          <w:rStyle w:val="Pokec"/>
          <w:color w:val="auto"/>
        </w:rPr>
        <w:t>Arduino</w:t>
      </w:r>
      <w:proofErr w:type="spellEnd"/>
      <w:r w:rsidR="00B75089">
        <w:rPr>
          <w:rStyle w:val="Pokec"/>
          <w:color w:val="auto"/>
        </w:rPr>
        <w:t xml:space="preserve"> </w:t>
      </w:r>
      <w:proofErr w:type="spellStart"/>
      <w:r w:rsidR="00B75089">
        <w:rPr>
          <w:rStyle w:val="Pokec"/>
          <w:color w:val="auto"/>
        </w:rPr>
        <w:t>Nano</w:t>
      </w:r>
      <w:proofErr w:type="spellEnd"/>
      <w:r w:rsidR="006C33FD">
        <w:rPr>
          <w:rStyle w:val="Pokec"/>
          <w:color w:val="auto"/>
        </w:rPr>
        <w:t xml:space="preserve">, v němž je nahrán samotný kód. </w:t>
      </w:r>
      <w:r w:rsidR="00B75089">
        <w:rPr>
          <w:rStyle w:val="Pokec"/>
          <w:color w:val="auto"/>
        </w:rPr>
        <w:t>Na snímaný předm</w:t>
      </w:r>
      <w:r w:rsidR="00B42752">
        <w:rPr>
          <w:rStyle w:val="Pokec"/>
          <w:color w:val="auto"/>
        </w:rPr>
        <w:t>ět svítí přímkový laser a ten v určitých intervalech</w:t>
      </w:r>
      <w:r w:rsidR="00B75089">
        <w:rPr>
          <w:rStyle w:val="Pokec"/>
          <w:color w:val="auto"/>
        </w:rPr>
        <w:t xml:space="preserve"> zachytává webkamera a vyfocené snímky posílá do pro</w:t>
      </w:r>
      <w:r w:rsidR="00B42752">
        <w:rPr>
          <w:rStyle w:val="Pokec"/>
          <w:color w:val="auto"/>
        </w:rPr>
        <w:t xml:space="preserve">gramu </w:t>
      </w:r>
      <w:proofErr w:type="spellStart"/>
      <w:r w:rsidR="00B42752">
        <w:rPr>
          <w:rStyle w:val="Pokec"/>
          <w:color w:val="auto"/>
        </w:rPr>
        <w:t>FabScan</w:t>
      </w:r>
      <w:proofErr w:type="spellEnd"/>
      <w:r w:rsidR="00B42752">
        <w:rPr>
          <w:rStyle w:val="Pokec"/>
          <w:color w:val="auto"/>
        </w:rPr>
        <w:t xml:space="preserve"> přes USB vstup. </w:t>
      </w:r>
      <w:r w:rsidR="003F6165">
        <w:rPr>
          <w:rStyle w:val="Pokec"/>
          <w:color w:val="auto"/>
        </w:rPr>
        <w:t>Na obrazovce lze vidět postupné skenování obrazu a výsledkem je hotový o</w:t>
      </w:r>
      <w:r w:rsidR="003F6165">
        <w:rPr>
          <w:rStyle w:val="Pokec"/>
          <w:color w:val="auto"/>
        </w:rPr>
        <w:t>b</w:t>
      </w:r>
      <w:r w:rsidR="003F6165">
        <w:rPr>
          <w:rStyle w:val="Pokec"/>
          <w:color w:val="auto"/>
        </w:rPr>
        <w:t xml:space="preserve">jekt, který lze naformátovat do STL podoby určené pro 3D tiskárny. </w:t>
      </w:r>
    </w:p>
    <w:p w:rsidR="005F3335" w:rsidRPr="00CC4510" w:rsidRDefault="00CC4510">
      <w:r w:rsidRPr="00CC4510">
        <w:rPr>
          <w:b/>
        </w:rPr>
        <w:t>Klíčová slova:</w:t>
      </w:r>
      <w:r>
        <w:rPr>
          <w:b/>
        </w:rPr>
        <w:t xml:space="preserve"> </w:t>
      </w:r>
      <w:r w:rsidRPr="00CC4510">
        <w:t>scanner, open-source, mikro</w:t>
      </w:r>
      <w:r>
        <w:t>-</w:t>
      </w:r>
      <w:r w:rsidRPr="00CC4510">
        <w:t>kontrolér, ovladač, formát</w:t>
      </w:r>
    </w:p>
    <w:p w:rsidR="00F03DA6" w:rsidRPr="00AE2AD9" w:rsidRDefault="00F03DA6"/>
    <w:p w:rsidR="00294C06" w:rsidRPr="00AE2AD9" w:rsidRDefault="00294C06" w:rsidP="004A12E0">
      <w:pPr>
        <w:tabs>
          <w:tab w:val="left" w:pos="7088"/>
        </w:tabs>
        <w:rPr>
          <w:rStyle w:val="Pokec"/>
          <w:color w:val="auto"/>
        </w:rPr>
      </w:pPr>
    </w:p>
    <w:p w:rsidR="00294C06" w:rsidRPr="00AE2AD9" w:rsidRDefault="00294C06"/>
    <w:p w:rsidR="00F03DA6" w:rsidRDefault="00F03DA6">
      <w:pPr>
        <w:pStyle w:val="Nadpis-Obsah"/>
        <w:pageBreakBefore/>
      </w:pPr>
      <w:bookmarkStart w:id="2" w:name="_Toc37577729"/>
      <w:bookmarkStart w:id="3" w:name="_Toc88120440"/>
      <w:bookmarkStart w:id="4" w:name="_Toc88120677"/>
      <w:bookmarkStart w:id="5" w:name="_Toc88120889"/>
      <w:bookmarkStart w:id="6" w:name="_Toc88120993"/>
      <w:bookmarkStart w:id="7" w:name="_Toc88121036"/>
      <w:bookmarkStart w:id="8" w:name="_Toc88121173"/>
      <w:bookmarkStart w:id="9" w:name="_Toc88121547"/>
      <w:bookmarkStart w:id="10" w:name="_Toc88121604"/>
      <w:bookmarkStart w:id="11" w:name="_Toc88121742"/>
      <w:bookmarkStart w:id="12" w:name="_Toc88122008"/>
      <w:bookmarkStart w:id="13" w:name="_Toc88124611"/>
      <w:bookmarkStart w:id="14" w:name="_Toc88124648"/>
      <w:bookmarkStart w:id="15" w:name="_Toc88124798"/>
      <w:bookmarkStart w:id="16" w:name="_Toc88125781"/>
      <w:bookmarkStart w:id="17" w:name="_Toc88126301"/>
      <w:bookmarkStart w:id="18" w:name="_Toc88126452"/>
      <w:bookmarkStart w:id="19" w:name="_Toc88126519"/>
      <w:bookmarkStart w:id="20" w:name="_Toc88126548"/>
      <w:bookmarkStart w:id="21" w:name="_Toc88126764"/>
      <w:bookmarkStart w:id="22" w:name="_Toc88126854"/>
      <w:bookmarkStart w:id="23" w:name="_Toc88127095"/>
      <w:bookmarkStart w:id="24" w:name="_Toc88127138"/>
      <w:bookmarkStart w:id="25" w:name="_Toc88128503"/>
      <w:bookmarkStart w:id="26" w:name="_Toc107634140"/>
      <w:bookmarkStart w:id="27" w:name="_Toc107635157"/>
      <w:r>
        <w:lastRenderedPageBreak/>
        <w:t>OBSAH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BF601F" w:rsidRDefault="00F03DA6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E9780B">
        <w:rPr>
          <w:b w:val="0"/>
          <w:bCs/>
          <w:szCs w:val="36"/>
        </w:rPr>
        <w:fldChar w:fldCharType="begin"/>
      </w:r>
      <w:r w:rsidRPr="00E9780B">
        <w:rPr>
          <w:b w:val="0"/>
          <w:bCs/>
          <w:szCs w:val="36"/>
        </w:rPr>
        <w:instrText xml:space="preserve"> TOC \h \z \t "Nadpis 1;2;Nadpis 2;3;Nadpis 3;4;Nadpis 4;5;Nadpis;2;Část;1" </w:instrText>
      </w:r>
      <w:r w:rsidRPr="00E9780B">
        <w:rPr>
          <w:b w:val="0"/>
          <w:bCs/>
          <w:szCs w:val="36"/>
        </w:rPr>
        <w:fldChar w:fldCharType="separate"/>
      </w:r>
      <w:hyperlink w:anchor="_Toc532330079" w:history="1">
        <w:r w:rsidR="00BF601F" w:rsidRPr="00CA57AC">
          <w:rPr>
            <w:rStyle w:val="Hypertextovodkaz"/>
          </w:rPr>
          <w:t>Úvod</w:t>
        </w:r>
        <w:r w:rsidR="00BF601F">
          <w:rPr>
            <w:webHidden/>
          </w:rPr>
          <w:tab/>
        </w:r>
        <w:r w:rsidR="00BF601F">
          <w:rPr>
            <w:webHidden/>
          </w:rPr>
          <w:fldChar w:fldCharType="begin"/>
        </w:r>
        <w:r w:rsidR="00BF601F">
          <w:rPr>
            <w:webHidden/>
          </w:rPr>
          <w:instrText xml:space="preserve"> PAGEREF _Toc532330079 \h </w:instrText>
        </w:r>
        <w:r w:rsidR="00BF601F">
          <w:rPr>
            <w:webHidden/>
          </w:rPr>
        </w:r>
        <w:r w:rsidR="00BF601F">
          <w:rPr>
            <w:webHidden/>
          </w:rPr>
          <w:fldChar w:fldCharType="separate"/>
        </w:r>
        <w:r w:rsidR="00BF601F">
          <w:rPr>
            <w:webHidden/>
          </w:rPr>
          <w:t>5</w:t>
        </w:r>
        <w:r w:rsidR="00BF601F">
          <w:rPr>
            <w:webHidden/>
          </w:rPr>
          <w:fldChar w:fldCharType="end"/>
        </w:r>
      </w:hyperlink>
    </w:p>
    <w:p w:rsidR="00BF601F" w:rsidRDefault="00BF601F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330080" w:history="1">
        <w:r w:rsidRPr="00CA57AC">
          <w:rPr>
            <w:rStyle w:val="Hypertextovodkaz"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A57AC">
          <w:rPr>
            <w:rStyle w:val="Hypertextovodkaz"/>
          </w:rPr>
          <w:t>Teoretická a metodická východiska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_Toc532330080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F601F" w:rsidRDefault="00BF601F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330081" w:history="1">
        <w:r w:rsidRPr="00CA57AC">
          <w:rPr>
            <w:rStyle w:val="Hypertextovodkaz"/>
          </w:rPr>
          <w:t>1.1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CA57AC">
          <w:rPr>
            <w:rStyle w:val="Hypertextovodkaz"/>
          </w:rPr>
          <w:t>Postup práce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_Toc532330081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F601F" w:rsidRDefault="00BF601F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330082" w:history="1">
        <w:r w:rsidRPr="00CA57AC">
          <w:rPr>
            <w:rStyle w:val="Hypertextovodkaz"/>
          </w:rPr>
          <w:t>1.1.1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A57AC">
          <w:rPr>
            <w:rStyle w:val="Hypertextovodkaz"/>
          </w:rPr>
          <w:t>Sehnání potřebných součástí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_Toc532330082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F601F" w:rsidRDefault="00BF601F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330083" w:history="1">
        <w:r w:rsidRPr="00CA57AC">
          <w:rPr>
            <w:rStyle w:val="Hypertextovodkaz"/>
          </w:rPr>
          <w:t>1.1.2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A57AC">
          <w:rPr>
            <w:rStyle w:val="Hypertextovodkaz"/>
          </w:rPr>
          <w:t>Nakreslení schématu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_Toc532330083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F601F" w:rsidRDefault="00BF601F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330084" w:history="1">
        <w:r w:rsidRPr="00CA57AC">
          <w:rPr>
            <w:rStyle w:val="Hypertextovodkaz"/>
          </w:rPr>
          <w:t>1.1.3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A57AC">
          <w:rPr>
            <w:rStyle w:val="Hypertextovodkaz"/>
          </w:rPr>
          <w:t>Sestavení na nepájivé pole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_Toc532330084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F601F" w:rsidRDefault="00BF601F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330085" w:history="1">
        <w:r w:rsidRPr="00CA57AC">
          <w:rPr>
            <w:rStyle w:val="Hypertextovodkaz"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A57AC">
          <w:rPr>
            <w:rStyle w:val="Hypertextovodkaz"/>
          </w:rPr>
          <w:t>Využité technologie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_Toc532330085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F601F" w:rsidRDefault="00BF601F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330086" w:history="1">
        <w:r w:rsidRPr="00CA57AC">
          <w:rPr>
            <w:rStyle w:val="Hypertextovodkaz"/>
          </w:rPr>
          <w:t>2.1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CA57AC">
          <w:rPr>
            <w:rStyle w:val="Hypertextovodkaz"/>
          </w:rPr>
          <w:t>Hardware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_Toc532330086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F601F" w:rsidRDefault="00BF601F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330087" w:history="1">
        <w:r w:rsidRPr="00CA57AC">
          <w:rPr>
            <w:rStyle w:val="Hypertextovodkaz"/>
          </w:rPr>
          <w:t>2.1.1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A57AC">
          <w:rPr>
            <w:rStyle w:val="Hypertextovodkaz"/>
          </w:rPr>
          <w:t>Arduino Nano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_Toc532330087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F601F" w:rsidRDefault="00BF601F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330088" w:history="1">
        <w:r w:rsidRPr="00CA57AC">
          <w:rPr>
            <w:rStyle w:val="Hypertextovodkaz"/>
          </w:rPr>
          <w:t>2.1.2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A57AC">
          <w:rPr>
            <w:rStyle w:val="Hypertextovodkaz"/>
          </w:rPr>
          <w:t>Krokový motor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_Toc532330088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F601F" w:rsidRDefault="00BF601F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330089" w:history="1">
        <w:r w:rsidRPr="00CA57AC">
          <w:rPr>
            <w:rStyle w:val="Hypertextovodkaz"/>
          </w:rPr>
          <w:t>2.1.3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A57AC">
          <w:rPr>
            <w:rStyle w:val="Hypertextovodkaz"/>
          </w:rPr>
          <w:t>Line laser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_Toc532330089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F601F" w:rsidRDefault="00BF601F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330090" w:history="1">
        <w:r w:rsidRPr="00CA57AC">
          <w:rPr>
            <w:rStyle w:val="Hypertextovodkaz"/>
          </w:rPr>
          <w:t>2.1.4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A57AC">
          <w:rPr>
            <w:rStyle w:val="Hypertextovodkaz"/>
          </w:rPr>
          <w:t>Webkamera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_Toc532330090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F601F" w:rsidRDefault="00BF601F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330091" w:history="1">
        <w:r w:rsidRPr="00CA57AC">
          <w:rPr>
            <w:rStyle w:val="Hypertextovodkaz"/>
          </w:rPr>
          <w:t>2.1.5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A57AC">
          <w:rPr>
            <w:rStyle w:val="Hypertextovodkaz"/>
          </w:rPr>
          <w:t>Driver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_Toc532330091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F601F" w:rsidRDefault="00BF601F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330092" w:history="1">
        <w:r w:rsidRPr="00CA57AC">
          <w:rPr>
            <w:rStyle w:val="Hypertextovodkaz"/>
          </w:rPr>
          <w:t>2.2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CA57AC">
          <w:rPr>
            <w:rStyle w:val="Hypertextovodkaz"/>
          </w:rPr>
          <w:t>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_Toc532330092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F601F" w:rsidRDefault="00BF601F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330093" w:history="1">
        <w:r w:rsidRPr="00CA57AC">
          <w:rPr>
            <w:rStyle w:val="Hypertextovodkaz"/>
          </w:rPr>
          <w:t>2.2.1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A57AC">
          <w:rPr>
            <w:rStyle w:val="Hypertextovodkaz"/>
          </w:rPr>
          <w:t>FabScan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_Toc532330093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F601F" w:rsidRDefault="00BF601F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330094" w:history="1">
        <w:r w:rsidRPr="00CA57AC">
          <w:rPr>
            <w:rStyle w:val="Hypertextovodkaz"/>
          </w:rPr>
          <w:t>2.2.2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A57AC">
          <w:rPr>
            <w:rStyle w:val="Hypertextovodkaz"/>
          </w:rPr>
          <w:t>Arduino IDE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_Toc532330094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F601F" w:rsidRDefault="00BF601F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330095" w:history="1">
        <w:r w:rsidRPr="00CA57AC">
          <w:rPr>
            <w:rStyle w:val="Hypertextovodkaz"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A57AC">
          <w:rPr>
            <w:rStyle w:val="Hypertextovodkaz"/>
          </w:rPr>
          <w:t>Způsoby řešení a použité postupy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_Toc532330095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F601F" w:rsidRDefault="00BF601F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330096" w:history="1">
        <w:r w:rsidRPr="00CA57AC">
          <w:rPr>
            <w:rStyle w:val="Hypertextovodkaz"/>
          </w:rPr>
          <w:t>3.1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CA57AC">
          <w:rPr>
            <w:rStyle w:val="Hypertextovodkaz"/>
          </w:rPr>
          <w:t>Finální kompletování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_Toc532330096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F601F" w:rsidRDefault="00BF601F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330097" w:history="1">
        <w:r w:rsidRPr="00CA57AC">
          <w:rPr>
            <w:rStyle w:val="Hypertextovodkaz"/>
          </w:rPr>
          <w:t>3.1.1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A57AC">
          <w:rPr>
            <w:rStyle w:val="Hypertextovodkaz"/>
          </w:rPr>
          <w:t>Pájení na desku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_Toc532330097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F601F" w:rsidRDefault="00BF601F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330098" w:history="1">
        <w:r w:rsidRPr="00CA57AC">
          <w:rPr>
            <w:rStyle w:val="Hypertextovodkaz"/>
          </w:rPr>
          <w:t>3.1.2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A57AC">
          <w:rPr>
            <w:rStyle w:val="Hypertextovodkaz"/>
          </w:rPr>
          <w:t>Sestavení boxu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_Toc532330098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F601F" w:rsidRDefault="00BF601F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330099" w:history="1">
        <w:r w:rsidRPr="00CA57AC">
          <w:rPr>
            <w:rStyle w:val="Hypertextovodkaz"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A57AC">
          <w:rPr>
            <w:rStyle w:val="Hypertextovodkaz"/>
          </w:rPr>
          <w:t>Výsledky řešení, výstupy, uživatelský manuál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_Toc532330099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F601F" w:rsidRDefault="00BF601F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330100" w:history="1">
        <w:r w:rsidRPr="00CA57AC">
          <w:rPr>
            <w:rStyle w:val="Hypertextovodkaz"/>
          </w:rPr>
          <w:t>Závěr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_Toc532330100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F601F" w:rsidRDefault="00BF601F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330101" w:history="1">
        <w:r w:rsidRPr="00CA57AC">
          <w:rPr>
            <w:rStyle w:val="Hypertextovodkaz"/>
          </w:rPr>
          <w:t>Seznam použitýCH INFORMAČNÍCH ZDROJů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_Toc532330101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F601F" w:rsidRDefault="00BF601F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330102" w:history="1">
        <w:r w:rsidRPr="00CA57AC">
          <w:rPr>
            <w:rStyle w:val="Hypertextovodkaz"/>
          </w:rPr>
          <w:t>Seznam příloh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_Toc532330102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F03DA6" w:rsidRDefault="00F03DA6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E9780B">
        <w:rPr>
          <w:b w:val="0"/>
          <w:bCs/>
          <w:szCs w:val="36"/>
        </w:rPr>
        <w:fldChar w:fldCharType="end"/>
      </w:r>
      <w:bookmarkStart w:id="28" w:name="_GoBack"/>
      <w:bookmarkEnd w:id="28"/>
    </w:p>
    <w:p w:rsidR="00756E7C" w:rsidRPr="00756E7C" w:rsidRDefault="00756E7C" w:rsidP="00756E7C">
      <w:pPr>
        <w:pStyle w:val="Nadpis"/>
      </w:pPr>
      <w:bookmarkStart w:id="29" w:name="_Toc532330079"/>
      <w:r>
        <w:lastRenderedPageBreak/>
        <w:t>Úvod</w:t>
      </w:r>
      <w:bookmarkEnd w:id="29"/>
    </w:p>
    <w:p w:rsidR="001F423D" w:rsidRDefault="0019513C" w:rsidP="00066BDC">
      <w:pPr>
        <w:ind w:firstLine="709"/>
      </w:pPr>
      <w:r>
        <w:t>V úvod</w:t>
      </w:r>
      <w:r w:rsidR="00536B4B">
        <w:t>u</w:t>
      </w:r>
      <w:r>
        <w:t xml:space="preserve"> </w:t>
      </w:r>
      <w:r w:rsidR="006E7C34">
        <w:t>této práce bych chtěl vysvětlit,</w:t>
      </w:r>
      <w:r>
        <w:t xml:space="preserve"> proč jsem si vybral zrovna tento projekt a co všechno mě k tomu vedlo.  </w:t>
      </w:r>
      <w:r w:rsidR="005E3EF2">
        <w:t>Protože j</w:t>
      </w:r>
      <w:r>
        <w:t>iž od mala se mi hodně líbil</w:t>
      </w:r>
      <w:r w:rsidR="005E3EF2">
        <w:t>y různé programy na m</w:t>
      </w:r>
      <w:r w:rsidR="005E3EF2">
        <w:t>o</w:t>
      </w:r>
      <w:r w:rsidR="005E3EF2">
        <w:t>delování a tvorbu všelijakých objektů, rozhodl jsem se tomu věnovat trochu svého času a pokusil jsem se najít něco, co by mě zaujalo natolik, abych z toho udělal svou závěrečnou práci</w:t>
      </w:r>
      <w:r w:rsidR="002B1B41">
        <w:t>.</w:t>
      </w:r>
      <w:r w:rsidR="005E3EF2">
        <w:t xml:space="preserve"> O projektu </w:t>
      </w:r>
      <w:proofErr w:type="spellStart"/>
      <w:r w:rsidR="005E3EF2">
        <w:t>FabScan</w:t>
      </w:r>
      <w:proofErr w:type="spellEnd"/>
      <w:r w:rsidR="005E3EF2">
        <w:t xml:space="preserve"> jsem se náhodou dozvěděl od mého učitele z počítačových sítí, když nám dával různé návrhy na závěrečné ročníkové práce.</w:t>
      </w:r>
      <w:r w:rsidR="002B1B41">
        <w:t xml:space="preserve"> </w:t>
      </w:r>
      <w:r w:rsidR="005E3EF2">
        <w:t>Tento projekt</w:t>
      </w:r>
      <w:r w:rsidR="00942C1C">
        <w:t xml:space="preserve"> mě zaujal hned na první pohled</w:t>
      </w:r>
      <w:r w:rsidR="006854B0">
        <w:t xml:space="preserve">, </w:t>
      </w:r>
      <w:r w:rsidR="00942C1C">
        <w:t>a proto</w:t>
      </w:r>
      <w:r w:rsidR="00664AAD">
        <w:t xml:space="preserve"> jsem si řekl</w:t>
      </w:r>
      <w:r w:rsidR="00FD1995">
        <w:t>,</w:t>
      </w:r>
      <w:r w:rsidR="00664AAD">
        <w:t xml:space="preserve"> že se do toho pustím a zkusím si vytvořit svůj vlastní </w:t>
      </w:r>
      <w:r w:rsidR="00942C1C">
        <w:t xml:space="preserve">3D </w:t>
      </w:r>
      <w:r w:rsidR="00664AAD">
        <w:t>scan</w:t>
      </w:r>
      <w:r w:rsidR="00942C1C">
        <w:t>ner doma a použít ho</w:t>
      </w:r>
      <w:r w:rsidR="00664AAD">
        <w:t xml:space="preserve"> zároveň </w:t>
      </w:r>
      <w:r w:rsidR="00942C1C">
        <w:t xml:space="preserve">i </w:t>
      </w:r>
      <w:r w:rsidR="00664AAD">
        <w:t>jako</w:t>
      </w:r>
      <w:r w:rsidR="005E3EF2">
        <w:t xml:space="preserve"> svou závěrečnou práci. </w:t>
      </w:r>
    </w:p>
    <w:p w:rsidR="00942C1C" w:rsidRDefault="00942C1C" w:rsidP="001F423D">
      <w:r>
        <w:tab/>
      </w:r>
      <w:r w:rsidR="00010839">
        <w:t xml:space="preserve">Před začátkem realizace svého projektu </w:t>
      </w:r>
      <w:r w:rsidR="006769C8">
        <w:t xml:space="preserve">jsem </w:t>
      </w:r>
      <w:r w:rsidR="00010839">
        <w:t xml:space="preserve">musel zvážit, kterou distribuci </w:t>
      </w:r>
      <w:r w:rsidR="006769C8">
        <w:t>pr</w:t>
      </w:r>
      <w:r w:rsidR="006769C8">
        <w:t>o</w:t>
      </w:r>
      <w:r w:rsidR="006769C8">
        <w:t>gramu</w:t>
      </w:r>
      <w:r w:rsidR="00010839">
        <w:t xml:space="preserve"> zvolím. Na internetu je celá řada různých verzí a já jsem si nakonec vybral tu, jenž v sobě obsahuje vše, co potřebuj</w:t>
      </w:r>
      <w:r w:rsidR="006D16CF">
        <w:t>i</w:t>
      </w:r>
      <w:r w:rsidR="00010839">
        <w:t xml:space="preserve"> ke kompletaci a to od hardwarových součástí, až po k</w:t>
      </w:r>
      <w:r w:rsidR="00010839">
        <w:t>o</w:t>
      </w:r>
      <w:r w:rsidR="0092406E">
        <w:t>nečný software</w:t>
      </w:r>
      <w:r w:rsidR="00BF2037">
        <w:t xml:space="preserve">. </w:t>
      </w:r>
      <w:r w:rsidR="00BF2CBF">
        <w:t xml:space="preserve">Původní software vytvořil Francis </w:t>
      </w:r>
      <w:proofErr w:type="spellStart"/>
      <w:r w:rsidR="00BF2CBF">
        <w:t>Engelmann</w:t>
      </w:r>
      <w:proofErr w:type="spellEnd"/>
      <w:r w:rsidR="00BF2CBF">
        <w:t xml:space="preserve">, který na něm pracoval déle než pět let. </w:t>
      </w:r>
      <w:r w:rsidR="0092406E">
        <w:t xml:space="preserve">Nyní se tomuto projektu věnuje více lidí a postupně se jej snaží vylepšovat a dolaďovat. Nejznámější vývojář, který momentálně </w:t>
      </w:r>
      <w:proofErr w:type="gramStart"/>
      <w:r w:rsidR="0092406E">
        <w:t>pracuje</w:t>
      </w:r>
      <w:proofErr w:type="gramEnd"/>
      <w:r w:rsidR="0092406E">
        <w:t xml:space="preserve"> na vývoji se </w:t>
      </w:r>
      <w:proofErr w:type="gramStart"/>
      <w:r w:rsidR="0092406E">
        <w:t>jmenuje</w:t>
      </w:r>
      <w:proofErr w:type="gramEnd"/>
      <w:r w:rsidR="0092406E">
        <w:t xml:space="preserve"> Mario Lukas. Vytvořil nejnovější verzi zařízení - </w:t>
      </w:r>
      <w:proofErr w:type="spellStart"/>
      <w:r w:rsidR="0092406E">
        <w:t>FabScan</w:t>
      </w:r>
      <w:proofErr w:type="spellEnd"/>
      <w:r w:rsidR="0092406E">
        <w:t xml:space="preserve"> </w:t>
      </w:r>
      <w:proofErr w:type="spellStart"/>
      <w:r w:rsidR="0092406E">
        <w:t>Pi</w:t>
      </w:r>
      <w:proofErr w:type="spellEnd"/>
      <w:r w:rsidR="0092406E">
        <w:t xml:space="preserve">, založenou na </w:t>
      </w:r>
      <w:proofErr w:type="spellStart"/>
      <w:r w:rsidR="0092406E">
        <w:t>Raspberry</w:t>
      </w:r>
      <w:proofErr w:type="spellEnd"/>
      <w:r w:rsidR="0092406E">
        <w:t xml:space="preserve"> </w:t>
      </w:r>
      <w:proofErr w:type="spellStart"/>
      <w:r w:rsidR="0092406E">
        <w:t>Pi</w:t>
      </w:r>
      <w:proofErr w:type="spellEnd"/>
      <w:r w:rsidR="0092406E">
        <w:t>. Zaříz</w:t>
      </w:r>
      <w:r w:rsidR="0092406E">
        <w:t>e</w:t>
      </w:r>
      <w:r w:rsidR="0092406E">
        <w:t>ní je ovládáno pomocí internetového prohlížeče a také využívá lepší snímací techniky. Já jsem pro svůj projekt použil starší verzi pro</w:t>
      </w:r>
      <w:r w:rsidR="007A390A">
        <w:t xml:space="preserve">gramu - FabScan100, která běží na operačním systému </w:t>
      </w:r>
      <w:proofErr w:type="spellStart"/>
      <w:r w:rsidR="007A390A">
        <w:t>Ubuntu</w:t>
      </w:r>
      <w:proofErr w:type="spellEnd"/>
      <w:r w:rsidR="007A390A">
        <w:t xml:space="preserve"> 13.04</w:t>
      </w:r>
      <w:r w:rsidR="006B0B5E">
        <w:t xml:space="preserve">. </w:t>
      </w:r>
      <w:r w:rsidR="00FF0F06">
        <w:t>Celý program i s OS je zabalený v instalačním souboru ISO, navíc ještě obsahuje pár další programů na úpravu objektů, proto jsem zvolil právě tuto verzi.</w:t>
      </w:r>
    </w:p>
    <w:p w:rsidR="006B1AB5" w:rsidRDefault="00066BDC" w:rsidP="001F423D">
      <w:r>
        <w:tab/>
      </w:r>
      <w:r w:rsidR="006C2956">
        <w:t>V p</w:t>
      </w:r>
      <w:r w:rsidR="003F24EE">
        <w:t>rvní část</w:t>
      </w:r>
      <w:r w:rsidR="006C2956">
        <w:t>i mé dokumentace se zaměřuji</w:t>
      </w:r>
      <w:r w:rsidR="003F24EE">
        <w:t xml:space="preserve"> především na využité technologie a p</w:t>
      </w:r>
      <w:r w:rsidR="006C2956">
        <w:t>o</w:t>
      </w:r>
      <w:r w:rsidR="006C2956">
        <w:t>u</w:t>
      </w:r>
      <w:r w:rsidR="006C2956">
        <w:t>žité hardwarové součásti</w:t>
      </w:r>
      <w:r w:rsidR="003F24EE">
        <w:t>, které jsem potřeboval během řešení svého projektu.</w:t>
      </w:r>
      <w:r w:rsidR="006C2956">
        <w:t xml:space="preserve"> V další ro</w:t>
      </w:r>
      <w:r w:rsidR="006C2956">
        <w:t>z</w:t>
      </w:r>
      <w:r w:rsidR="006C2956">
        <w:t xml:space="preserve">sáhlejší části </w:t>
      </w:r>
      <w:proofErr w:type="gramStart"/>
      <w:r w:rsidR="006C2956">
        <w:t>vysvětlím jak</w:t>
      </w:r>
      <w:proofErr w:type="gramEnd"/>
      <w:r w:rsidR="006C2956">
        <w:t xml:space="preserve"> celý projekt funguje a co je jeho výsledkem. Budou zde uved</w:t>
      </w:r>
      <w:r w:rsidR="006C2956">
        <w:t>e</w:t>
      </w:r>
      <w:r w:rsidR="006C2956">
        <w:t>ny také případné možné uplatnění v praxi a další vylepšení do budoucna.</w:t>
      </w:r>
    </w:p>
    <w:p w:rsidR="00D04AE6" w:rsidRPr="000F5ED1" w:rsidRDefault="003826F1" w:rsidP="000F5ED1">
      <w:pPr>
        <w:pStyle w:val="Nadpis1"/>
      </w:pPr>
      <w:bookmarkStart w:id="30" w:name="_Toc532330080"/>
      <w:r>
        <w:lastRenderedPageBreak/>
        <w:t>Teoretická a metodická východiska</w:t>
      </w:r>
      <w:bookmarkEnd w:id="30"/>
    </w:p>
    <w:p w:rsidR="00C63635" w:rsidRDefault="00C63635" w:rsidP="00C63635">
      <w:pPr>
        <w:pStyle w:val="Nadpis2"/>
      </w:pPr>
      <w:bookmarkStart w:id="31" w:name="_Toc532330081"/>
      <w:r>
        <w:t>Postup práce</w:t>
      </w:r>
      <w:bookmarkEnd w:id="31"/>
      <w:r>
        <w:t xml:space="preserve"> </w:t>
      </w:r>
    </w:p>
    <w:p w:rsidR="00A8328E" w:rsidRPr="00A8328E" w:rsidRDefault="00A8328E" w:rsidP="0049413F">
      <w:pPr>
        <w:ind w:firstLine="709"/>
      </w:pPr>
      <w:r>
        <w:t xml:space="preserve">Zde budu popisovat </w:t>
      </w:r>
      <w:r w:rsidR="005C7505">
        <w:t xml:space="preserve">postup, kterým jsem se řídil při tvorbě </w:t>
      </w:r>
      <w:r w:rsidR="001E2AC2">
        <w:t>tohoto projektu. Začnu sehn</w:t>
      </w:r>
      <w:r w:rsidR="001E2AC2">
        <w:t>á</w:t>
      </w:r>
      <w:r w:rsidR="001E2AC2">
        <w:t xml:space="preserve">ním </w:t>
      </w:r>
      <w:r w:rsidR="005C7505">
        <w:t xml:space="preserve">jednotlivých dílů a jejich zapojení. </w:t>
      </w:r>
      <w:r w:rsidR="00CC05F8">
        <w:t xml:space="preserve">Jelikož je </w:t>
      </w:r>
      <w:proofErr w:type="spellStart"/>
      <w:r w:rsidR="00CC05F8">
        <w:t>FabScan</w:t>
      </w:r>
      <w:proofErr w:type="spellEnd"/>
      <w:r w:rsidR="00CC05F8">
        <w:t xml:space="preserve"> open-source </w:t>
      </w:r>
      <w:r w:rsidR="001D3724">
        <w:t xml:space="preserve">software, existují různé verze projektů s různými druhy řešení. Zvolil jsem verzi s jednoduchým </w:t>
      </w:r>
      <w:r w:rsidR="00854F3C">
        <w:t>zp</w:t>
      </w:r>
      <w:r w:rsidR="00854F3C">
        <w:t>ů</w:t>
      </w:r>
      <w:r w:rsidR="00854F3C">
        <w:t xml:space="preserve">sobem zapojení, kde je pouze jeden laser a jeden krokový motor. </w:t>
      </w:r>
      <w:r w:rsidR="0019362A">
        <w:t>Obě jsou ovládány p</w:t>
      </w:r>
      <w:r w:rsidR="0019362A">
        <w:t>o</w:t>
      </w:r>
      <w:r w:rsidR="0019362A">
        <w:t xml:space="preserve">mocí </w:t>
      </w:r>
      <w:proofErr w:type="spellStart"/>
      <w:r w:rsidR="001E2AC2">
        <w:t>mikrokontroléru</w:t>
      </w:r>
      <w:proofErr w:type="spellEnd"/>
      <w:r w:rsidR="001E2AC2">
        <w:t xml:space="preserve"> </w:t>
      </w:r>
      <w:proofErr w:type="spellStart"/>
      <w:r w:rsidR="0019362A">
        <w:t>Ar</w:t>
      </w:r>
      <w:r w:rsidR="001E2AC2">
        <w:t>duino</w:t>
      </w:r>
      <w:proofErr w:type="spellEnd"/>
      <w:r w:rsidR="0019362A">
        <w:t xml:space="preserve"> </w:t>
      </w:r>
      <w:proofErr w:type="spellStart"/>
      <w:r w:rsidR="0019362A">
        <w:t>Nano</w:t>
      </w:r>
      <w:proofErr w:type="spellEnd"/>
      <w:r w:rsidR="0019362A">
        <w:t xml:space="preserve"> a driveru pro krokový motor A4988.</w:t>
      </w:r>
      <w:r w:rsidR="0049413F">
        <w:t xml:space="preserve"> Dále jsem po</w:t>
      </w:r>
      <w:r w:rsidR="0049413F">
        <w:t>u</w:t>
      </w:r>
      <w:r w:rsidR="0049413F">
        <w:t>žil web</w:t>
      </w:r>
      <w:r w:rsidR="0049413F">
        <w:t>o</w:t>
      </w:r>
      <w:r w:rsidR="0049413F">
        <w:t xml:space="preserve">vou kameru </w:t>
      </w:r>
    </w:p>
    <w:p w:rsidR="00C63635" w:rsidRDefault="005C7505" w:rsidP="00C63635">
      <w:pPr>
        <w:pStyle w:val="Nadpis3"/>
      </w:pPr>
      <w:r>
        <w:t xml:space="preserve"> </w:t>
      </w:r>
      <w:bookmarkStart w:id="32" w:name="_Toc532330082"/>
      <w:r w:rsidR="00C63635">
        <w:t>Sehnání potřebných součástí</w:t>
      </w:r>
      <w:bookmarkEnd w:id="32"/>
      <w:r w:rsidR="00C63635">
        <w:t xml:space="preserve"> </w:t>
      </w:r>
    </w:p>
    <w:p w:rsidR="006C6930" w:rsidRPr="002878E8" w:rsidRDefault="00D45C1E" w:rsidP="00066BDC">
      <w:r>
        <w:tab/>
        <w:t>Většinu součástí jsem objednal přes internet,</w:t>
      </w:r>
    </w:p>
    <w:p w:rsidR="00A8328E" w:rsidRDefault="00A8328E" w:rsidP="006C6930">
      <w:pPr>
        <w:pStyle w:val="Nadpis3"/>
      </w:pPr>
      <w:r>
        <w:t xml:space="preserve"> </w:t>
      </w:r>
      <w:bookmarkStart w:id="33" w:name="_Toc532330083"/>
      <w:r w:rsidR="0049413F">
        <w:t>Nakreslení schématu</w:t>
      </w:r>
      <w:bookmarkEnd w:id="33"/>
      <w:r w:rsidR="0049413F">
        <w:t xml:space="preserve"> </w:t>
      </w:r>
    </w:p>
    <w:p w:rsidR="0049413F" w:rsidRPr="0049413F" w:rsidRDefault="0049413F" w:rsidP="0049413F">
      <w:pPr>
        <w:pStyle w:val="Nadpis3"/>
      </w:pPr>
      <w:r>
        <w:t xml:space="preserve"> </w:t>
      </w:r>
      <w:bookmarkStart w:id="34" w:name="_Toc532330084"/>
      <w:r>
        <w:t xml:space="preserve">Sestavení na </w:t>
      </w:r>
      <w:proofErr w:type="spellStart"/>
      <w:r>
        <w:t>nepájivé</w:t>
      </w:r>
      <w:proofErr w:type="spellEnd"/>
      <w:r>
        <w:t xml:space="preserve"> pole</w:t>
      </w:r>
      <w:bookmarkEnd w:id="34"/>
      <w:r>
        <w:t xml:space="preserve"> </w:t>
      </w:r>
    </w:p>
    <w:p w:rsidR="003826F1" w:rsidRPr="001F423D" w:rsidRDefault="003826F1" w:rsidP="003826F1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Teoretická část (též metodologická) obsahuje dosavadní poznatky k danému pr</w:t>
      </w:r>
      <w:r w:rsidRPr="001F423D">
        <w:rPr>
          <w:rStyle w:val="Zdraznnintenzivn"/>
        </w:rPr>
        <w:t>o</w:t>
      </w:r>
      <w:r w:rsidRPr="001F423D">
        <w:rPr>
          <w:rStyle w:val="Zdraznnintenzivn"/>
        </w:rPr>
        <w:t>blému, definici pojmu, formulaci hypotéz, výběr metod, které použijete, a důvody pro jejich použití.</w:t>
      </w:r>
    </w:p>
    <w:p w:rsidR="003826F1" w:rsidRPr="001F423D" w:rsidRDefault="00CA3973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nadpis </w:t>
      </w:r>
      <w:r w:rsidR="003826F1" w:rsidRPr="001F423D">
        <w:rPr>
          <w:rStyle w:val="Zdraznnintenzivn"/>
        </w:rPr>
        <w:t>volte podle zaměření své práce – např.:</w:t>
      </w:r>
    </w:p>
    <w:p w:rsidR="00157365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Zpracování zvuku na počítači</w:t>
      </w:r>
    </w:p>
    <w:p w:rsidR="00157365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Tvorba elektronických kurzů v prostředí </w:t>
      </w:r>
      <w:proofErr w:type="spellStart"/>
      <w:r w:rsidRPr="001F423D">
        <w:rPr>
          <w:rStyle w:val="Zdraznnintenzivn"/>
        </w:rPr>
        <w:t>Moodle</w:t>
      </w:r>
      <w:proofErr w:type="spellEnd"/>
    </w:p>
    <w:p w:rsidR="00157365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proofErr w:type="spellStart"/>
      <w:r w:rsidRPr="001F423D">
        <w:rPr>
          <w:rStyle w:val="Zdraznnintenzivn"/>
        </w:rPr>
        <w:t>Drupal</w:t>
      </w:r>
      <w:proofErr w:type="spellEnd"/>
      <w:r w:rsidRPr="001F423D">
        <w:rPr>
          <w:rStyle w:val="Zdraznnintenzivn"/>
        </w:rPr>
        <w:t xml:space="preserve"> 7 – tvorba modulů</w:t>
      </w:r>
    </w:p>
    <w:p w:rsidR="00230592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LDAP a adresářové služby</w:t>
      </w:r>
      <w:r w:rsidR="00D301B4" w:rsidRPr="001F423D">
        <w:rPr>
          <w:rStyle w:val="Zdraznnintenzivn"/>
        </w:rPr>
        <w:t xml:space="preserve"> </w:t>
      </w:r>
    </w:p>
    <w:p w:rsidR="00D301B4" w:rsidRPr="001F423D" w:rsidRDefault="00157365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využívejte správných citací z odborné literatury, případně internetových zdrojů</w:t>
      </w:r>
    </w:p>
    <w:p w:rsidR="00D04AE6" w:rsidRDefault="000B40C6" w:rsidP="000F5ED1">
      <w:pPr>
        <w:pStyle w:val="Nadpis1"/>
      </w:pPr>
      <w:bookmarkStart w:id="35" w:name="_Toc532330085"/>
      <w:r>
        <w:lastRenderedPageBreak/>
        <w:t>Vy</w:t>
      </w:r>
      <w:r w:rsidR="001B6F92">
        <w:t>užité technologie</w:t>
      </w:r>
      <w:bookmarkEnd w:id="35"/>
    </w:p>
    <w:p w:rsidR="00DE24A9" w:rsidRPr="00DE24A9" w:rsidRDefault="005A64FC" w:rsidP="00DE24A9">
      <w:pPr>
        <w:pStyle w:val="Nadpis2"/>
      </w:pPr>
      <w:bookmarkStart w:id="36" w:name="_Toc532330086"/>
      <w:r>
        <w:t>H</w:t>
      </w:r>
      <w:r w:rsidR="00DE24A9">
        <w:t>ardwar</w:t>
      </w:r>
      <w:r>
        <w:t>e</w:t>
      </w:r>
      <w:bookmarkEnd w:id="36"/>
    </w:p>
    <w:p w:rsidR="005A64FC" w:rsidRDefault="00D5784F" w:rsidP="005A64FC">
      <w:pPr>
        <w:ind w:firstLine="360"/>
      </w:pPr>
      <w:r>
        <w:t xml:space="preserve">Pro zhotovení tohoto projektu </w:t>
      </w:r>
      <w:r w:rsidR="00E41045">
        <w:t>bylo zapotřebí jak softwarové, tak i hardwarové součásti. V téhle kapitole budu popisovat jednotlivé prostředky, které jsem použil. Začnu hardw</w:t>
      </w:r>
      <w:r w:rsidR="00E41045">
        <w:t>a</w:t>
      </w:r>
      <w:r w:rsidR="00E41045">
        <w:t>rem. Jako</w:t>
      </w:r>
      <w:r w:rsidR="005A64FC">
        <w:t xml:space="preserve"> první jsem musel sehnat mikro-kontrolér, který umožňuje řídit</w:t>
      </w:r>
      <w:r w:rsidR="00E41045">
        <w:t xml:space="preserve"> krokový motor a také na</w:t>
      </w:r>
      <w:r w:rsidR="005A64FC">
        <w:t>pájet</w:t>
      </w:r>
      <w:r w:rsidR="00E41045">
        <w:t xml:space="preserve"> laser. </w:t>
      </w:r>
      <w:r w:rsidR="005A64FC">
        <w:t xml:space="preserve">K tomuto účelu jsem použil </w:t>
      </w:r>
      <w:proofErr w:type="spellStart"/>
      <w:r w:rsidR="005A64FC">
        <w:t>Arduino</w:t>
      </w:r>
      <w:proofErr w:type="spellEnd"/>
      <w:r w:rsidR="005A64FC">
        <w:t xml:space="preserve"> </w:t>
      </w:r>
      <w:proofErr w:type="spellStart"/>
      <w:r w:rsidR="005A64FC">
        <w:t>Nano</w:t>
      </w:r>
      <w:proofErr w:type="spellEnd"/>
      <w:r w:rsidR="005A64FC">
        <w:t>. Dále krokový motor, který otáčí daný objekt. Motor můžeme zvolit v závislosti na tom, jak velké objekty chceme sk</w:t>
      </w:r>
      <w:r w:rsidR="005A64FC">
        <w:t>e</w:t>
      </w:r>
      <w:r w:rsidR="005A64FC">
        <w:t>novat. Na objekt svítí červený přímkový laser a ten snímá webová kamera. Webkameru m</w:t>
      </w:r>
      <w:r w:rsidR="005A64FC">
        <w:t>ů</w:t>
      </w:r>
      <w:r w:rsidR="005A64FC">
        <w:t xml:space="preserve">žeme zvolit podle výsledné kvality, jakou chceme docílit při </w:t>
      </w:r>
      <w:proofErr w:type="spellStart"/>
      <w:r w:rsidR="005A64FC">
        <w:t>skenu</w:t>
      </w:r>
      <w:proofErr w:type="spellEnd"/>
      <w:r w:rsidR="005A64FC">
        <w:t xml:space="preserve">. Já jsem zvolil jako konečné řešení Full HD kameru </w:t>
      </w:r>
      <w:proofErr w:type="spellStart"/>
      <w:r w:rsidR="005A64FC">
        <w:t>Logitech</w:t>
      </w:r>
      <w:proofErr w:type="spellEnd"/>
      <w:r w:rsidR="005A64FC">
        <w:t xml:space="preserve">. To je zároveň poslední hardwarová část. </w:t>
      </w:r>
    </w:p>
    <w:p w:rsidR="005A64FC" w:rsidRDefault="00F80BEE" w:rsidP="00F80BEE">
      <w:pPr>
        <w:pStyle w:val="Nadpis3"/>
      </w:pPr>
      <w:r>
        <w:t xml:space="preserve"> </w:t>
      </w:r>
      <w:bookmarkStart w:id="37" w:name="_Toc532330087"/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bookmarkEnd w:id="37"/>
      <w:proofErr w:type="spellEnd"/>
    </w:p>
    <w:p w:rsidR="00F80BEE" w:rsidRDefault="00F80BEE" w:rsidP="00F80BEE">
      <w:pPr>
        <w:pStyle w:val="Nadpis3"/>
      </w:pPr>
      <w:r>
        <w:t xml:space="preserve"> </w:t>
      </w:r>
      <w:bookmarkStart w:id="38" w:name="_Toc532330088"/>
      <w:r>
        <w:t>Krokový motor</w:t>
      </w:r>
      <w:bookmarkEnd w:id="38"/>
    </w:p>
    <w:p w:rsidR="00F80BEE" w:rsidRDefault="00F80BEE" w:rsidP="00F80BEE">
      <w:pPr>
        <w:pStyle w:val="Nadpis3"/>
      </w:pPr>
      <w:r>
        <w:t xml:space="preserve"> </w:t>
      </w:r>
      <w:bookmarkStart w:id="39" w:name="_Toc532330089"/>
      <w:r>
        <w:t>Line laser</w:t>
      </w:r>
      <w:bookmarkEnd w:id="39"/>
    </w:p>
    <w:p w:rsidR="00F80BEE" w:rsidRDefault="00F80BEE" w:rsidP="00F80BEE">
      <w:pPr>
        <w:pStyle w:val="Nadpis3"/>
      </w:pPr>
      <w:r>
        <w:t xml:space="preserve"> </w:t>
      </w:r>
      <w:bookmarkStart w:id="40" w:name="_Toc532330090"/>
      <w:r>
        <w:t>Webkamera</w:t>
      </w:r>
      <w:bookmarkEnd w:id="40"/>
    </w:p>
    <w:p w:rsidR="00F80BEE" w:rsidRDefault="00F80BEE" w:rsidP="00F80BEE">
      <w:pPr>
        <w:pStyle w:val="Nadpis3"/>
      </w:pPr>
      <w:r>
        <w:t xml:space="preserve"> </w:t>
      </w:r>
      <w:bookmarkStart w:id="41" w:name="_Toc532330091"/>
      <w:r>
        <w:t>Driver</w:t>
      </w:r>
      <w:bookmarkEnd w:id="41"/>
    </w:p>
    <w:p w:rsidR="00F80BEE" w:rsidRDefault="00F80BEE" w:rsidP="00F80BEE">
      <w:pPr>
        <w:pStyle w:val="Nadpis2"/>
      </w:pPr>
      <w:bookmarkStart w:id="42" w:name="_Toc532330092"/>
      <w:r>
        <w:t>Software</w:t>
      </w:r>
      <w:bookmarkEnd w:id="42"/>
    </w:p>
    <w:p w:rsidR="0081347B" w:rsidRPr="0081347B" w:rsidRDefault="0081347B" w:rsidP="0081347B">
      <w:r>
        <w:t xml:space="preserve">Programový část obsahuje program na tvorbu objektů, vývojové prostředí a kód pro </w:t>
      </w:r>
      <w:proofErr w:type="spellStart"/>
      <w:r>
        <w:t>A</w:t>
      </w:r>
      <w:r>
        <w:t>r</w:t>
      </w:r>
      <w:r>
        <w:t>duino</w:t>
      </w:r>
      <w:proofErr w:type="spellEnd"/>
      <w:r>
        <w:t>.</w:t>
      </w:r>
    </w:p>
    <w:p w:rsidR="0081347B" w:rsidRPr="0081347B" w:rsidRDefault="0081347B" w:rsidP="0081347B">
      <w:pPr>
        <w:pStyle w:val="Nadpis3"/>
      </w:pPr>
      <w:r>
        <w:t xml:space="preserve"> </w:t>
      </w:r>
      <w:bookmarkStart w:id="43" w:name="_Toc532330093"/>
      <w:proofErr w:type="spellStart"/>
      <w:r>
        <w:t>FabScan</w:t>
      </w:r>
      <w:bookmarkEnd w:id="43"/>
      <w:proofErr w:type="spellEnd"/>
    </w:p>
    <w:p w:rsidR="00447A19" w:rsidRDefault="00F80BEE" w:rsidP="00D5784F">
      <w:pPr>
        <w:ind w:firstLine="360"/>
      </w:pPr>
      <w:proofErr w:type="spellStart"/>
      <w:r>
        <w:t>FabScan</w:t>
      </w:r>
      <w:proofErr w:type="spellEnd"/>
      <w:r>
        <w:t xml:space="preserve"> je software, na kterém probíhá </w:t>
      </w:r>
      <w:proofErr w:type="spellStart"/>
      <w:r>
        <w:t>zpracování</w:t>
      </w:r>
      <w:r w:rsidR="0081347B">
        <w:t>a</w:t>
      </w:r>
      <w:proofErr w:type="spellEnd"/>
      <w:r w:rsidR="0081347B">
        <w:t xml:space="preserve"> tvorba výsledného objektu</w:t>
      </w:r>
      <w:r>
        <w:t xml:space="preserve"> </w:t>
      </w:r>
      <w:r w:rsidR="0081347B">
        <w:t>ze zí</w:t>
      </w:r>
      <w:r w:rsidR="0081347B">
        <w:t>s</w:t>
      </w:r>
      <w:r w:rsidR="0081347B">
        <w:t xml:space="preserve">kaných snímků z webkamery. </w:t>
      </w:r>
      <w:proofErr w:type="spellStart"/>
      <w:r w:rsidR="0081347B">
        <w:t>Arduino</w:t>
      </w:r>
      <w:proofErr w:type="spellEnd"/>
      <w:r w:rsidR="0081347B">
        <w:t xml:space="preserve"> je spojeno s počítačem, na kterém běží programem </w:t>
      </w:r>
      <w:proofErr w:type="spellStart"/>
      <w:r w:rsidR="0081347B">
        <w:t>FabScan</w:t>
      </w:r>
      <w:proofErr w:type="spellEnd"/>
      <w:r w:rsidR="0081347B">
        <w:t xml:space="preserve"> a ten přes něj p</w:t>
      </w:r>
      <w:r w:rsidR="0081347B">
        <w:t>o</w:t>
      </w:r>
      <w:r w:rsidR="0081347B">
        <w:t>sílá příkazy a řídí celý scanner. Umožňuje vypínat a zapínat laser, otáčet motorem a spou</w:t>
      </w:r>
      <w:r w:rsidR="0081347B">
        <w:t>š</w:t>
      </w:r>
      <w:r w:rsidR="0081347B">
        <w:t xml:space="preserve">tět samotný scanner.  </w:t>
      </w:r>
    </w:p>
    <w:p w:rsidR="0081347B" w:rsidRDefault="0081347B" w:rsidP="0081347B">
      <w:pPr>
        <w:pStyle w:val="Nadpis3"/>
      </w:pPr>
      <w:r>
        <w:lastRenderedPageBreak/>
        <w:t xml:space="preserve"> </w:t>
      </w:r>
      <w:bookmarkStart w:id="44" w:name="_Toc532330094"/>
      <w:proofErr w:type="spellStart"/>
      <w:r>
        <w:t>Arduino</w:t>
      </w:r>
      <w:proofErr w:type="spellEnd"/>
      <w:r>
        <w:t xml:space="preserve"> IDE</w:t>
      </w:r>
      <w:bookmarkEnd w:id="44"/>
    </w:p>
    <w:p w:rsidR="00DE24A9" w:rsidRPr="00DE24A9" w:rsidRDefault="00DE24A9" w:rsidP="005A64FC">
      <w:pPr>
        <w:pStyle w:val="Nadpis3"/>
        <w:numPr>
          <w:ilvl w:val="0"/>
          <w:numId w:val="0"/>
        </w:numPr>
        <w:ind w:left="1224"/>
      </w:pPr>
    </w:p>
    <w:p w:rsidR="00DE24A9" w:rsidRDefault="00DE24A9" w:rsidP="00DE24A9"/>
    <w:p w:rsidR="00DE24A9" w:rsidRPr="00DE24A9" w:rsidRDefault="00DE24A9" w:rsidP="00DE24A9">
      <w:pPr>
        <w:ind w:left="360"/>
      </w:pPr>
    </w:p>
    <w:p w:rsidR="00D04AE6" w:rsidRPr="001F423D" w:rsidRDefault="00D301B4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nástroje, přístroje, programy a jiné materiální prostředky, včetně zdůvodnění jejich výběru, použité při </w:t>
      </w:r>
      <w:r w:rsidR="00680144" w:rsidRPr="001F423D">
        <w:rPr>
          <w:rStyle w:val="Zdraznnintenzivn"/>
        </w:rPr>
        <w:t>řešení zadaného úkolu</w:t>
      </w:r>
    </w:p>
    <w:p w:rsidR="00B8449A" w:rsidRDefault="00680144" w:rsidP="00230592">
      <w:pPr>
        <w:numPr>
          <w:ilvl w:val="0"/>
          <w:numId w:val="36"/>
        </w:numPr>
        <w:rPr>
          <w:i/>
        </w:rPr>
      </w:pPr>
      <w:r w:rsidRPr="001F423D">
        <w:rPr>
          <w:rStyle w:val="Zdraznnintenzivn"/>
        </w:rPr>
        <w:t>informace o použitých technologiích by neměly mít charakter reklamy na daný v</w:t>
      </w:r>
      <w:r w:rsidRPr="001F423D">
        <w:rPr>
          <w:rStyle w:val="Zdraznnintenzivn"/>
        </w:rPr>
        <w:t>ý</w:t>
      </w:r>
      <w:r w:rsidRPr="001F423D">
        <w:rPr>
          <w:rStyle w:val="Zdraznnintenzivn"/>
        </w:rPr>
        <w:t>robek, ale měly by přinášet objektivní technický popis použitých prostředků včetně zdůraznění a vysvětlení klíčových parametrů</w:t>
      </w:r>
      <w:r>
        <w:rPr>
          <w:i/>
        </w:rPr>
        <w:t xml:space="preserve"> </w:t>
      </w:r>
    </w:p>
    <w:p w:rsidR="00D04AE6" w:rsidRDefault="00D04AE6" w:rsidP="00D04AE6"/>
    <w:p w:rsidR="00D04AE6" w:rsidRPr="00802D4F" w:rsidRDefault="00D04AE6" w:rsidP="000F5ED1">
      <w:pPr>
        <w:pStyle w:val="Nadpis1"/>
      </w:pPr>
      <w:bookmarkStart w:id="45" w:name="_Toc532330095"/>
      <w:r w:rsidRPr="00802D4F">
        <w:lastRenderedPageBreak/>
        <w:t>Způsoby řešení a použité postupy</w:t>
      </w:r>
      <w:bookmarkEnd w:id="45"/>
    </w:p>
    <w:p w:rsidR="001F423D" w:rsidRDefault="007244B1" w:rsidP="007244B1">
      <w:pPr>
        <w:pStyle w:val="Nadpis2"/>
      </w:pPr>
      <w:bookmarkStart w:id="46" w:name="_Toc532330096"/>
      <w:r>
        <w:t>Finální kompletování</w:t>
      </w:r>
      <w:bookmarkEnd w:id="46"/>
    </w:p>
    <w:p w:rsidR="007244B1" w:rsidRDefault="007244B1" w:rsidP="007244B1">
      <w:pPr>
        <w:pStyle w:val="Nadpis3"/>
      </w:pPr>
      <w:r>
        <w:t xml:space="preserve"> </w:t>
      </w:r>
      <w:bookmarkStart w:id="47" w:name="_Toc532330097"/>
      <w:r>
        <w:t>Pájení na desku</w:t>
      </w:r>
      <w:bookmarkEnd w:id="47"/>
      <w:r>
        <w:t xml:space="preserve"> </w:t>
      </w:r>
    </w:p>
    <w:p w:rsidR="007244B1" w:rsidRPr="007244B1" w:rsidRDefault="007244B1" w:rsidP="007244B1">
      <w:pPr>
        <w:pStyle w:val="Nadpis3"/>
      </w:pPr>
      <w:r>
        <w:t xml:space="preserve"> </w:t>
      </w:r>
      <w:bookmarkStart w:id="48" w:name="_Toc532330098"/>
      <w:r>
        <w:t>Sestavení boxu</w:t>
      </w:r>
      <w:bookmarkEnd w:id="48"/>
      <w:r>
        <w:t xml:space="preserve"> </w:t>
      </w:r>
    </w:p>
    <w:p w:rsidR="00680144" w:rsidRPr="001F423D" w:rsidRDefault="009838D2" w:rsidP="00680144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popis </w:t>
      </w:r>
      <w:r w:rsidR="001B6F92" w:rsidRPr="001F423D">
        <w:rPr>
          <w:rStyle w:val="Zdraznnintenzivn"/>
        </w:rPr>
        <w:t>řešení úkolu</w:t>
      </w:r>
      <w:r w:rsidR="000B40C6" w:rsidRPr="001F423D">
        <w:rPr>
          <w:rStyle w:val="Zdraznnintenzivn"/>
        </w:rPr>
        <w:t xml:space="preserve"> včetně</w:t>
      </w:r>
      <w:r w:rsidRPr="001F423D">
        <w:rPr>
          <w:rStyle w:val="Zdraznnintenzivn"/>
        </w:rPr>
        <w:t>, použité postupy a jejich vysvětlení, způsoby testování funkčnosti, parametry výrobku</w:t>
      </w:r>
      <w:r w:rsidR="001B6F92" w:rsidRPr="001F423D">
        <w:rPr>
          <w:rStyle w:val="Zdraznnintenzivn"/>
        </w:rPr>
        <w:t xml:space="preserve"> (programu</w:t>
      </w:r>
      <w:r w:rsidR="000B40C6" w:rsidRPr="001F423D">
        <w:rPr>
          <w:rStyle w:val="Zdraznnintenzivn"/>
        </w:rPr>
        <w:t>, hotového řešení</w:t>
      </w:r>
      <w:r w:rsidR="001B6F92" w:rsidRPr="001F423D">
        <w:rPr>
          <w:rStyle w:val="Zdraznnintenzivn"/>
        </w:rPr>
        <w:t>)</w:t>
      </w:r>
      <w:r w:rsidRPr="001F423D">
        <w:rPr>
          <w:rStyle w:val="Zdraznnintenzivn"/>
        </w:rPr>
        <w:t xml:space="preserve">, schémata, obrázky z tvorby </w:t>
      </w:r>
      <w:r w:rsidR="00680144" w:rsidRPr="001F423D">
        <w:rPr>
          <w:rStyle w:val="Zdraznnintenzivn"/>
        </w:rPr>
        <w:t>a finálního provedení, výpočty, použité příkazy…</w:t>
      </w:r>
    </w:p>
    <w:p w:rsidR="00230592" w:rsidRPr="00A0246F" w:rsidRDefault="00230592" w:rsidP="00230592">
      <w:pPr>
        <w:ind w:left="360"/>
        <w:rPr>
          <w:i/>
        </w:rPr>
      </w:pPr>
    </w:p>
    <w:p w:rsidR="00D04AE6" w:rsidRDefault="00680144" w:rsidP="000F5ED1">
      <w:pPr>
        <w:pStyle w:val="Nadpis1"/>
      </w:pPr>
      <w:bookmarkStart w:id="49" w:name="_Toc532330099"/>
      <w:r>
        <w:lastRenderedPageBreak/>
        <w:t>V</w:t>
      </w:r>
      <w:r w:rsidR="00A0246F" w:rsidRPr="00A0246F">
        <w:t>ýsledk</w:t>
      </w:r>
      <w:r>
        <w:t>y řešení, výstupy, uživatelský manuál</w:t>
      </w:r>
      <w:bookmarkEnd w:id="49"/>
    </w:p>
    <w:p w:rsidR="001F423D" w:rsidRDefault="001F423D" w:rsidP="001F423D">
      <w:r>
        <w:t>Text čtvrté kapitoly</w:t>
      </w:r>
    </w:p>
    <w:p w:rsidR="009838D2" w:rsidRPr="001F423D" w:rsidRDefault="009838D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výčet splněných a nesplněných cílů, obrázky</w:t>
      </w:r>
      <w:r w:rsidR="00D765BF" w:rsidRPr="001F423D">
        <w:rPr>
          <w:rStyle w:val="Zdraznnintenzivn"/>
        </w:rPr>
        <w:t xml:space="preserve"> (schémata, vzorce apod.) </w:t>
      </w:r>
      <w:r w:rsidRPr="001F423D">
        <w:rPr>
          <w:rStyle w:val="Zdraznnintenzivn"/>
        </w:rPr>
        <w:t>z finálního provedení, prokázání funkč</w:t>
      </w:r>
      <w:r w:rsidR="00D765BF" w:rsidRPr="001F423D">
        <w:rPr>
          <w:rStyle w:val="Zdraznnintenzivn"/>
        </w:rPr>
        <w:t xml:space="preserve">nosti, výsledné parametry </w:t>
      </w:r>
      <w:r w:rsidR="00AB18DA" w:rsidRPr="001F423D">
        <w:rPr>
          <w:rStyle w:val="Zdraznnintenzivn"/>
        </w:rPr>
        <w:t xml:space="preserve">výrobku </w:t>
      </w:r>
      <w:r w:rsidRPr="001F423D">
        <w:rPr>
          <w:rStyle w:val="Zdraznnintenzivn"/>
        </w:rPr>
        <w:t>apod.</w:t>
      </w:r>
      <w:r w:rsidR="00D765BF" w:rsidRPr="001F423D">
        <w:rPr>
          <w:rStyle w:val="Zdraznnintenzivn"/>
        </w:rPr>
        <w:t xml:space="preserve"> </w:t>
      </w:r>
    </w:p>
    <w:p w:rsidR="00680144" w:rsidRDefault="00680144" w:rsidP="00230592">
      <w:pPr>
        <w:numPr>
          <w:ilvl w:val="0"/>
          <w:numId w:val="36"/>
        </w:numPr>
        <w:rPr>
          <w:i/>
        </w:rPr>
      </w:pPr>
      <w:r w:rsidRPr="001F423D">
        <w:rPr>
          <w:rStyle w:val="Zdraznnintenzivn"/>
        </w:rPr>
        <w:t xml:space="preserve">podle zaměření a charakteru práce </w:t>
      </w:r>
      <w:r w:rsidR="00A53909" w:rsidRPr="001F423D">
        <w:rPr>
          <w:rStyle w:val="Zdraznnintenzivn"/>
        </w:rPr>
        <w:t>je třeba volit vhodný nadpis pro tuto kapitolu, je samozřejmě možné i rozdělení na více kapitol (např. Uživatelské rozhraní inte</w:t>
      </w:r>
      <w:r w:rsidR="00A53909" w:rsidRPr="001F423D">
        <w:rPr>
          <w:rStyle w:val="Zdraznnintenzivn"/>
        </w:rPr>
        <w:t>r</w:t>
      </w:r>
      <w:r w:rsidR="00A53909" w:rsidRPr="001F423D">
        <w:rPr>
          <w:rStyle w:val="Zdraznnintenzivn"/>
        </w:rPr>
        <w:t>netové aplikace; Administrace internetové aplikace…)</w:t>
      </w:r>
    </w:p>
    <w:p w:rsidR="00230592" w:rsidRDefault="00230592" w:rsidP="00230592">
      <w:pPr>
        <w:ind w:left="360"/>
      </w:pPr>
    </w:p>
    <w:p w:rsidR="00483A69" w:rsidRDefault="00483A69" w:rsidP="00D04AE6"/>
    <w:p w:rsidR="00230592" w:rsidRPr="00A0246F" w:rsidRDefault="00230592" w:rsidP="00230592">
      <w:pPr>
        <w:ind w:left="360"/>
        <w:rPr>
          <w:i/>
        </w:rPr>
      </w:pPr>
    </w:p>
    <w:p w:rsidR="00483A69" w:rsidRDefault="00483A69" w:rsidP="00483A69"/>
    <w:p w:rsidR="00483A69" w:rsidRDefault="00B8449A" w:rsidP="001F423D">
      <w:pPr>
        <w:pStyle w:val="Nadpis1"/>
        <w:numPr>
          <w:ilvl w:val="0"/>
          <w:numId w:val="0"/>
        </w:numPr>
        <w:ind w:left="360" w:hanging="360"/>
      </w:pPr>
      <w:bookmarkStart w:id="50" w:name="_Toc532330100"/>
      <w:r>
        <w:rPr>
          <w:rStyle w:val="NadpisChar"/>
        </w:rPr>
        <w:lastRenderedPageBreak/>
        <w:t>Závěr</w:t>
      </w:r>
      <w:bookmarkEnd w:id="50"/>
    </w:p>
    <w:p w:rsidR="001F423D" w:rsidRDefault="001F423D" w:rsidP="001F423D">
      <w:r>
        <w:t>Text závěru</w:t>
      </w:r>
    </w:p>
    <w:p w:rsidR="00230592" w:rsidRPr="001F423D" w:rsidRDefault="0023059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povinná část,</w:t>
      </w:r>
    </w:p>
    <w:p w:rsidR="00A53909" w:rsidRPr="001F423D" w:rsidRDefault="00A53909" w:rsidP="00A53909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shrnuje výsledky, hodnotí splnění cíle práce, uvádí možnost uplatnění řešení v praxi a nastínění případných dalších budoucích vylepšení</w:t>
      </w:r>
    </w:p>
    <w:p w:rsidR="00483A69" w:rsidRPr="001F423D" w:rsidRDefault="00A53909" w:rsidP="00A53909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kapitola se nečísluje (stejné jako úvod)</w:t>
      </w:r>
    </w:p>
    <w:p w:rsidR="00AB18DA" w:rsidRDefault="00AB18DA" w:rsidP="00D04AE6"/>
    <w:p w:rsidR="00E15D00" w:rsidRDefault="00E15D00" w:rsidP="006E2B97"/>
    <w:p w:rsidR="00802D4F" w:rsidRDefault="00802D4F"/>
    <w:p w:rsidR="00F03DA6" w:rsidRDefault="00F03DA6">
      <w:pPr>
        <w:pStyle w:val="Nadpis"/>
        <w:rPr>
          <w:rStyle w:val="Pokec"/>
        </w:rPr>
      </w:pPr>
      <w:bookmarkStart w:id="51" w:name="_Toc37577735"/>
      <w:bookmarkStart w:id="52" w:name="_Toc88120446"/>
      <w:bookmarkStart w:id="53" w:name="_Toc88120683"/>
      <w:bookmarkStart w:id="54" w:name="_Toc88120895"/>
      <w:bookmarkStart w:id="55" w:name="_Toc88120999"/>
      <w:bookmarkStart w:id="56" w:name="_Toc88121042"/>
      <w:bookmarkStart w:id="57" w:name="_Toc88121179"/>
      <w:bookmarkStart w:id="58" w:name="_Toc88121553"/>
      <w:bookmarkStart w:id="59" w:name="_Toc88121610"/>
      <w:bookmarkStart w:id="60" w:name="_Toc88121748"/>
      <w:bookmarkStart w:id="61" w:name="_Toc88122014"/>
      <w:bookmarkStart w:id="62" w:name="_Toc88124619"/>
      <w:bookmarkStart w:id="63" w:name="_Toc88124656"/>
      <w:bookmarkStart w:id="64" w:name="_Toc88124806"/>
      <w:bookmarkStart w:id="65" w:name="_Toc88125789"/>
      <w:bookmarkStart w:id="66" w:name="_Toc88126309"/>
      <w:bookmarkStart w:id="67" w:name="_Toc88126460"/>
      <w:bookmarkStart w:id="68" w:name="_Toc88126527"/>
      <w:bookmarkStart w:id="69" w:name="_Toc88126556"/>
      <w:bookmarkStart w:id="70" w:name="_Toc88126772"/>
      <w:bookmarkStart w:id="71" w:name="_Toc88126862"/>
      <w:bookmarkStart w:id="72" w:name="_Toc88127103"/>
      <w:bookmarkStart w:id="73" w:name="_Toc88127146"/>
      <w:bookmarkStart w:id="74" w:name="_Toc88128511"/>
      <w:bookmarkStart w:id="75" w:name="_Toc107634153"/>
      <w:bookmarkStart w:id="76" w:name="_Toc107635188"/>
      <w:bookmarkStart w:id="77" w:name="_Toc107635228"/>
      <w:bookmarkStart w:id="78" w:name="_Toc107635245"/>
      <w:bookmarkStart w:id="79" w:name="_Toc532330101"/>
      <w:r>
        <w:lastRenderedPageBreak/>
        <w:t>Seznam použit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r w:rsidR="00802D4F">
        <w:t>ýCH INFORMAČNÍCH ZDROJů</w:t>
      </w:r>
      <w:bookmarkEnd w:id="79"/>
    </w:p>
    <w:p w:rsidR="003652EE" w:rsidRDefault="00F03DA6" w:rsidP="003652EE">
      <w:pPr>
        <w:pStyle w:val="Literatura"/>
        <w:jc w:val="left"/>
      </w:pPr>
      <w:bookmarkStart w:id="80" w:name="_Ref94455389"/>
      <w:r>
        <w:t>[</w:t>
      </w:r>
      <w:r w:rsidR="00E81700">
        <w:fldChar w:fldCharType="begin"/>
      </w:r>
      <w:r w:rsidR="00E81700">
        <w:instrText xml:space="preserve"> SEQ [ \* ARABIC </w:instrText>
      </w:r>
      <w:r w:rsidR="00E81700">
        <w:fldChar w:fldCharType="separate"/>
      </w:r>
      <w:r w:rsidR="001676A8">
        <w:rPr>
          <w:noProof/>
        </w:rPr>
        <w:t>1</w:t>
      </w:r>
      <w:r w:rsidR="00E81700">
        <w:rPr>
          <w:noProof/>
        </w:rPr>
        <w:fldChar w:fldCharType="end"/>
      </w:r>
      <w:bookmarkEnd w:id="80"/>
      <w:r>
        <w:t>]</w:t>
      </w:r>
      <w:r w:rsidR="003652EE">
        <w:tab/>
      </w:r>
      <w:r w:rsidR="003652EE">
        <w:tab/>
        <w:t>BOHMAN, Ludvík. Zákon o pojistné smlouvě. Praha: Linde Praha a. s., 2004. 381 s.  ISBN80-7201-504-4</w:t>
      </w:r>
    </w:p>
    <w:p w:rsidR="003652EE" w:rsidRPr="003652EE" w:rsidRDefault="003652EE" w:rsidP="003652EE">
      <w:pPr>
        <w:pStyle w:val="Literatura"/>
        <w:jc w:val="left"/>
        <w:rPr>
          <w:lang w:val="en-US"/>
        </w:rPr>
      </w:pPr>
      <w:r>
        <w:rPr>
          <w:lang w:val="en-US"/>
        </w:rPr>
        <w:t>[2]</w:t>
      </w:r>
      <w:r>
        <w:rPr>
          <w:lang w:val="en-US"/>
        </w:rPr>
        <w:tab/>
      </w:r>
      <w:r>
        <w:rPr>
          <w:lang w:val="en-US"/>
        </w:rPr>
        <w:tab/>
      </w:r>
      <w:r w:rsidRPr="003652EE">
        <w:rPr>
          <w:lang w:val="en-US"/>
        </w:rPr>
        <w:t xml:space="preserve">DUCHÁČKOVÁ, Eva. </w:t>
      </w:r>
      <w:proofErr w:type="spellStart"/>
      <w:proofErr w:type="gramStart"/>
      <w:r w:rsidRPr="003652EE">
        <w:rPr>
          <w:lang w:val="en-US"/>
        </w:rPr>
        <w:t>Principy</w:t>
      </w:r>
      <w:proofErr w:type="spellEnd"/>
      <w:r w:rsidRPr="003652EE">
        <w:rPr>
          <w:lang w:val="en-US"/>
        </w:rPr>
        <w:t xml:space="preserve"> </w:t>
      </w:r>
      <w:proofErr w:type="spellStart"/>
      <w:r w:rsidRPr="003652EE">
        <w:rPr>
          <w:lang w:val="en-US"/>
        </w:rPr>
        <w:t>pojištění</w:t>
      </w:r>
      <w:proofErr w:type="spellEnd"/>
      <w:r w:rsidRPr="003652EE">
        <w:rPr>
          <w:lang w:val="en-US"/>
        </w:rPr>
        <w:t xml:space="preserve"> a </w:t>
      </w:r>
      <w:proofErr w:type="spellStart"/>
      <w:r w:rsidRPr="003652EE">
        <w:rPr>
          <w:lang w:val="en-US"/>
        </w:rPr>
        <w:t>pojišťovnictví</w:t>
      </w:r>
      <w:proofErr w:type="spellEnd"/>
      <w:r w:rsidRPr="003652EE">
        <w:rPr>
          <w:lang w:val="en-US"/>
        </w:rPr>
        <w:t>.</w:t>
      </w:r>
      <w:proofErr w:type="gramEnd"/>
      <w:r w:rsidRPr="003652EE">
        <w:rPr>
          <w:lang w:val="en-US"/>
        </w:rPr>
        <w:t xml:space="preserve"> </w:t>
      </w:r>
      <w:r>
        <w:rPr>
          <w:lang w:val="en-US"/>
        </w:rPr>
        <w:t>3.</w:t>
      </w:r>
      <w:r w:rsidRPr="003652EE">
        <w:rPr>
          <w:lang w:val="en-US"/>
        </w:rPr>
        <w:t xml:space="preserve"> </w:t>
      </w:r>
      <w:proofErr w:type="spellStart"/>
      <w:proofErr w:type="gramStart"/>
      <w:r w:rsidRPr="003652EE">
        <w:rPr>
          <w:lang w:val="en-US"/>
        </w:rPr>
        <w:t>aktual</w:t>
      </w:r>
      <w:r>
        <w:rPr>
          <w:lang w:val="en-US"/>
        </w:rPr>
        <w:t>izované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vydání</w:t>
      </w:r>
      <w:proofErr w:type="spellEnd"/>
      <w:r>
        <w:rPr>
          <w:lang w:val="en-US"/>
        </w:rPr>
        <w:t xml:space="preserve">. Praha: </w:t>
      </w:r>
      <w:proofErr w:type="spellStart"/>
      <w:r>
        <w:rPr>
          <w:lang w:val="en-US"/>
        </w:rPr>
        <w:t>Ekopress</w:t>
      </w:r>
      <w:proofErr w:type="spellEnd"/>
      <w:r w:rsidRPr="003652EE">
        <w:rPr>
          <w:lang w:val="en-US"/>
        </w:rPr>
        <w:t xml:space="preserve"> 2009. 224 s. ISBN 978-80-86929-51-4</w:t>
      </w:r>
    </w:p>
    <w:p w:rsidR="003652EE" w:rsidRDefault="003652EE" w:rsidP="003652EE">
      <w:pPr>
        <w:pStyle w:val="Literatura"/>
        <w:jc w:val="left"/>
      </w:pPr>
      <w:r>
        <w:t>[3]</w:t>
      </w:r>
      <w:r>
        <w:tab/>
      </w:r>
      <w:r>
        <w:tab/>
        <w:t xml:space="preserve">KUBALA, Petr. Planetární </w:t>
      </w:r>
      <w:proofErr w:type="spellStart"/>
      <w:r>
        <w:t>dvojcata</w:t>
      </w:r>
      <w:proofErr w:type="spellEnd"/>
      <w:r>
        <w:t xml:space="preserve"> - Věda a technika (Český rozhlas) [online]. </w:t>
      </w:r>
      <w:r>
        <w:br/>
        <w:t>Č. 2000-2008, poslední revize 19. 3. 2008 [cit. 2008-03-20].</w:t>
      </w:r>
      <w:r>
        <w:br/>
        <w:t>&lt;http://</w:t>
      </w:r>
      <w:proofErr w:type="gramStart"/>
      <w:r>
        <w:t>www</w:t>
      </w:r>
      <w:proofErr w:type="gramEnd"/>
      <w:r>
        <w:t>.</w:t>
      </w:r>
      <w:proofErr w:type="gramStart"/>
      <w:r>
        <w:t>rozhlas</w:t>
      </w:r>
      <w:proofErr w:type="gramEnd"/>
      <w:r>
        <w:t>.cz/veda/</w:t>
      </w:r>
      <w:proofErr w:type="spellStart"/>
      <w:r>
        <w:t>vesmir</w:t>
      </w:r>
      <w:proofErr w:type="spellEnd"/>
      <w:r>
        <w:t>/_zprava/435849&gt;.</w:t>
      </w:r>
      <w:r>
        <w:tab/>
      </w:r>
      <w:r>
        <w:tab/>
      </w:r>
    </w:p>
    <w:p w:rsidR="00F03DA6" w:rsidRDefault="003652EE" w:rsidP="003652EE">
      <w:pPr>
        <w:pStyle w:val="Literatura"/>
        <w:jc w:val="left"/>
        <w:rPr>
          <w:bCs/>
        </w:rPr>
      </w:pPr>
      <w:r>
        <w:rPr>
          <w:lang w:val="en-US"/>
        </w:rPr>
        <w:t>[4]</w:t>
      </w:r>
      <w:r>
        <w:tab/>
      </w:r>
      <w:r>
        <w:tab/>
        <w:t>KULDOVÁ, O., FLEISCHMANNOVÁ, E. Metodická příručka k technice adm</w:t>
      </w:r>
      <w:r>
        <w:t>i</w:t>
      </w:r>
      <w:r>
        <w:t xml:space="preserve">nistrativy </w:t>
      </w:r>
      <w:proofErr w:type="gramStart"/>
      <w:r>
        <w:t>a</w:t>
      </w:r>
      <w:proofErr w:type="gramEnd"/>
      <w:r>
        <w:t xml:space="preserve"> obchodní korespondence. 1.vyd. Praha: Fortuna 1998. 111 s. </w:t>
      </w:r>
      <w:r>
        <w:br/>
        <w:t xml:space="preserve">ISBN 80-7168-574-7. Kapitola 6, Metody nácviku psaní hmatovou metodou, </w:t>
      </w:r>
      <w:r>
        <w:br/>
        <w:t>s. 28-29.</w:t>
      </w:r>
    </w:p>
    <w:p w:rsidR="00802D4F" w:rsidRDefault="003652EE" w:rsidP="003652EE">
      <w:pPr>
        <w:pStyle w:val="Literatura"/>
        <w:jc w:val="left"/>
        <w:rPr>
          <w:bCs/>
        </w:rPr>
      </w:pPr>
      <w:r>
        <w:rPr>
          <w:bCs/>
        </w:rPr>
        <w:t>[5</w:t>
      </w:r>
      <w:r w:rsidR="00802D4F"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 w:rsidRPr="003652EE">
        <w:rPr>
          <w:bCs/>
        </w:rPr>
        <w:t>VLACH, J. JE Temelín a zásobová</w:t>
      </w:r>
      <w:r>
        <w:rPr>
          <w:bCs/>
        </w:rPr>
        <w:t>ní teplem. Energetika, 2001, roč. 51, č</w:t>
      </w:r>
      <w:r w:rsidRPr="003652EE">
        <w:rPr>
          <w:bCs/>
        </w:rPr>
        <w:t>. 3, s. 84 -85.</w:t>
      </w:r>
      <w:r>
        <w:rPr>
          <w:bCs/>
        </w:rPr>
        <w:t xml:space="preserve"> </w:t>
      </w:r>
      <w:r w:rsidRPr="003652EE">
        <w:rPr>
          <w:bCs/>
        </w:rPr>
        <w:t>ISSN 0375-8842.</w:t>
      </w:r>
    </w:p>
    <w:p w:rsidR="00D054DB" w:rsidRDefault="00D054DB">
      <w:pPr>
        <w:pStyle w:val="Literatura"/>
        <w:rPr>
          <w:bCs/>
        </w:rPr>
      </w:pPr>
    </w:p>
    <w:p w:rsidR="00D054DB" w:rsidRPr="001F423D" w:rsidRDefault="00D054DB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musí zahrnovat všechny prameny, knihy, internetové odkazy a další studijní po</w:t>
      </w:r>
      <w:r w:rsidRPr="001F423D">
        <w:rPr>
          <w:rStyle w:val="Zdraznnintenzivn"/>
        </w:rPr>
        <w:t>d</w:t>
      </w:r>
      <w:r w:rsidRPr="001F423D">
        <w:rPr>
          <w:rStyle w:val="Zdraznnintenzivn"/>
        </w:rPr>
        <w:t>klady, z nichž jsme č</w:t>
      </w:r>
      <w:r w:rsidR="00676A3A" w:rsidRPr="001F423D">
        <w:rPr>
          <w:rStyle w:val="Zdraznnintenzivn"/>
        </w:rPr>
        <w:t>erpali;</w:t>
      </w:r>
    </w:p>
    <w:p w:rsidR="000F1F8E" w:rsidRPr="001F423D" w:rsidRDefault="00D054DB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kapitola se nečísluje a zde kon</w:t>
      </w:r>
      <w:r w:rsidR="000F1F8E" w:rsidRPr="001F423D">
        <w:rPr>
          <w:rStyle w:val="Zdraznnintenzivn"/>
        </w:rPr>
        <w:t>č</w:t>
      </w:r>
      <w:r w:rsidRPr="001F423D">
        <w:rPr>
          <w:rStyle w:val="Zdraznnintenzivn"/>
        </w:rPr>
        <w:t xml:space="preserve">í </w:t>
      </w:r>
      <w:r w:rsidR="000F1F8E" w:rsidRPr="001F423D">
        <w:rPr>
          <w:rStyle w:val="Zdraznnintenzivn"/>
        </w:rPr>
        <w:t>č</w:t>
      </w:r>
      <w:r w:rsidRPr="001F423D">
        <w:rPr>
          <w:rStyle w:val="Zdraznnintenzivn"/>
        </w:rPr>
        <w:t xml:space="preserve">íslování stránek </w:t>
      </w:r>
      <w:r w:rsidR="00676A3A" w:rsidRPr="001F423D">
        <w:rPr>
          <w:rStyle w:val="Zdraznnintenzivn"/>
        </w:rPr>
        <w:t>práce;</w:t>
      </w:r>
    </w:p>
    <w:p w:rsidR="00D054DB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</w:t>
      </w:r>
      <w:r w:rsidR="00D054DB" w:rsidRPr="001F423D">
        <w:rPr>
          <w:rStyle w:val="Zdraznnintenzivn"/>
        </w:rPr>
        <w:t>ednotlivé publikace se uvá</w:t>
      </w:r>
      <w:r w:rsidRPr="001F423D">
        <w:rPr>
          <w:rStyle w:val="Zdraznnintenzivn"/>
        </w:rPr>
        <w:t>dě</w:t>
      </w:r>
      <w:r w:rsidR="00D054DB" w:rsidRPr="001F423D">
        <w:rPr>
          <w:rStyle w:val="Zdraznnintenzivn"/>
        </w:rPr>
        <w:t>jí</w:t>
      </w:r>
      <w:r w:rsidRPr="001F423D">
        <w:rPr>
          <w:rStyle w:val="Zdraznnintenzivn"/>
        </w:rPr>
        <w:t xml:space="preserve"> </w:t>
      </w:r>
      <w:r w:rsidR="00D054DB" w:rsidRPr="001F423D">
        <w:rPr>
          <w:rStyle w:val="Zdraznnintenzivn"/>
        </w:rPr>
        <w:t>v abecedním po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adí podle p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íjmení autor</w:t>
      </w:r>
      <w:r w:rsidRPr="001F423D">
        <w:rPr>
          <w:rStyle w:val="Zdraznnintenzivn"/>
        </w:rPr>
        <w:t>ů</w:t>
      </w:r>
      <w:r w:rsidR="00D054DB" w:rsidRPr="001F423D">
        <w:rPr>
          <w:rStyle w:val="Zdraznnintenzivn"/>
        </w:rPr>
        <w:t xml:space="preserve"> a iniciál jeho jména, který se píše za </w:t>
      </w:r>
      <w:r w:rsidRPr="001F423D">
        <w:rPr>
          <w:rStyle w:val="Zdraznnintenzivn"/>
        </w:rPr>
        <w:t>čárkou</w:t>
      </w:r>
      <w:r w:rsidR="00676A3A" w:rsidRPr="001F423D">
        <w:rPr>
          <w:rStyle w:val="Zdraznnintenzivn"/>
        </w:rPr>
        <w:t>;</w:t>
      </w:r>
    </w:p>
    <w:p w:rsidR="000F1F8E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př</w:t>
      </w:r>
      <w:r w:rsidR="00D054DB" w:rsidRPr="001F423D">
        <w:rPr>
          <w:rStyle w:val="Zdraznnintenzivn"/>
        </w:rPr>
        <w:t xml:space="preserve">íjmení </w:t>
      </w:r>
      <w:r w:rsidR="00676A3A" w:rsidRPr="001F423D">
        <w:rPr>
          <w:rStyle w:val="Zdraznnintenzivn"/>
        </w:rPr>
        <w:t>autora se píše velkými písmeny;</w:t>
      </w:r>
    </w:p>
    <w:p w:rsidR="000F1F8E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n</w:t>
      </w:r>
      <w:r w:rsidR="00D054DB" w:rsidRPr="001F423D">
        <w:rPr>
          <w:rStyle w:val="Zdraznnintenzivn"/>
        </w:rPr>
        <w:t>ázev publikace se zvýraz</w:t>
      </w:r>
      <w:r w:rsidRPr="001F423D">
        <w:rPr>
          <w:rStyle w:val="Zdraznnintenzivn"/>
        </w:rPr>
        <w:t>ň</w:t>
      </w:r>
      <w:r w:rsidR="00676A3A" w:rsidRPr="001F423D">
        <w:rPr>
          <w:rStyle w:val="Zdraznnintenzivn"/>
        </w:rPr>
        <w:t>uje kurzívou;</w:t>
      </w:r>
      <w:r w:rsidR="00D054DB" w:rsidRPr="001F423D">
        <w:rPr>
          <w:rStyle w:val="Zdraznnintenzivn"/>
        </w:rPr>
        <w:t xml:space="preserve"> </w:t>
      </w:r>
    </w:p>
    <w:p w:rsidR="00D054DB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</w:t>
      </w:r>
      <w:r w:rsidR="00D054DB" w:rsidRPr="001F423D">
        <w:rPr>
          <w:rStyle w:val="Zdraznnintenzivn"/>
        </w:rPr>
        <w:t>estliže</w:t>
      </w:r>
      <w:r w:rsidRPr="001F423D">
        <w:rPr>
          <w:rStyle w:val="Zdraznnintenzivn"/>
        </w:rPr>
        <w:t xml:space="preserve"> </w:t>
      </w:r>
      <w:r w:rsidR="00D054DB" w:rsidRPr="001F423D">
        <w:rPr>
          <w:rStyle w:val="Zdraznnintenzivn"/>
        </w:rPr>
        <w:t>jsou uvedeni více než t</w:t>
      </w:r>
      <w:r w:rsidRPr="001F423D">
        <w:rPr>
          <w:rStyle w:val="Zdraznnintenzivn"/>
        </w:rPr>
        <w:t>ři</w:t>
      </w:r>
      <w:r w:rsidR="00D054DB" w:rsidRPr="001F423D">
        <w:rPr>
          <w:rStyle w:val="Zdraznnintenzivn"/>
        </w:rPr>
        <w:t xml:space="preserve"> auto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i, je možné vypsat hlavního autora s pozná</w:t>
      </w:r>
      <w:r w:rsidR="00D054DB" w:rsidRPr="001F423D">
        <w:rPr>
          <w:rStyle w:val="Zdraznnintenzivn"/>
        </w:rPr>
        <w:t>m</w:t>
      </w:r>
      <w:r w:rsidR="00D054DB" w:rsidRPr="001F423D">
        <w:rPr>
          <w:rStyle w:val="Zdraznnintenzivn"/>
        </w:rPr>
        <w:t>kou „a kol.“</w:t>
      </w:r>
      <w:r w:rsidRPr="001F423D">
        <w:rPr>
          <w:rStyle w:val="Zdraznnintenzivn"/>
        </w:rPr>
        <w:t>(a kolektiv)</w:t>
      </w:r>
      <w:r w:rsidR="00676A3A" w:rsidRPr="001F423D">
        <w:rPr>
          <w:rStyle w:val="Zdraznnintenzivn"/>
        </w:rPr>
        <w:t>.</w:t>
      </w:r>
    </w:p>
    <w:p w:rsidR="000F1F8E" w:rsidRPr="001F423D" w:rsidRDefault="000F1F8E">
      <w:pPr>
        <w:pStyle w:val="Nadpis"/>
        <w:rPr>
          <w:rStyle w:val="Zdraznnintenzivn"/>
        </w:rPr>
        <w:sectPr w:rsidR="000F1F8E" w:rsidRPr="001F423D" w:rsidSect="00FF6F58">
          <w:headerReference w:type="default" r:id="rId13"/>
          <w:footerReference w:type="default" r:id="rId14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  <w:bookmarkStart w:id="81" w:name="_Toc37577739"/>
      <w:bookmarkStart w:id="82" w:name="_Toc88120450"/>
      <w:bookmarkStart w:id="83" w:name="_Toc88120687"/>
      <w:bookmarkStart w:id="84" w:name="_Toc88120899"/>
      <w:bookmarkStart w:id="85" w:name="_Toc88121003"/>
      <w:bookmarkStart w:id="86" w:name="_Toc88121046"/>
      <w:bookmarkStart w:id="87" w:name="_Toc88121183"/>
      <w:bookmarkStart w:id="88" w:name="_Toc88121557"/>
      <w:bookmarkStart w:id="89" w:name="_Toc88121614"/>
      <w:bookmarkStart w:id="90" w:name="_Toc88121752"/>
      <w:bookmarkStart w:id="91" w:name="_Toc88122018"/>
      <w:bookmarkStart w:id="92" w:name="_Toc88124623"/>
      <w:bookmarkStart w:id="93" w:name="_Toc88124660"/>
      <w:bookmarkStart w:id="94" w:name="_Toc88124810"/>
      <w:bookmarkStart w:id="95" w:name="_Toc88125793"/>
      <w:bookmarkStart w:id="96" w:name="_Toc88126313"/>
      <w:bookmarkStart w:id="97" w:name="_Toc88126464"/>
      <w:bookmarkStart w:id="98" w:name="_Toc88126531"/>
      <w:bookmarkStart w:id="99" w:name="_Toc88126560"/>
      <w:bookmarkStart w:id="100" w:name="_Toc88126776"/>
      <w:bookmarkStart w:id="101" w:name="_Toc88126866"/>
      <w:bookmarkStart w:id="102" w:name="_Toc88127107"/>
      <w:bookmarkStart w:id="103" w:name="_Toc88127150"/>
      <w:bookmarkStart w:id="104" w:name="_Toc88128515"/>
      <w:bookmarkStart w:id="105" w:name="_Toc107634157"/>
      <w:bookmarkStart w:id="106" w:name="_Toc107635192"/>
      <w:bookmarkStart w:id="107" w:name="_Toc107635232"/>
      <w:bookmarkStart w:id="108" w:name="_Toc107635249"/>
    </w:p>
    <w:p w:rsidR="00F03DA6" w:rsidRDefault="00F94A83">
      <w:pPr>
        <w:pStyle w:val="Nadpis"/>
      </w:pPr>
      <w:bookmarkStart w:id="109" w:name="_Toc532330102"/>
      <w:r>
        <w:lastRenderedPageBreak/>
        <w:t>Seznam p</w:t>
      </w:r>
      <w:r w:rsidR="00F03DA6">
        <w:t>říloh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:rsidR="00855A83" w:rsidRDefault="00855A83" w:rsidP="00855A83">
      <w:r>
        <w:t>č. 1 Titulní list</w:t>
      </w:r>
    </w:p>
    <w:p w:rsidR="00855A83" w:rsidRDefault="00855A83" w:rsidP="00855A83">
      <w:r>
        <w:t>č. 2 Čestné prohlášení</w:t>
      </w:r>
    </w:p>
    <w:p w:rsidR="00855A83" w:rsidRDefault="00855A83" w:rsidP="00855A83">
      <w:r>
        <w:t>č. 3 Poděkování</w:t>
      </w:r>
    </w:p>
    <w:p w:rsidR="00855A83" w:rsidRDefault="00855A83" w:rsidP="00F94A83">
      <w:pPr>
        <w:rPr>
          <w:i/>
          <w:lang w:val="en-US"/>
        </w:rPr>
      </w:pPr>
    </w:p>
    <w:p w:rsidR="00F94A83" w:rsidRPr="001F423D" w:rsidRDefault="00F94A83" w:rsidP="00F94A83">
      <w:pPr>
        <w:rPr>
          <w:rStyle w:val="Zdraznnintenzivn"/>
        </w:rPr>
      </w:pPr>
      <w:r w:rsidRPr="001F423D">
        <w:rPr>
          <w:rStyle w:val="Zdraznnintenzivn"/>
        </w:rPr>
        <w:t>Nepovinná část – pokud nemáte žádné přílohy ke své práci, tuto část odstraňte!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Přílohy se zařazují na konec práce. 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Jsou to texty, obrázky, grafy, tabulky, které by přímo v textu byly zbytečně detailní, ale mají být po ruce k dokreslení východisek i výsledku řešení.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Jsou číslovány a v textu se na ně může odkazovat. 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Před první přílohu se umisťuje seznam příloh.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příloha je označena číslem - např. Tabulka č.. 1, Schéma č. 2, Obrázek č. 3.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tabulka by měla mít i vlastní název, který stručně vystihuje její obsah.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(Tabulka č. 1 Zakázky stavebních prací v roce 2009-2010).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Pokud je z tabulky vytvořen graf, umístíme jej na stejné stránce jako tabulku.</w:t>
      </w:r>
    </w:p>
    <w:p w:rsidR="00294C06" w:rsidRPr="001D39EF" w:rsidRDefault="00F94A83" w:rsidP="001D39EF">
      <w:pPr>
        <w:rPr>
          <w:b/>
          <w:sz w:val="28"/>
          <w:szCs w:val="28"/>
        </w:rPr>
      </w:pPr>
      <w:r w:rsidRPr="001F423D">
        <w:rPr>
          <w:rStyle w:val="Zdraznnintenzivn"/>
        </w:rPr>
        <w:br w:type="page"/>
      </w:r>
      <w:r w:rsidR="001D39EF" w:rsidRPr="001D39EF">
        <w:rPr>
          <w:b/>
          <w:sz w:val="28"/>
          <w:szCs w:val="28"/>
        </w:rPr>
        <w:lastRenderedPageBreak/>
        <w:t>Příloha č.</w:t>
      </w:r>
      <w:r w:rsidR="00F03DA6" w:rsidRPr="001D39EF">
        <w:rPr>
          <w:b/>
          <w:sz w:val="28"/>
          <w:szCs w:val="28"/>
        </w:rPr>
        <w:t xml:space="preserve"> </w:t>
      </w:r>
      <w:r w:rsidR="001D39EF" w:rsidRPr="001D39EF">
        <w:rPr>
          <w:b/>
          <w:sz w:val="28"/>
          <w:szCs w:val="28"/>
        </w:rPr>
        <w:t>1</w:t>
      </w:r>
      <w:r w:rsidR="00F03DA6" w:rsidRPr="001D39EF">
        <w:rPr>
          <w:b/>
          <w:sz w:val="28"/>
          <w:szCs w:val="28"/>
        </w:rPr>
        <w:t xml:space="preserve">: </w:t>
      </w:r>
      <w:r w:rsidR="001D39EF">
        <w:rPr>
          <w:b/>
          <w:sz w:val="28"/>
          <w:szCs w:val="28"/>
        </w:rPr>
        <w:t>Titulní list</w:t>
      </w:r>
      <w:r w:rsidR="00F03DA6" w:rsidRPr="001D39EF">
        <w:rPr>
          <w:b/>
          <w:sz w:val="28"/>
          <w:szCs w:val="28"/>
        </w:rPr>
        <w:t xml:space="preserve"> </w:t>
      </w:r>
    </w:p>
    <w:p w:rsidR="001B6F92" w:rsidRPr="008471FB" w:rsidRDefault="001B6F92" w:rsidP="00F94A83">
      <w:pPr>
        <w:ind w:left="720"/>
        <w:rPr>
          <w:i/>
        </w:rPr>
      </w:pPr>
    </w:p>
    <w:sectPr w:rsidR="001B6F92" w:rsidRPr="008471FB" w:rsidSect="000F1F8E">
      <w:headerReference w:type="default" r:id="rId15"/>
      <w:footerReference w:type="default" r:id="rId16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1F9" w:rsidRDefault="00B521F9">
      <w:r>
        <w:separator/>
      </w:r>
    </w:p>
    <w:p w:rsidR="00B521F9" w:rsidRDefault="00B521F9"/>
  </w:endnote>
  <w:endnote w:type="continuationSeparator" w:id="0">
    <w:p w:rsidR="00B521F9" w:rsidRDefault="00B521F9">
      <w:r>
        <w:continuationSeparator/>
      </w:r>
    </w:p>
    <w:p w:rsidR="00B521F9" w:rsidRDefault="00B521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1FB" w:rsidRDefault="008471FB">
    <w:pPr>
      <w:pStyle w:val="Zpat"/>
      <w:jc w:val="center"/>
    </w:pPr>
  </w:p>
  <w:p w:rsidR="008471FB" w:rsidRDefault="008471FB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1FB" w:rsidRPr="00FF6F58" w:rsidRDefault="008471FB" w:rsidP="00FF6F58">
    <w:pPr>
      <w:pStyle w:val="Zpat"/>
      <w:spacing w:before="120" w:after="0" w:line="240" w:lineRule="auto"/>
      <w:jc w:val="center"/>
      <w:rPr>
        <w:b/>
      </w:rPr>
    </w:pPr>
    <w:r w:rsidRPr="00FF6F58">
      <w:rPr>
        <w:b/>
      </w:rPr>
      <w:fldChar w:fldCharType="begin"/>
    </w:r>
    <w:r w:rsidRPr="00FF6F58">
      <w:rPr>
        <w:b/>
      </w:rPr>
      <w:instrText>PAGE   \* MERGEFORMAT</w:instrText>
    </w:r>
    <w:r w:rsidRPr="00FF6F58">
      <w:rPr>
        <w:b/>
      </w:rPr>
      <w:fldChar w:fldCharType="separate"/>
    </w:r>
    <w:r w:rsidR="004318AD">
      <w:rPr>
        <w:b/>
        <w:noProof/>
      </w:rPr>
      <w:t>7</w:t>
    </w:r>
    <w:r w:rsidRPr="00FF6F58">
      <w:rPr>
        <w:b/>
      </w:rPr>
      <w:fldChar w:fldCharType="end"/>
    </w:r>
  </w:p>
  <w:p w:rsidR="008471FB" w:rsidRDefault="008471FB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F58" w:rsidRDefault="00FF6F58">
    <w:pPr>
      <w:pStyle w:val="Zpat"/>
      <w:jc w:val="center"/>
    </w:pPr>
  </w:p>
  <w:p w:rsidR="00FF6F58" w:rsidRDefault="00FF6F58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1F9" w:rsidRDefault="00B521F9">
      <w:r>
        <w:separator/>
      </w:r>
    </w:p>
    <w:p w:rsidR="00B521F9" w:rsidRDefault="00B521F9"/>
  </w:footnote>
  <w:footnote w:type="continuationSeparator" w:id="0">
    <w:p w:rsidR="00B521F9" w:rsidRDefault="00B521F9">
      <w:r>
        <w:continuationSeparator/>
      </w:r>
    </w:p>
    <w:p w:rsidR="00B521F9" w:rsidRDefault="00B521F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ACD" w:rsidRDefault="00657ACD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ACD" w:rsidRPr="0019513C" w:rsidRDefault="00D054DB" w:rsidP="00D054DB">
    <w:pPr>
      <w:pStyle w:val="Zkladntext"/>
      <w:pBdr>
        <w:bottom w:val="single" w:sz="4" w:space="1" w:color="auto"/>
      </w:pBdr>
      <w:tabs>
        <w:tab w:val="right" w:pos="8788"/>
      </w:tabs>
      <w:jc w:val="left"/>
      <w:rPr>
        <w:b w:val="0"/>
        <w:sz w:val="20"/>
        <w:szCs w:val="20"/>
      </w:rPr>
    </w:pPr>
    <w:r w:rsidRPr="000F1F8E">
      <w:rPr>
        <w:b w:val="0"/>
        <w:sz w:val="20"/>
        <w:szCs w:val="20"/>
      </w:rPr>
      <w:t>Závěrečn</w:t>
    </w:r>
    <w:r w:rsidR="0019513C">
      <w:rPr>
        <w:b w:val="0"/>
        <w:sz w:val="20"/>
        <w:szCs w:val="20"/>
      </w:rPr>
      <w:t xml:space="preserve">á studijní práce, Josef </w:t>
    </w:r>
    <w:proofErr w:type="spellStart"/>
    <w:r w:rsidR="0019513C">
      <w:rPr>
        <w:b w:val="0"/>
        <w:sz w:val="20"/>
        <w:szCs w:val="20"/>
      </w:rPr>
      <w:t>Galvas</w:t>
    </w:r>
    <w:proofErr w:type="spellEnd"/>
    <w:r w:rsidR="0019513C">
      <w:rPr>
        <w:b w:val="0"/>
        <w:sz w:val="20"/>
        <w:szCs w:val="20"/>
      </w:rPr>
      <w:t xml:space="preserve"> </w:t>
    </w:r>
    <w:r w:rsidRPr="000F1F8E">
      <w:rPr>
        <w:b w:val="0"/>
        <w:sz w:val="20"/>
        <w:szCs w:val="20"/>
      </w:rPr>
      <w:t xml:space="preserve">, </w:t>
    </w:r>
    <w:r w:rsidR="000F1F8E" w:rsidRPr="000F1F8E">
      <w:rPr>
        <w:b w:val="0"/>
        <w:sz w:val="20"/>
        <w:szCs w:val="20"/>
      </w:rPr>
      <w:t>IT4, 201</w:t>
    </w:r>
    <w:r w:rsidR="0019513C">
      <w:rPr>
        <w:b w:val="0"/>
        <w:sz w:val="20"/>
        <w:szCs w:val="20"/>
      </w:rPr>
      <w:t>8</w:t>
    </w:r>
    <w:r w:rsidR="000F1F8E" w:rsidRPr="000F1F8E">
      <w:rPr>
        <w:b w:val="0"/>
        <w:sz w:val="20"/>
        <w:szCs w:val="20"/>
      </w:rPr>
      <w:t>/201</w:t>
    </w:r>
    <w:r w:rsidR="0019513C">
      <w:rPr>
        <w:b w:val="0"/>
        <w:sz w:val="20"/>
        <w:szCs w:val="20"/>
      </w:rPr>
      <w:t>9</w:t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F8E" w:rsidRPr="000F1F8E" w:rsidRDefault="000F1F8E" w:rsidP="000F1F8E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7721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F1E8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1B88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3924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A3802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974A93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4F029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9AA2E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C9FC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688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19F3045"/>
    <w:multiLevelType w:val="hybridMultilevel"/>
    <w:tmpl w:val="9812771A"/>
    <w:lvl w:ilvl="0" w:tplc="E9A290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8">
    <w:nsid w:val="13B406D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157141FD"/>
    <w:multiLevelType w:val="multilevel"/>
    <w:tmpl w:val="19B489AC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ordinal"/>
      <w:lvlText w:val="%1%2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1C6D2CDC"/>
    <w:multiLevelType w:val="multilevel"/>
    <w:tmpl w:val="2542B3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1FF64E77"/>
    <w:multiLevelType w:val="multilevel"/>
    <w:tmpl w:val="EAD0EA8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81D7351"/>
    <w:multiLevelType w:val="singleLevel"/>
    <w:tmpl w:val="8F924AEA"/>
    <w:lvl w:ilvl="0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</w:abstractNum>
  <w:abstractNum w:abstractNumId="25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9A52B9A"/>
    <w:multiLevelType w:val="hybridMultilevel"/>
    <w:tmpl w:val="7F5676AE"/>
    <w:lvl w:ilvl="0" w:tplc="B2D62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E43427F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46DC34DB"/>
    <w:multiLevelType w:val="multilevel"/>
    <w:tmpl w:val="CDC0BDAE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D0F7F79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010092"/>
    <w:multiLevelType w:val="multilevel"/>
    <w:tmpl w:val="0DF00A7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39">
    <w:nsid w:val="77850549"/>
    <w:multiLevelType w:val="multilevel"/>
    <w:tmpl w:val="92F6814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>
    <w:abstractNumId w:val="32"/>
  </w:num>
  <w:num w:numId="3">
    <w:abstractNumId w:val="24"/>
  </w:num>
  <w:num w:numId="4">
    <w:abstractNumId w:val="41"/>
  </w:num>
  <w:num w:numId="5">
    <w:abstractNumId w:val="15"/>
  </w:num>
  <w:num w:numId="6">
    <w:abstractNumId w:val="13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7"/>
  </w:num>
  <w:num w:numId="18">
    <w:abstractNumId w:val="37"/>
  </w:num>
  <w:num w:numId="19">
    <w:abstractNumId w:val="38"/>
  </w:num>
  <w:num w:numId="20">
    <w:abstractNumId w:val="12"/>
  </w:num>
  <w:num w:numId="21">
    <w:abstractNumId w:val="27"/>
  </w:num>
  <w:num w:numId="22">
    <w:abstractNumId w:val="40"/>
  </w:num>
  <w:num w:numId="23">
    <w:abstractNumId w:val="18"/>
  </w:num>
  <w:num w:numId="24">
    <w:abstractNumId w:val="21"/>
  </w:num>
  <w:num w:numId="25">
    <w:abstractNumId w:val="30"/>
  </w:num>
  <w:num w:numId="26">
    <w:abstractNumId w:val="11"/>
  </w:num>
  <w:num w:numId="27">
    <w:abstractNumId w:val="34"/>
  </w:num>
  <w:num w:numId="28">
    <w:abstractNumId w:val="14"/>
  </w:num>
  <w:num w:numId="29">
    <w:abstractNumId w:val="25"/>
  </w:num>
  <w:num w:numId="30">
    <w:abstractNumId w:val="23"/>
  </w:num>
  <w:num w:numId="31">
    <w:abstractNumId w:val="36"/>
  </w:num>
  <w:num w:numId="32">
    <w:abstractNumId w:val="20"/>
  </w:num>
  <w:num w:numId="33">
    <w:abstractNumId w:val="29"/>
  </w:num>
  <w:num w:numId="34">
    <w:abstractNumId w:val="35"/>
  </w:num>
  <w:num w:numId="35">
    <w:abstractNumId w:val="39"/>
  </w:num>
  <w:num w:numId="36">
    <w:abstractNumId w:val="26"/>
  </w:num>
  <w:num w:numId="37">
    <w:abstractNumId w:val="16"/>
  </w:num>
  <w:num w:numId="38">
    <w:abstractNumId w:val="33"/>
  </w:num>
  <w:num w:numId="39">
    <w:abstractNumId w:val="22"/>
  </w:num>
  <w:num w:numId="40">
    <w:abstractNumId w:val="19"/>
  </w:num>
  <w:num w:numId="41">
    <w:abstractNumId w:val="28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6A8"/>
    <w:rsid w:val="00010839"/>
    <w:rsid w:val="00046525"/>
    <w:rsid w:val="00055845"/>
    <w:rsid w:val="00063412"/>
    <w:rsid w:val="00066BDC"/>
    <w:rsid w:val="00071ADE"/>
    <w:rsid w:val="000B40C6"/>
    <w:rsid w:val="000C185D"/>
    <w:rsid w:val="000F1F8E"/>
    <w:rsid w:val="000F5ED1"/>
    <w:rsid w:val="00106D4A"/>
    <w:rsid w:val="00131D49"/>
    <w:rsid w:val="00137BB1"/>
    <w:rsid w:val="00157365"/>
    <w:rsid w:val="001676A8"/>
    <w:rsid w:val="00171FCE"/>
    <w:rsid w:val="0019362A"/>
    <w:rsid w:val="0019513C"/>
    <w:rsid w:val="001B6F92"/>
    <w:rsid w:val="001D3724"/>
    <w:rsid w:val="001D39EF"/>
    <w:rsid w:val="001E2AC2"/>
    <w:rsid w:val="001F423D"/>
    <w:rsid w:val="00230592"/>
    <w:rsid w:val="0027032B"/>
    <w:rsid w:val="002810D2"/>
    <w:rsid w:val="00286700"/>
    <w:rsid w:val="002878E8"/>
    <w:rsid w:val="00294C06"/>
    <w:rsid w:val="002B1B41"/>
    <w:rsid w:val="002E7BAF"/>
    <w:rsid w:val="002F3109"/>
    <w:rsid w:val="00320CEC"/>
    <w:rsid w:val="00331AC0"/>
    <w:rsid w:val="003652EE"/>
    <w:rsid w:val="003826F1"/>
    <w:rsid w:val="003844A7"/>
    <w:rsid w:val="003B05B9"/>
    <w:rsid w:val="003B2FB6"/>
    <w:rsid w:val="003C242E"/>
    <w:rsid w:val="003F24EE"/>
    <w:rsid w:val="003F6165"/>
    <w:rsid w:val="00403842"/>
    <w:rsid w:val="004318AD"/>
    <w:rsid w:val="00447A19"/>
    <w:rsid w:val="00483A69"/>
    <w:rsid w:val="00486309"/>
    <w:rsid w:val="0049413F"/>
    <w:rsid w:val="004A12E0"/>
    <w:rsid w:val="004D00BB"/>
    <w:rsid w:val="00536B4B"/>
    <w:rsid w:val="00560F3D"/>
    <w:rsid w:val="005678D1"/>
    <w:rsid w:val="00570D9F"/>
    <w:rsid w:val="005860F7"/>
    <w:rsid w:val="005A64FC"/>
    <w:rsid w:val="005A659E"/>
    <w:rsid w:val="005C7505"/>
    <w:rsid w:val="005D4C9F"/>
    <w:rsid w:val="005D5EFD"/>
    <w:rsid w:val="005E3EF2"/>
    <w:rsid w:val="005F3335"/>
    <w:rsid w:val="006022A1"/>
    <w:rsid w:val="00614852"/>
    <w:rsid w:val="00657ACD"/>
    <w:rsid w:val="00662A2C"/>
    <w:rsid w:val="00664AAD"/>
    <w:rsid w:val="006743A3"/>
    <w:rsid w:val="006769C8"/>
    <w:rsid w:val="00676A3A"/>
    <w:rsid w:val="00680144"/>
    <w:rsid w:val="006854B0"/>
    <w:rsid w:val="006B0B5E"/>
    <w:rsid w:val="006B1AB5"/>
    <w:rsid w:val="006C2956"/>
    <w:rsid w:val="006C2C63"/>
    <w:rsid w:val="006C33FD"/>
    <w:rsid w:val="006C6930"/>
    <w:rsid w:val="006D16CF"/>
    <w:rsid w:val="006E2B97"/>
    <w:rsid w:val="006E7C34"/>
    <w:rsid w:val="0070571A"/>
    <w:rsid w:val="00710C3F"/>
    <w:rsid w:val="007117A3"/>
    <w:rsid w:val="007244B1"/>
    <w:rsid w:val="00756E7C"/>
    <w:rsid w:val="007A390A"/>
    <w:rsid w:val="007A43BB"/>
    <w:rsid w:val="007C4434"/>
    <w:rsid w:val="00802D4F"/>
    <w:rsid w:val="00811BD3"/>
    <w:rsid w:val="0081347B"/>
    <w:rsid w:val="00821DC5"/>
    <w:rsid w:val="00837063"/>
    <w:rsid w:val="008471FB"/>
    <w:rsid w:val="00854F3C"/>
    <w:rsid w:val="00855A83"/>
    <w:rsid w:val="00886427"/>
    <w:rsid w:val="00890922"/>
    <w:rsid w:val="00896E56"/>
    <w:rsid w:val="008B6730"/>
    <w:rsid w:val="008D51AF"/>
    <w:rsid w:val="008E14E7"/>
    <w:rsid w:val="00907764"/>
    <w:rsid w:val="00917522"/>
    <w:rsid w:val="00923A87"/>
    <w:rsid w:val="0092406E"/>
    <w:rsid w:val="00940795"/>
    <w:rsid w:val="00942C1C"/>
    <w:rsid w:val="0096535C"/>
    <w:rsid w:val="009807D3"/>
    <w:rsid w:val="009838D2"/>
    <w:rsid w:val="009910B6"/>
    <w:rsid w:val="00A00297"/>
    <w:rsid w:val="00A0246F"/>
    <w:rsid w:val="00A0304C"/>
    <w:rsid w:val="00A07699"/>
    <w:rsid w:val="00A1344E"/>
    <w:rsid w:val="00A15971"/>
    <w:rsid w:val="00A20528"/>
    <w:rsid w:val="00A535DD"/>
    <w:rsid w:val="00A53909"/>
    <w:rsid w:val="00A8328E"/>
    <w:rsid w:val="00AA5496"/>
    <w:rsid w:val="00AB18DA"/>
    <w:rsid w:val="00AE2AD9"/>
    <w:rsid w:val="00B103FF"/>
    <w:rsid w:val="00B42752"/>
    <w:rsid w:val="00B521F9"/>
    <w:rsid w:val="00B56271"/>
    <w:rsid w:val="00B60965"/>
    <w:rsid w:val="00B75089"/>
    <w:rsid w:val="00B8449A"/>
    <w:rsid w:val="00B97E74"/>
    <w:rsid w:val="00BD3C58"/>
    <w:rsid w:val="00BF2037"/>
    <w:rsid w:val="00BF2CBF"/>
    <w:rsid w:val="00BF601F"/>
    <w:rsid w:val="00C00B21"/>
    <w:rsid w:val="00C3288D"/>
    <w:rsid w:val="00C63635"/>
    <w:rsid w:val="00C91564"/>
    <w:rsid w:val="00CA3973"/>
    <w:rsid w:val="00CC05F8"/>
    <w:rsid w:val="00CC4510"/>
    <w:rsid w:val="00CC7366"/>
    <w:rsid w:val="00CF4CA8"/>
    <w:rsid w:val="00CF7670"/>
    <w:rsid w:val="00D03129"/>
    <w:rsid w:val="00D04AE6"/>
    <w:rsid w:val="00D054DB"/>
    <w:rsid w:val="00D12AB2"/>
    <w:rsid w:val="00D17DE7"/>
    <w:rsid w:val="00D301B4"/>
    <w:rsid w:val="00D34C44"/>
    <w:rsid w:val="00D41AB3"/>
    <w:rsid w:val="00D433EA"/>
    <w:rsid w:val="00D45C1E"/>
    <w:rsid w:val="00D5784F"/>
    <w:rsid w:val="00D72EB1"/>
    <w:rsid w:val="00D75539"/>
    <w:rsid w:val="00D765BF"/>
    <w:rsid w:val="00D92D12"/>
    <w:rsid w:val="00D967BB"/>
    <w:rsid w:val="00DB42AE"/>
    <w:rsid w:val="00DE24A9"/>
    <w:rsid w:val="00E15D00"/>
    <w:rsid w:val="00E15FA1"/>
    <w:rsid w:val="00E219C1"/>
    <w:rsid w:val="00E41045"/>
    <w:rsid w:val="00E41AE1"/>
    <w:rsid w:val="00E5416C"/>
    <w:rsid w:val="00E81700"/>
    <w:rsid w:val="00E9780B"/>
    <w:rsid w:val="00EA4374"/>
    <w:rsid w:val="00EA693D"/>
    <w:rsid w:val="00EB0D51"/>
    <w:rsid w:val="00EC41DD"/>
    <w:rsid w:val="00EC63EE"/>
    <w:rsid w:val="00F03DA6"/>
    <w:rsid w:val="00F22EB3"/>
    <w:rsid w:val="00F45C54"/>
    <w:rsid w:val="00F67723"/>
    <w:rsid w:val="00F80BEE"/>
    <w:rsid w:val="00F8275C"/>
    <w:rsid w:val="00F94A83"/>
    <w:rsid w:val="00FC1F9B"/>
    <w:rsid w:val="00FD1995"/>
    <w:rsid w:val="00FF0F06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styleId="Zvraznn">
    <w:name w:val="Emphasis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uiPriority w:val="39"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  <w:lang w:val="cs-CZ" w:eastAsia="cs-CZ" w:bidi="ar-SA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67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677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styleId="Zvraznn">
    <w:name w:val="Emphasis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uiPriority w:val="39"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  <w:lang w:val="cs-CZ" w:eastAsia="cs-CZ" w:bidi="ar-SA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67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677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C5A94-6858-421C-8AB2-04ED6A1CD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Šablona-MP.dot</Template>
  <TotalTime>519</TotalTime>
  <Pages>1</Pages>
  <Words>1621</Words>
  <Characters>9564</Characters>
  <Application>Microsoft Office Word</Application>
  <DocSecurity>0</DocSecurity>
  <Lines>79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11163</CharactersWithSpaces>
  <SharedDoc>false</SharedDoc>
  <HLinks>
    <vt:vector size="48" baseType="variant"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_Toc370246092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_Toc370246091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_Toc370246090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_Toc370246089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_Toc370246088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_Toc370246087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_Toc370246086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_Toc370246085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creator>SŠIEŘ</dc:creator>
  <cp:lastModifiedBy>Josef Galvas</cp:lastModifiedBy>
  <cp:revision>65</cp:revision>
  <cp:lastPrinted>2004-11-12T21:05:00Z</cp:lastPrinted>
  <dcterms:created xsi:type="dcterms:W3CDTF">2018-11-24T11:22:00Z</dcterms:created>
  <dcterms:modified xsi:type="dcterms:W3CDTF">2018-12-11T21:22:00Z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