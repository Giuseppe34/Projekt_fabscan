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40" w:type="dxa"/>
        <w:tblLayout w:type="fixed"/>
        <w:tblCellMar>
          <w:left w:w="0" w:type="dxa"/>
          <w:right w:w="0" w:type="dxa"/>
        </w:tblCellMar>
        <w:tblLook w:val="01E0" w:firstRow="1" w:lastRow="1" w:firstColumn="1" w:lastColumn="1" w:noHBand="0" w:noVBand="0"/>
      </w:tblPr>
      <w:tblGrid>
        <w:gridCol w:w="2410"/>
        <w:gridCol w:w="1418"/>
        <w:gridCol w:w="5812"/>
      </w:tblGrid>
      <w:tr w:rsidR="00F03DA6">
        <w:trPr>
          <w:trHeight w:hRule="exact" w:val="2835"/>
        </w:trPr>
        <w:tc>
          <w:tcPr>
            <w:tcW w:w="9640" w:type="dxa"/>
            <w:gridSpan w:val="3"/>
          </w:tcPr>
          <w:p w:rsidR="00F03DA6" w:rsidRDefault="00A535DD" w:rsidP="00DB42AE">
            <w:pPr>
              <w:pStyle w:val="Rovnice"/>
              <w:tabs>
                <w:tab w:val="clear" w:pos="4253"/>
                <w:tab w:val="clear" w:pos="8505"/>
              </w:tabs>
              <w:spacing w:after="0" w:line="240" w:lineRule="auto"/>
              <w:jc w:val="center"/>
              <w:rPr>
                <w:rFonts w:ascii="Arial Narrow" w:hAnsi="Arial Narrow" w:cs="Arial Narrow"/>
                <w:bCs w:val="0"/>
                <w:iCs w:val="0"/>
              </w:rPr>
            </w:pPr>
            <w:r>
              <w:rPr>
                <w:noProof/>
              </w:rPr>
              <w:drawing>
                <wp:inline distT="0" distB="0" distL="0" distR="0">
                  <wp:extent cx="3299460" cy="1280160"/>
                  <wp:effectExtent l="0" t="0" r="0" b="0"/>
                  <wp:docPr id="1" name="obrázek 1" descr="Logo__SSPU_2016_Ba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_SSPU_2016_Barv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9460" cy="1280160"/>
                          </a:xfrm>
                          <a:prstGeom prst="rect">
                            <a:avLst/>
                          </a:prstGeom>
                          <a:noFill/>
                          <a:ln>
                            <a:noFill/>
                          </a:ln>
                        </pic:spPr>
                      </pic:pic>
                    </a:graphicData>
                  </a:graphic>
                </wp:inline>
              </w:drawing>
            </w:r>
          </w:p>
        </w:tc>
      </w:tr>
      <w:tr w:rsidR="00F03DA6">
        <w:trPr>
          <w:trHeight w:val="1415"/>
        </w:trPr>
        <w:tc>
          <w:tcPr>
            <w:tcW w:w="9640" w:type="dxa"/>
            <w:gridSpan w:val="3"/>
            <w:vAlign w:val="center"/>
          </w:tcPr>
          <w:p w:rsidR="00F03DA6" w:rsidRPr="00C91564" w:rsidRDefault="00811BD3" w:rsidP="009807D3">
            <w:pPr>
              <w:spacing w:before="600" w:after="0" w:line="240" w:lineRule="auto"/>
              <w:jc w:val="center"/>
              <w:rPr>
                <w:rFonts w:ascii="Arial Narrow" w:hAnsi="Arial Narrow" w:cs="Arial Narrow"/>
                <w:b/>
                <w:bCs/>
                <w:caps/>
                <w:sz w:val="48"/>
                <w:szCs w:val="48"/>
              </w:rPr>
            </w:pPr>
            <w:r>
              <w:rPr>
                <w:rFonts w:ascii="Arial Narrow" w:hAnsi="Arial Narrow" w:cs="Arial Narrow"/>
                <w:b/>
                <w:bCs/>
                <w:caps/>
                <w:sz w:val="48"/>
                <w:szCs w:val="48"/>
              </w:rPr>
              <w:t>Závěrečná studijní</w:t>
            </w:r>
            <w:r w:rsidR="00C91564" w:rsidRPr="00C91564">
              <w:rPr>
                <w:rFonts w:ascii="Arial Narrow" w:hAnsi="Arial Narrow" w:cs="Arial Narrow"/>
                <w:b/>
                <w:bCs/>
                <w:caps/>
                <w:sz w:val="48"/>
                <w:szCs w:val="48"/>
              </w:rPr>
              <w:t xml:space="preserve"> práce</w:t>
            </w:r>
          </w:p>
          <w:p w:rsidR="00C91564" w:rsidRPr="00811BD3" w:rsidRDefault="00C91564">
            <w:pPr>
              <w:spacing w:after="0" w:line="240" w:lineRule="auto"/>
              <w:jc w:val="center"/>
              <w:rPr>
                <w:rFonts w:ascii="Arial Narrow" w:hAnsi="Arial Narrow" w:cs="Arial Narrow"/>
                <w:b/>
                <w:bCs/>
                <w:sz w:val="36"/>
                <w:szCs w:val="36"/>
              </w:rPr>
            </w:pPr>
            <w:r w:rsidRPr="00811BD3">
              <w:rPr>
                <w:rFonts w:ascii="Arial Narrow" w:hAnsi="Arial Narrow" w:cs="Arial Narrow"/>
                <w:b/>
                <w:bCs/>
                <w:sz w:val="36"/>
                <w:szCs w:val="36"/>
              </w:rPr>
              <w:t>dokumentace</w:t>
            </w:r>
          </w:p>
        </w:tc>
      </w:tr>
      <w:tr w:rsidR="00C91564">
        <w:trPr>
          <w:trHeight w:hRule="exact" w:val="1591"/>
        </w:trPr>
        <w:tc>
          <w:tcPr>
            <w:tcW w:w="9640" w:type="dxa"/>
            <w:gridSpan w:val="3"/>
            <w:vAlign w:val="center"/>
          </w:tcPr>
          <w:p w:rsidR="00FC1F9B" w:rsidRPr="00C91564" w:rsidRDefault="00710C3F" w:rsidP="00FC1F9B">
            <w:pPr>
              <w:spacing w:after="0" w:line="240" w:lineRule="auto"/>
              <w:jc w:val="center"/>
              <w:rPr>
                <w:rFonts w:ascii="Arial Narrow" w:hAnsi="Arial Narrow" w:cs="Arial Narrow"/>
                <w:b/>
                <w:bCs/>
                <w:sz w:val="44"/>
                <w:szCs w:val="44"/>
              </w:rPr>
            </w:pPr>
            <w:r>
              <w:rPr>
                <w:rFonts w:ascii="Arial Narrow" w:hAnsi="Arial Narrow" w:cs="Arial Narrow"/>
                <w:b/>
                <w:bCs/>
                <w:sz w:val="44"/>
                <w:szCs w:val="44"/>
              </w:rPr>
              <w:t>FabScan</w:t>
            </w:r>
            <w:r w:rsidR="006708A9">
              <w:rPr>
                <w:rFonts w:ascii="Arial Narrow" w:hAnsi="Arial Narrow" w:cs="Arial Narrow"/>
                <w:b/>
                <w:bCs/>
                <w:sz w:val="44"/>
                <w:szCs w:val="44"/>
              </w:rPr>
              <w:t xml:space="preserve"> 3D scanner</w:t>
            </w:r>
          </w:p>
        </w:tc>
      </w:tr>
      <w:tr w:rsidR="00F03DA6">
        <w:trPr>
          <w:trHeight w:hRule="exact" w:val="567"/>
        </w:trPr>
        <w:tc>
          <w:tcPr>
            <w:tcW w:w="9640" w:type="dxa"/>
            <w:gridSpan w:val="3"/>
          </w:tcPr>
          <w:p w:rsidR="00F03DA6" w:rsidRPr="00C91564" w:rsidRDefault="008E14E7" w:rsidP="00C91564">
            <w:pPr>
              <w:spacing w:after="0" w:line="240" w:lineRule="auto"/>
              <w:jc w:val="center"/>
              <w:rPr>
                <w:rFonts w:ascii="Arial Narrow" w:hAnsi="Arial Narrow" w:cs="Arial Narrow"/>
              </w:rPr>
            </w:pPr>
            <w:r>
              <w:rPr>
                <w:rFonts w:ascii="Arial Narrow" w:hAnsi="Arial Narrow" w:cs="Arial Narrow"/>
                <w:sz w:val="40"/>
                <w:szCs w:val="40"/>
              </w:rPr>
              <w:t>Josef Galvas</w:t>
            </w:r>
          </w:p>
        </w:tc>
      </w:tr>
      <w:tr w:rsidR="00C91564">
        <w:trPr>
          <w:trHeight w:val="4781"/>
        </w:trPr>
        <w:tc>
          <w:tcPr>
            <w:tcW w:w="9640" w:type="dxa"/>
            <w:gridSpan w:val="3"/>
            <w:vAlign w:val="center"/>
          </w:tcPr>
          <w:p w:rsidR="00FC1F9B" w:rsidRPr="00E41AE1" w:rsidRDefault="00A535DD" w:rsidP="00E41AE1">
            <w:pPr>
              <w:spacing w:after="0" w:line="240" w:lineRule="auto"/>
              <w:jc w:val="center"/>
              <w:rPr>
                <w:rFonts w:ascii="Arial Narrow" w:hAnsi="Arial Narrow" w:cs="Arial Narrow"/>
                <w:sz w:val="40"/>
                <w:szCs w:val="40"/>
                <w:lang w:val="en-US"/>
              </w:rPr>
            </w:pPr>
            <w:r>
              <w:rPr>
                <w:rFonts w:ascii="Arial Narrow" w:hAnsi="Arial Narrow" w:cs="Arial Narrow"/>
                <w:noProof/>
                <w:sz w:val="40"/>
                <w:szCs w:val="40"/>
              </w:rPr>
              <w:drawing>
                <wp:inline distT="0" distB="0" distL="0" distR="0">
                  <wp:extent cx="4541520" cy="1775460"/>
                  <wp:effectExtent l="0" t="0" r="0" b="0"/>
                  <wp:docPr id="2" name="obrázek 2" descr="C:\Users\Josef\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f\Desktop\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1520" cy="1775460"/>
                          </a:xfrm>
                          <a:prstGeom prst="rect">
                            <a:avLst/>
                          </a:prstGeom>
                          <a:noFill/>
                          <a:ln>
                            <a:noFill/>
                          </a:ln>
                        </pic:spPr>
                      </pic:pic>
                    </a:graphicData>
                  </a:graphic>
                </wp:inline>
              </w:drawing>
            </w:r>
          </w:p>
        </w:tc>
      </w:tr>
      <w:tr w:rsidR="00F03DA6" w:rsidTr="005D5EFD">
        <w:trPr>
          <w:trHeight w:hRule="exact" w:val="108"/>
        </w:trPr>
        <w:tc>
          <w:tcPr>
            <w:tcW w:w="3828" w:type="dxa"/>
            <w:gridSpan w:val="2"/>
          </w:tcPr>
          <w:p w:rsidR="00F03DA6" w:rsidRDefault="00F03DA6">
            <w:pPr>
              <w:spacing w:after="0" w:line="240" w:lineRule="auto"/>
              <w:rPr>
                <w:rFonts w:ascii="Arial Narrow" w:hAnsi="Arial Narrow" w:cs="Arial Narrow"/>
              </w:rPr>
            </w:pPr>
          </w:p>
        </w:tc>
        <w:tc>
          <w:tcPr>
            <w:tcW w:w="5812" w:type="dxa"/>
          </w:tcPr>
          <w:p w:rsidR="00F03DA6" w:rsidRDefault="00F03DA6">
            <w:pPr>
              <w:spacing w:after="0" w:line="240" w:lineRule="auto"/>
              <w:rPr>
                <w:rFonts w:ascii="Arial Narrow" w:hAnsi="Arial Narrow" w:cs="Arial Narrow"/>
              </w:rPr>
            </w:pPr>
          </w:p>
        </w:tc>
      </w:tr>
      <w:tr w:rsidR="005D5EFD" w:rsidTr="005D5EFD">
        <w:trPr>
          <w:trHeight w:hRule="exact" w:val="930"/>
        </w:trPr>
        <w:tc>
          <w:tcPr>
            <w:tcW w:w="2410" w:type="dxa"/>
            <w:vAlign w:val="center"/>
          </w:tcPr>
          <w:p w:rsidR="005D5EFD" w:rsidRDefault="005D5EFD" w:rsidP="005D5EFD">
            <w:pPr>
              <w:spacing w:after="0" w:line="240" w:lineRule="auto"/>
              <w:ind w:left="397" w:right="284"/>
              <w:rPr>
                <w:rFonts w:ascii="Arial Narrow" w:hAnsi="Arial Narrow" w:cs="Arial Narrow"/>
                <w:sz w:val="28"/>
                <w:szCs w:val="28"/>
              </w:rPr>
            </w:pPr>
            <w:r>
              <w:rPr>
                <w:rFonts w:ascii="Arial Narrow" w:hAnsi="Arial Narrow" w:cs="Arial Narrow"/>
                <w:b/>
                <w:bCs/>
                <w:sz w:val="28"/>
                <w:szCs w:val="28"/>
              </w:rPr>
              <w:t>Obor:</w:t>
            </w:r>
            <w:r w:rsidRPr="00C91564">
              <w:rPr>
                <w:rFonts w:ascii="Arial Narrow" w:hAnsi="Arial Narrow" w:cs="Arial Narrow"/>
                <w:sz w:val="28"/>
                <w:szCs w:val="28"/>
              </w:rPr>
              <w:t xml:space="preserve"> </w:t>
            </w:r>
          </w:p>
          <w:p w:rsidR="005D5EFD" w:rsidRDefault="005D5EFD" w:rsidP="005D5EFD">
            <w:pPr>
              <w:spacing w:after="0" w:line="240" w:lineRule="auto"/>
              <w:ind w:left="397" w:right="284"/>
              <w:rPr>
                <w:rFonts w:ascii="Arial Narrow" w:hAnsi="Arial Narrow" w:cs="Arial Narrow"/>
                <w:sz w:val="28"/>
                <w:szCs w:val="28"/>
              </w:rPr>
            </w:pPr>
          </w:p>
        </w:tc>
        <w:tc>
          <w:tcPr>
            <w:tcW w:w="7230" w:type="dxa"/>
            <w:gridSpan w:val="2"/>
            <w:vAlign w:val="center"/>
          </w:tcPr>
          <w:p w:rsidR="005D5EFD" w:rsidRPr="00E219C1" w:rsidRDefault="005D5EFD" w:rsidP="005D5EFD">
            <w:pPr>
              <w:spacing w:after="0" w:line="240" w:lineRule="auto"/>
              <w:ind w:left="397" w:right="284"/>
              <w:jc w:val="left"/>
              <w:rPr>
                <w:rFonts w:ascii="Arial Narrow" w:hAnsi="Arial Narrow" w:cs="Arial Narrow"/>
                <w:sz w:val="28"/>
                <w:szCs w:val="28"/>
              </w:rPr>
            </w:pPr>
            <w:bookmarkStart w:id="0" w:name="Rozevírací2"/>
            <w:r w:rsidRPr="005D5EFD">
              <w:rPr>
                <w:rFonts w:ascii="Arial Narrow" w:hAnsi="Arial Narrow" w:cs="Arial Narrow"/>
                <w:sz w:val="28"/>
                <w:szCs w:val="28"/>
              </w:rPr>
              <w:t xml:space="preserve">18-20-M/01 INFORMAČNÍ TECHNOLOGIE </w:t>
            </w:r>
            <w:r>
              <w:rPr>
                <w:rFonts w:ascii="Arial Narrow" w:hAnsi="Arial Narrow" w:cs="Arial Narrow"/>
                <w:sz w:val="28"/>
                <w:szCs w:val="28"/>
              </w:rPr>
              <w:br/>
            </w:r>
            <w:r w:rsidRPr="005D5EFD">
              <w:rPr>
                <w:rFonts w:ascii="Arial Narrow" w:hAnsi="Arial Narrow" w:cs="Arial Narrow"/>
                <w:sz w:val="28"/>
                <w:szCs w:val="28"/>
              </w:rPr>
              <w:t xml:space="preserve">se zaměřením na počítačové sítě a programování </w:t>
            </w:r>
            <w:bookmarkEnd w:id="0"/>
          </w:p>
        </w:tc>
      </w:tr>
      <w:tr w:rsidR="005D5EFD" w:rsidTr="005D5EFD">
        <w:trPr>
          <w:trHeight w:hRule="exact" w:val="930"/>
        </w:trPr>
        <w:tc>
          <w:tcPr>
            <w:tcW w:w="2410" w:type="dxa"/>
            <w:vAlign w:val="center"/>
          </w:tcPr>
          <w:p w:rsidR="005D5EFD" w:rsidRDefault="005D5EFD" w:rsidP="005D5EFD">
            <w:pPr>
              <w:spacing w:line="240" w:lineRule="auto"/>
              <w:ind w:left="397" w:right="284"/>
              <w:rPr>
                <w:rFonts w:ascii="Arial Narrow" w:hAnsi="Arial Narrow" w:cs="Arial Narrow"/>
                <w:b/>
                <w:bCs/>
                <w:sz w:val="28"/>
                <w:szCs w:val="28"/>
              </w:rPr>
            </w:pPr>
            <w:r>
              <w:rPr>
                <w:rFonts w:ascii="Arial Narrow" w:hAnsi="Arial Narrow" w:cs="Arial Narrow"/>
                <w:b/>
                <w:bCs/>
                <w:sz w:val="28"/>
                <w:szCs w:val="28"/>
              </w:rPr>
              <w:t>Třída:</w:t>
            </w:r>
          </w:p>
          <w:p w:rsidR="005D5EFD" w:rsidRDefault="005D5EFD" w:rsidP="005D5EFD">
            <w:pPr>
              <w:spacing w:after="0" w:line="240" w:lineRule="auto"/>
              <w:ind w:left="397" w:right="284"/>
              <w:rPr>
                <w:rFonts w:ascii="Arial Narrow" w:hAnsi="Arial Narrow" w:cs="Arial Narrow"/>
                <w:b/>
                <w:bCs/>
                <w:sz w:val="28"/>
                <w:szCs w:val="28"/>
              </w:rPr>
            </w:pPr>
            <w:r>
              <w:rPr>
                <w:rFonts w:ascii="Arial Narrow" w:hAnsi="Arial Narrow" w:cs="Arial Narrow"/>
                <w:b/>
                <w:bCs/>
                <w:sz w:val="28"/>
                <w:szCs w:val="28"/>
              </w:rPr>
              <w:t>Školní rok:</w:t>
            </w:r>
          </w:p>
        </w:tc>
        <w:tc>
          <w:tcPr>
            <w:tcW w:w="7230" w:type="dxa"/>
            <w:gridSpan w:val="2"/>
            <w:vAlign w:val="center"/>
          </w:tcPr>
          <w:p w:rsidR="005D5EFD" w:rsidRDefault="005D5EFD" w:rsidP="005D5EFD">
            <w:pPr>
              <w:spacing w:line="240" w:lineRule="auto"/>
              <w:ind w:left="397" w:right="284"/>
              <w:jc w:val="left"/>
              <w:rPr>
                <w:rFonts w:ascii="Arial Narrow" w:hAnsi="Arial Narrow" w:cs="Arial Narrow"/>
                <w:sz w:val="28"/>
                <w:szCs w:val="28"/>
              </w:rPr>
            </w:pPr>
            <w:r>
              <w:rPr>
                <w:rFonts w:ascii="Arial Narrow" w:hAnsi="Arial Narrow" w:cs="Arial Narrow"/>
                <w:sz w:val="28"/>
                <w:szCs w:val="28"/>
              </w:rPr>
              <w:t>IT4</w:t>
            </w:r>
          </w:p>
          <w:p w:rsidR="005D5EFD" w:rsidRPr="005D5EFD" w:rsidRDefault="005D5EFD" w:rsidP="00D12AB2">
            <w:pPr>
              <w:spacing w:after="0" w:line="240" w:lineRule="auto"/>
              <w:ind w:left="397" w:right="284"/>
              <w:jc w:val="left"/>
              <w:rPr>
                <w:rFonts w:ascii="Arial Narrow" w:hAnsi="Arial Narrow" w:cs="Arial Narrow"/>
                <w:sz w:val="28"/>
                <w:szCs w:val="28"/>
              </w:rPr>
            </w:pPr>
            <w:r>
              <w:rPr>
                <w:rFonts w:ascii="Arial Narrow" w:hAnsi="Arial Narrow" w:cs="Arial Narrow"/>
                <w:sz w:val="28"/>
                <w:szCs w:val="28"/>
              </w:rPr>
              <w:t>201</w:t>
            </w:r>
            <w:r w:rsidR="00F67723">
              <w:rPr>
                <w:rFonts w:ascii="Arial Narrow" w:hAnsi="Arial Narrow" w:cs="Arial Narrow"/>
                <w:sz w:val="28"/>
                <w:szCs w:val="28"/>
              </w:rPr>
              <w:t>8</w:t>
            </w:r>
            <w:r>
              <w:rPr>
                <w:rFonts w:ascii="Arial Narrow" w:hAnsi="Arial Narrow" w:cs="Arial Narrow"/>
                <w:sz w:val="28"/>
                <w:szCs w:val="28"/>
              </w:rPr>
              <w:t>/201</w:t>
            </w:r>
            <w:r w:rsidR="00F67723">
              <w:rPr>
                <w:rFonts w:ascii="Arial Narrow" w:hAnsi="Arial Narrow" w:cs="Arial Narrow"/>
                <w:sz w:val="28"/>
                <w:szCs w:val="28"/>
              </w:rPr>
              <w:t>9</w:t>
            </w:r>
          </w:p>
        </w:tc>
      </w:tr>
    </w:tbl>
    <w:p w:rsidR="00F03DA6" w:rsidRDefault="00F03DA6">
      <w:pPr>
        <w:sectPr w:rsidR="00F03DA6">
          <w:footerReference w:type="default" r:id="rId10"/>
          <w:headerReference w:type="first" r:id="rId11"/>
          <w:pgSz w:w="11907" w:h="16840" w:code="9"/>
          <w:pgMar w:top="1134" w:right="851" w:bottom="851" w:left="1418" w:header="709" w:footer="709" w:gutter="0"/>
          <w:pgNumType w:start="1"/>
          <w:cols w:space="708"/>
          <w:titlePg/>
        </w:sectPr>
      </w:pPr>
    </w:p>
    <w:p w:rsidR="004A12E0" w:rsidRPr="00A535DD" w:rsidRDefault="00896E56" w:rsidP="00A01F87">
      <w:pPr>
        <w:rPr>
          <w:rStyle w:val="Pokec"/>
          <w:i/>
          <w:color w:val="auto"/>
        </w:rPr>
      </w:pPr>
      <w:r>
        <w:br w:type="page"/>
      </w:r>
    </w:p>
    <w:p w:rsidR="00BC71A8" w:rsidRDefault="00BC71A8" w:rsidP="00BC71A8">
      <w:pPr>
        <w:pStyle w:val="Nadpis4"/>
      </w:pPr>
      <w:bookmarkStart w:id="1" w:name="_Toc534744684"/>
      <w:r>
        <w:lastRenderedPageBreak/>
        <w:t>Poděkování</w:t>
      </w:r>
      <w:bookmarkEnd w:id="1"/>
    </w:p>
    <w:p w:rsidR="00BC71A8" w:rsidRDefault="00BC71A8" w:rsidP="00BC71A8">
      <w:pPr>
        <w:ind w:left="360"/>
        <w:rPr>
          <w:rStyle w:val="Pokec"/>
          <w:i/>
        </w:rPr>
      </w:pPr>
      <w:r>
        <w:rPr>
          <w:i/>
        </w:rPr>
        <w:t>Děkuji Ing. Petru Grussmannovi za pomoc při vedení ročníkové práce.</w:t>
      </w:r>
    </w:p>
    <w:p w:rsidR="004A12E0" w:rsidRPr="00A535DD" w:rsidRDefault="008B6730" w:rsidP="00320CEC">
      <w:pPr>
        <w:spacing w:before="8520"/>
        <w:jc w:val="left"/>
        <w:rPr>
          <w:rStyle w:val="Pokec"/>
          <w:color w:val="auto"/>
        </w:rPr>
      </w:pPr>
      <w:r w:rsidRPr="008B6730">
        <w:rPr>
          <w:rStyle w:val="Pokec"/>
          <w:color w:val="auto"/>
        </w:rPr>
        <w:t xml:space="preserve">Prohlašuji, že jsem závěrečnou práci vypracoval samostatně a uvedl veškeré použité </w:t>
      </w:r>
      <w:r>
        <w:rPr>
          <w:rStyle w:val="Pokec"/>
          <w:color w:val="auto"/>
        </w:rPr>
        <w:br/>
      </w:r>
      <w:r w:rsidRPr="008B6730">
        <w:rPr>
          <w:rStyle w:val="Pokec"/>
          <w:color w:val="auto"/>
        </w:rPr>
        <w:t>informační zdroje</w:t>
      </w:r>
      <w:r w:rsidR="004A12E0" w:rsidRPr="008B6730">
        <w:rPr>
          <w:rStyle w:val="Pokec"/>
          <w:color w:val="auto"/>
        </w:rPr>
        <w:t>.</w:t>
      </w:r>
    </w:p>
    <w:p w:rsidR="00320CEC" w:rsidRPr="00A535DD" w:rsidRDefault="00320CEC" w:rsidP="00320CEC">
      <w:pPr>
        <w:jc w:val="left"/>
        <w:rPr>
          <w:rStyle w:val="Pokec"/>
          <w:color w:val="auto"/>
        </w:rPr>
      </w:pPr>
      <w:r w:rsidRPr="00320CEC">
        <w:rPr>
          <w:rStyle w:val="Pokec"/>
          <w:color w:val="auto"/>
        </w:rPr>
        <w:t xml:space="preserve">Souhlasím, aby tato </w:t>
      </w:r>
      <w:r>
        <w:rPr>
          <w:rStyle w:val="Pokec"/>
          <w:color w:val="auto"/>
        </w:rPr>
        <w:t>studijní</w:t>
      </w:r>
      <w:r w:rsidRPr="00320CEC">
        <w:rPr>
          <w:rStyle w:val="Pokec"/>
          <w:color w:val="auto"/>
        </w:rPr>
        <w:t xml:space="preserve"> práce byla použita k</w:t>
      </w:r>
      <w:r>
        <w:rPr>
          <w:rStyle w:val="Pokec"/>
          <w:color w:val="auto"/>
        </w:rPr>
        <w:t xml:space="preserve"> </w:t>
      </w:r>
      <w:r w:rsidRPr="00320CEC">
        <w:rPr>
          <w:rStyle w:val="Pokec"/>
          <w:color w:val="auto"/>
        </w:rPr>
        <w:t>výukovým účelům</w:t>
      </w:r>
      <w:r>
        <w:rPr>
          <w:rStyle w:val="Pokec"/>
          <w:color w:val="auto"/>
        </w:rPr>
        <w:t xml:space="preserve"> na Střední průmyslové </w:t>
      </w:r>
      <w:r>
        <w:rPr>
          <w:rStyle w:val="Pokec"/>
          <w:color w:val="auto"/>
        </w:rPr>
        <w:br/>
        <w:t xml:space="preserve">a umělecké škole v Opavě, Praskova </w:t>
      </w:r>
      <w:r>
        <w:t>399/8.</w:t>
      </w:r>
    </w:p>
    <w:p w:rsidR="008B6730" w:rsidRPr="00A535DD" w:rsidRDefault="00663F69" w:rsidP="008B6730">
      <w:pPr>
        <w:spacing w:before="120"/>
        <w:jc w:val="left"/>
        <w:rPr>
          <w:rStyle w:val="Pokec"/>
          <w:color w:val="auto"/>
        </w:rPr>
      </w:pPr>
      <w:r>
        <w:rPr>
          <w:rStyle w:val="Pokec"/>
          <w:color w:val="auto"/>
        </w:rPr>
        <w:t xml:space="preserve">V Opavě </w:t>
      </w:r>
      <w:r>
        <w:rPr>
          <w:rStyle w:val="Pokec"/>
          <w:color w:val="auto"/>
        </w:rPr>
        <w:tab/>
      </w:r>
      <w:r w:rsidR="00EC63EE">
        <w:rPr>
          <w:rStyle w:val="Pokec"/>
          <w:color w:val="auto"/>
        </w:rPr>
        <w:t>31. 12. 2018</w:t>
      </w:r>
    </w:p>
    <w:p w:rsidR="00294C06" w:rsidRPr="008B6730" w:rsidRDefault="004A12E0" w:rsidP="008B6730">
      <w:pPr>
        <w:pBdr>
          <w:top w:val="single" w:sz="4" w:space="1" w:color="auto"/>
        </w:pBdr>
        <w:ind w:left="4963" w:firstLine="709"/>
        <w:rPr>
          <w:i/>
        </w:rPr>
      </w:pPr>
      <w:r w:rsidRPr="008B6730">
        <w:rPr>
          <w:rStyle w:val="Pokec"/>
          <w:i/>
          <w:color w:val="auto"/>
        </w:rPr>
        <w:t xml:space="preserve">podpis </w:t>
      </w:r>
      <w:r w:rsidR="008B6730" w:rsidRPr="008B6730">
        <w:rPr>
          <w:rStyle w:val="Pokec"/>
          <w:i/>
          <w:color w:val="auto"/>
        </w:rPr>
        <w:t>autora práce</w:t>
      </w:r>
    </w:p>
    <w:p w:rsidR="004F514D" w:rsidRDefault="004F514D" w:rsidP="0049413F">
      <w:pPr>
        <w:rPr>
          <w:rFonts w:ascii="Lucida Sans Unicode" w:hAnsi="Lucida Sans Unicode" w:cs="Lucida Sans Unicode"/>
          <w:color w:val="7A7A7A"/>
          <w:sz w:val="19"/>
          <w:szCs w:val="19"/>
          <w:shd w:val="clear" w:color="auto" w:fill="FFFFFF"/>
        </w:rPr>
      </w:pPr>
      <w:bookmarkStart w:id="2" w:name="_Toc37577728"/>
    </w:p>
    <w:p w:rsidR="003E456D" w:rsidRDefault="003E456D" w:rsidP="0049413F">
      <w:pPr>
        <w:rPr>
          <w:rFonts w:ascii="Lucida Sans Unicode" w:hAnsi="Lucida Sans Unicode" w:cs="Lucida Sans Unicode"/>
          <w:color w:val="7A7A7A"/>
          <w:sz w:val="19"/>
          <w:szCs w:val="19"/>
          <w:shd w:val="clear" w:color="auto" w:fill="FFFFFF"/>
        </w:rPr>
      </w:pPr>
    </w:p>
    <w:p w:rsidR="00F03DA6" w:rsidRPr="005F3335" w:rsidRDefault="00F03DA6" w:rsidP="0049413F">
      <w:pPr>
        <w:rPr>
          <w:b/>
          <w:sz w:val="28"/>
          <w:szCs w:val="28"/>
        </w:rPr>
      </w:pPr>
      <w:r w:rsidRPr="005F3335">
        <w:rPr>
          <w:b/>
          <w:sz w:val="28"/>
          <w:szCs w:val="28"/>
        </w:rPr>
        <w:lastRenderedPageBreak/>
        <w:t>A</w:t>
      </w:r>
      <w:bookmarkEnd w:id="2"/>
      <w:r w:rsidR="00D12AB2">
        <w:rPr>
          <w:b/>
          <w:sz w:val="28"/>
          <w:szCs w:val="28"/>
        </w:rPr>
        <w:t>NOTACE</w:t>
      </w:r>
    </w:p>
    <w:p w:rsidR="00F03DA6" w:rsidRPr="00AE2AD9" w:rsidRDefault="00AE2AD9" w:rsidP="0049413F">
      <w:pPr>
        <w:ind w:firstLine="709"/>
        <w:rPr>
          <w:rStyle w:val="Pokec"/>
          <w:color w:val="auto"/>
        </w:rPr>
      </w:pPr>
      <w:r w:rsidRPr="00AE2AD9">
        <w:rPr>
          <w:rStyle w:val="Pokec"/>
          <w:color w:val="auto"/>
        </w:rPr>
        <w:t>Cílem projektu bylo vytvořit fun</w:t>
      </w:r>
      <w:r>
        <w:rPr>
          <w:rStyle w:val="Pokec"/>
          <w:color w:val="auto"/>
        </w:rPr>
        <w:t xml:space="preserve">kční 3D scanner, který by umožňoval skenování 3D objektů a následné zobrazení na počítači. Projekt využívá open-source software FabScan, který dokáže </w:t>
      </w:r>
      <w:r w:rsidR="00B60965">
        <w:rPr>
          <w:rStyle w:val="Pokec"/>
          <w:color w:val="auto"/>
        </w:rPr>
        <w:t>z nasnímaných fotografií sestavit 3D objekt</w:t>
      </w:r>
      <w:r w:rsidR="002E7BAF">
        <w:rPr>
          <w:rStyle w:val="Pokec"/>
          <w:color w:val="auto"/>
        </w:rPr>
        <w:t xml:space="preserve"> a běží na OS Linux</w:t>
      </w:r>
      <w:r w:rsidR="00B60965">
        <w:rPr>
          <w:rStyle w:val="Pokec"/>
          <w:color w:val="auto"/>
        </w:rPr>
        <w:t>. Samotný objekt je umístěn na</w:t>
      </w:r>
      <w:r w:rsidR="006C33FD">
        <w:rPr>
          <w:rStyle w:val="Pokec"/>
          <w:color w:val="auto"/>
        </w:rPr>
        <w:t xml:space="preserve"> podstavci otáčeném pomocí krokovacího motorku. Motor je ovládán ovladačem Polulu A4988 a ten je připojen k</w:t>
      </w:r>
      <w:r w:rsidR="00B75089">
        <w:rPr>
          <w:rStyle w:val="Pokec"/>
          <w:color w:val="auto"/>
        </w:rPr>
        <w:t> mikrokontroléru</w:t>
      </w:r>
      <w:r w:rsidR="006C33FD">
        <w:rPr>
          <w:rStyle w:val="Pokec"/>
          <w:color w:val="auto"/>
        </w:rPr>
        <w:t> </w:t>
      </w:r>
      <w:r w:rsidR="00B75089">
        <w:rPr>
          <w:rStyle w:val="Pokec"/>
          <w:color w:val="auto"/>
        </w:rPr>
        <w:t>Arduino Nano</w:t>
      </w:r>
      <w:r w:rsidR="006C33FD">
        <w:rPr>
          <w:rStyle w:val="Pokec"/>
          <w:color w:val="auto"/>
        </w:rPr>
        <w:t xml:space="preserve">, v němž je nahrán samotný kód. </w:t>
      </w:r>
      <w:r w:rsidR="00B75089">
        <w:rPr>
          <w:rStyle w:val="Pokec"/>
          <w:color w:val="auto"/>
        </w:rPr>
        <w:t>Na snímaný předm</w:t>
      </w:r>
      <w:r w:rsidR="00B42752">
        <w:rPr>
          <w:rStyle w:val="Pokec"/>
          <w:color w:val="auto"/>
        </w:rPr>
        <w:t>ět svítí přímkový laser a ten v určitých intervalech</w:t>
      </w:r>
      <w:r w:rsidR="00B75089">
        <w:rPr>
          <w:rStyle w:val="Pokec"/>
          <w:color w:val="auto"/>
        </w:rPr>
        <w:t xml:space="preserve"> zachytává webkamera a vyfocené snímky posílá do pro</w:t>
      </w:r>
      <w:r w:rsidR="00B42752">
        <w:rPr>
          <w:rStyle w:val="Pokec"/>
          <w:color w:val="auto"/>
        </w:rPr>
        <w:t xml:space="preserve">gramu FabScan přes USB vstup. </w:t>
      </w:r>
      <w:r w:rsidR="003F6165">
        <w:rPr>
          <w:rStyle w:val="Pokec"/>
          <w:color w:val="auto"/>
        </w:rPr>
        <w:t xml:space="preserve">Na obrazovce lze vidět postupné skenování obrazu a výsledkem je hotový objekt, který lze naformátovat do STL podoby určené pro 3D tiskárny. </w:t>
      </w:r>
    </w:p>
    <w:p w:rsidR="005F3335" w:rsidRPr="00CC4510" w:rsidRDefault="00CC4510">
      <w:r w:rsidRPr="00CC4510">
        <w:rPr>
          <w:b/>
        </w:rPr>
        <w:t>Klíčová slova:</w:t>
      </w:r>
      <w:r>
        <w:rPr>
          <w:b/>
        </w:rPr>
        <w:t xml:space="preserve"> </w:t>
      </w:r>
      <w:r w:rsidRPr="00CC4510">
        <w:t>scanner, open-source, mikro</w:t>
      </w:r>
      <w:r>
        <w:t>-</w:t>
      </w:r>
      <w:r w:rsidRPr="00CC4510">
        <w:t>kontrolér, ovladač, formát</w:t>
      </w:r>
    </w:p>
    <w:p w:rsidR="00F03DA6" w:rsidRDefault="00F03DA6"/>
    <w:p w:rsidR="00220384" w:rsidRPr="00232194" w:rsidRDefault="00220384" w:rsidP="00232194">
      <w:pPr>
        <w:rPr>
          <w:b/>
          <w:sz w:val="28"/>
          <w:szCs w:val="28"/>
        </w:rPr>
      </w:pPr>
      <w:r w:rsidRPr="00232194">
        <w:rPr>
          <w:b/>
          <w:sz w:val="28"/>
          <w:szCs w:val="28"/>
        </w:rPr>
        <w:t>ANNOTATION</w:t>
      </w:r>
    </w:p>
    <w:p w:rsidR="00220384" w:rsidRPr="00232194" w:rsidRDefault="00220384" w:rsidP="00232194">
      <w:pPr>
        <w:ind w:firstLine="709"/>
        <w:rPr>
          <w:rStyle w:val="Pokec"/>
          <w:color w:val="auto"/>
        </w:rPr>
      </w:pPr>
      <w:r w:rsidRPr="00232194">
        <w:rPr>
          <w:rStyle w:val="Pokec"/>
          <w:color w:val="auto"/>
        </w:rPr>
        <w:t>The goal of the project was to create a functional 3D scanner that would allow the scanning of 3D objects and subsequent display on the computer. The project uses FabScan open source software to build a 3D object from scanned photos and run on Linux. The object itself is placed on a pedestal rotated by a stepper motor. The e</w:t>
      </w:r>
      <w:r w:rsidR="00232194">
        <w:rPr>
          <w:rStyle w:val="Pokec"/>
          <w:color w:val="auto"/>
        </w:rPr>
        <w:t>ngine is controlled by the Polulu</w:t>
      </w:r>
      <w:r w:rsidRPr="00232194">
        <w:rPr>
          <w:rStyle w:val="Pokec"/>
          <w:color w:val="auto"/>
        </w:rPr>
        <w:t xml:space="preserve"> A4988 </w:t>
      </w:r>
      <w:r w:rsidR="00126FA0">
        <w:rPr>
          <w:rStyle w:val="Pokec"/>
          <w:color w:val="auto"/>
        </w:rPr>
        <w:t>which</w:t>
      </w:r>
      <w:r w:rsidRPr="00232194">
        <w:rPr>
          <w:rStyle w:val="Pokec"/>
          <w:color w:val="auto"/>
        </w:rPr>
        <w:t xml:space="preserve"> is connected to th</w:t>
      </w:r>
      <w:r w:rsidR="00DF0FE2">
        <w:rPr>
          <w:rStyle w:val="Pokec"/>
          <w:color w:val="auto"/>
        </w:rPr>
        <w:t xml:space="preserve">e Arduino Nano microcontroller. </w:t>
      </w:r>
      <w:r w:rsidRPr="00232194">
        <w:rPr>
          <w:rStyle w:val="Pokec"/>
          <w:color w:val="auto"/>
        </w:rPr>
        <w:t>A direct laser is lit on the subject, and at certain intervals capture the webcam and take the captured images to the FabScan via USB input. You can see a progressive image scan on the screen, resulting in a finished object that can be formatted into the STL format for 3D printers.</w:t>
      </w:r>
    </w:p>
    <w:p w:rsidR="00220384" w:rsidRPr="00232194" w:rsidRDefault="00220384" w:rsidP="00A857BA">
      <w:pPr>
        <w:rPr>
          <w:rStyle w:val="Pokec"/>
          <w:color w:val="auto"/>
        </w:rPr>
      </w:pPr>
      <w:r w:rsidRPr="00232194">
        <w:rPr>
          <w:rStyle w:val="Pokec"/>
          <w:color w:val="auto"/>
        </w:rPr>
        <w:t>Keywords: scanner, open source, micro-driver, driver, format</w:t>
      </w:r>
    </w:p>
    <w:p w:rsidR="00220384" w:rsidRPr="00AE2AD9" w:rsidRDefault="00220384"/>
    <w:p w:rsidR="00294C06" w:rsidRPr="00AE2AD9" w:rsidRDefault="00294C06" w:rsidP="004A12E0">
      <w:pPr>
        <w:tabs>
          <w:tab w:val="left" w:pos="7088"/>
        </w:tabs>
        <w:rPr>
          <w:rStyle w:val="Pokec"/>
          <w:color w:val="auto"/>
        </w:rPr>
      </w:pPr>
    </w:p>
    <w:p w:rsidR="00294C06" w:rsidRPr="00AE2AD9" w:rsidRDefault="00294C06"/>
    <w:p w:rsidR="00F03DA6" w:rsidRDefault="00F03DA6">
      <w:pPr>
        <w:pStyle w:val="Nadpis-Obsah"/>
        <w:pageBreakBefore/>
      </w:pPr>
      <w:bookmarkStart w:id="3" w:name="_Toc37577729"/>
      <w:bookmarkStart w:id="4" w:name="_Toc88120440"/>
      <w:bookmarkStart w:id="5" w:name="_Toc88120677"/>
      <w:bookmarkStart w:id="6" w:name="_Toc88120889"/>
      <w:bookmarkStart w:id="7" w:name="_Toc88120993"/>
      <w:bookmarkStart w:id="8" w:name="_Toc88121036"/>
      <w:bookmarkStart w:id="9" w:name="_Toc88121173"/>
      <w:bookmarkStart w:id="10" w:name="_Toc88121547"/>
      <w:bookmarkStart w:id="11" w:name="_Toc88121604"/>
      <w:bookmarkStart w:id="12" w:name="_Toc88121742"/>
      <w:bookmarkStart w:id="13" w:name="_Toc88122008"/>
      <w:bookmarkStart w:id="14" w:name="_Toc88124611"/>
      <w:bookmarkStart w:id="15" w:name="_Toc88124648"/>
      <w:bookmarkStart w:id="16" w:name="_Toc88124798"/>
      <w:bookmarkStart w:id="17" w:name="_Toc88125781"/>
      <w:bookmarkStart w:id="18" w:name="_Toc88126301"/>
      <w:bookmarkStart w:id="19" w:name="_Toc88126452"/>
      <w:bookmarkStart w:id="20" w:name="_Toc88126519"/>
      <w:bookmarkStart w:id="21" w:name="_Toc88126548"/>
      <w:bookmarkStart w:id="22" w:name="_Toc88126764"/>
      <w:bookmarkStart w:id="23" w:name="_Toc88126854"/>
      <w:bookmarkStart w:id="24" w:name="_Toc88127095"/>
      <w:bookmarkStart w:id="25" w:name="_Toc88127138"/>
      <w:bookmarkStart w:id="26" w:name="_Toc88128503"/>
      <w:bookmarkStart w:id="27" w:name="_Toc107634140"/>
      <w:bookmarkStart w:id="28" w:name="_Toc107635157"/>
      <w:r>
        <w:lastRenderedPageBreak/>
        <w:t>OBSAH</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CB5964" w:rsidRDefault="00F03DA6">
      <w:pPr>
        <w:pStyle w:val="Obsah5"/>
        <w:tabs>
          <w:tab w:val="right" w:leader="dot" w:pos="8778"/>
        </w:tabs>
        <w:rPr>
          <w:rFonts w:asciiTheme="minorHAnsi" w:eastAsiaTheme="minorEastAsia" w:hAnsiTheme="minorHAnsi" w:cstheme="minorBidi"/>
          <w:noProof/>
          <w:sz w:val="22"/>
          <w:szCs w:val="22"/>
        </w:rPr>
      </w:pPr>
      <w:r w:rsidRPr="00E9780B">
        <w:rPr>
          <w:b/>
          <w:bCs/>
          <w:szCs w:val="36"/>
        </w:rPr>
        <w:fldChar w:fldCharType="begin"/>
      </w:r>
      <w:r w:rsidRPr="00E9780B">
        <w:rPr>
          <w:bCs/>
          <w:szCs w:val="36"/>
        </w:rPr>
        <w:instrText xml:space="preserve"> TOC \h \z \t "Nadpis 1;2;Nadpis 2;3;Nadpis 3;4;Nadpis 4;5;Nadpis;2;Část;1" </w:instrText>
      </w:r>
      <w:r w:rsidRPr="00E9780B">
        <w:rPr>
          <w:b/>
          <w:bCs/>
          <w:szCs w:val="36"/>
        </w:rPr>
        <w:fldChar w:fldCharType="separate"/>
      </w:r>
      <w:hyperlink w:anchor="_Toc534744684" w:history="1">
        <w:r w:rsidR="00CB5964" w:rsidRPr="006370BF">
          <w:rPr>
            <w:rStyle w:val="Hypertextovodkaz"/>
            <w:noProof/>
          </w:rPr>
          <w:t>Poděkování</w:t>
        </w:r>
        <w:r w:rsidR="00CB5964">
          <w:rPr>
            <w:noProof/>
            <w:webHidden/>
          </w:rPr>
          <w:tab/>
        </w:r>
        <w:r w:rsidR="00CB5964">
          <w:rPr>
            <w:noProof/>
            <w:webHidden/>
          </w:rPr>
          <w:fldChar w:fldCharType="begin"/>
        </w:r>
        <w:r w:rsidR="00CB5964">
          <w:rPr>
            <w:noProof/>
            <w:webHidden/>
          </w:rPr>
          <w:instrText xml:space="preserve"> PAGEREF _Toc534744684 \h </w:instrText>
        </w:r>
        <w:r w:rsidR="00CB5964">
          <w:rPr>
            <w:noProof/>
            <w:webHidden/>
          </w:rPr>
        </w:r>
        <w:r w:rsidR="00CB5964">
          <w:rPr>
            <w:noProof/>
            <w:webHidden/>
          </w:rPr>
          <w:fldChar w:fldCharType="separate"/>
        </w:r>
        <w:r w:rsidR="00CB5964">
          <w:rPr>
            <w:noProof/>
            <w:webHidden/>
          </w:rPr>
          <w:t>2</w:t>
        </w:r>
        <w:r w:rsidR="00CB5964">
          <w:rPr>
            <w:noProof/>
            <w:webHidden/>
          </w:rPr>
          <w:fldChar w:fldCharType="end"/>
        </w:r>
      </w:hyperlink>
    </w:p>
    <w:p w:rsidR="00CB5964" w:rsidRDefault="00110373">
      <w:pPr>
        <w:pStyle w:val="Obsah2"/>
        <w:rPr>
          <w:rFonts w:asciiTheme="minorHAnsi" w:eastAsiaTheme="minorEastAsia" w:hAnsiTheme="minorHAnsi" w:cstheme="minorBidi"/>
          <w:b w:val="0"/>
          <w:caps w:val="0"/>
          <w:sz w:val="22"/>
          <w:szCs w:val="22"/>
        </w:rPr>
      </w:pPr>
      <w:hyperlink w:anchor="_Toc534744685" w:history="1">
        <w:r w:rsidR="00CB5964" w:rsidRPr="006370BF">
          <w:rPr>
            <w:rStyle w:val="Hypertextovodkaz"/>
          </w:rPr>
          <w:t>Úvod</w:t>
        </w:r>
        <w:r w:rsidR="00CB5964">
          <w:rPr>
            <w:webHidden/>
          </w:rPr>
          <w:tab/>
        </w:r>
        <w:r w:rsidR="00CB5964">
          <w:rPr>
            <w:webHidden/>
          </w:rPr>
          <w:fldChar w:fldCharType="begin"/>
        </w:r>
        <w:r w:rsidR="00CB5964">
          <w:rPr>
            <w:webHidden/>
          </w:rPr>
          <w:instrText xml:space="preserve"> PAGEREF _Toc534744685 \h </w:instrText>
        </w:r>
        <w:r w:rsidR="00CB5964">
          <w:rPr>
            <w:webHidden/>
          </w:rPr>
        </w:r>
        <w:r w:rsidR="00CB5964">
          <w:rPr>
            <w:webHidden/>
          </w:rPr>
          <w:fldChar w:fldCharType="separate"/>
        </w:r>
        <w:r w:rsidR="00CB5964">
          <w:rPr>
            <w:webHidden/>
          </w:rPr>
          <w:t>5</w:t>
        </w:r>
        <w:r w:rsidR="00CB5964">
          <w:rPr>
            <w:webHidden/>
          </w:rPr>
          <w:fldChar w:fldCharType="end"/>
        </w:r>
      </w:hyperlink>
    </w:p>
    <w:p w:rsidR="00CB5964" w:rsidRDefault="00110373">
      <w:pPr>
        <w:pStyle w:val="Obsah2"/>
        <w:rPr>
          <w:rFonts w:asciiTheme="minorHAnsi" w:eastAsiaTheme="minorEastAsia" w:hAnsiTheme="minorHAnsi" w:cstheme="minorBidi"/>
          <w:b w:val="0"/>
          <w:caps w:val="0"/>
          <w:sz w:val="22"/>
          <w:szCs w:val="22"/>
        </w:rPr>
      </w:pPr>
      <w:hyperlink w:anchor="_Toc534744686" w:history="1">
        <w:r w:rsidR="00CB5964" w:rsidRPr="006370BF">
          <w:rPr>
            <w:rStyle w:val="Hypertextovodkaz"/>
          </w:rPr>
          <w:t>1</w:t>
        </w:r>
        <w:r w:rsidR="00CB5964">
          <w:rPr>
            <w:rFonts w:asciiTheme="minorHAnsi" w:eastAsiaTheme="minorEastAsia" w:hAnsiTheme="minorHAnsi" w:cstheme="minorBidi"/>
            <w:b w:val="0"/>
            <w:caps w:val="0"/>
            <w:sz w:val="22"/>
            <w:szCs w:val="22"/>
          </w:rPr>
          <w:tab/>
        </w:r>
        <w:r w:rsidR="00CB5964" w:rsidRPr="006370BF">
          <w:rPr>
            <w:rStyle w:val="Hypertextovodkaz"/>
          </w:rPr>
          <w:t>Teoretická a metodická východiska</w:t>
        </w:r>
        <w:r w:rsidR="00CB5964">
          <w:rPr>
            <w:webHidden/>
          </w:rPr>
          <w:tab/>
        </w:r>
        <w:r w:rsidR="00CB5964">
          <w:rPr>
            <w:webHidden/>
          </w:rPr>
          <w:fldChar w:fldCharType="begin"/>
        </w:r>
        <w:r w:rsidR="00CB5964">
          <w:rPr>
            <w:webHidden/>
          </w:rPr>
          <w:instrText xml:space="preserve"> PAGEREF _Toc534744686 \h </w:instrText>
        </w:r>
        <w:r w:rsidR="00CB5964">
          <w:rPr>
            <w:webHidden/>
          </w:rPr>
        </w:r>
        <w:r w:rsidR="00CB5964">
          <w:rPr>
            <w:webHidden/>
          </w:rPr>
          <w:fldChar w:fldCharType="separate"/>
        </w:r>
        <w:r w:rsidR="00CB5964">
          <w:rPr>
            <w:webHidden/>
          </w:rPr>
          <w:t>6</w:t>
        </w:r>
        <w:r w:rsidR="00CB5964">
          <w:rPr>
            <w:webHidden/>
          </w:rPr>
          <w:fldChar w:fldCharType="end"/>
        </w:r>
      </w:hyperlink>
    </w:p>
    <w:p w:rsidR="00CB5964" w:rsidRDefault="00110373">
      <w:pPr>
        <w:pStyle w:val="Obsah3"/>
        <w:rPr>
          <w:rFonts w:asciiTheme="minorHAnsi" w:eastAsiaTheme="minorEastAsia" w:hAnsiTheme="minorHAnsi" w:cstheme="minorBidi"/>
          <w:smallCaps w:val="0"/>
          <w:sz w:val="22"/>
          <w:szCs w:val="22"/>
        </w:rPr>
      </w:pPr>
      <w:hyperlink w:anchor="_Toc534744687" w:history="1">
        <w:r w:rsidR="00CB5964" w:rsidRPr="006370BF">
          <w:rPr>
            <w:rStyle w:val="Hypertextovodkaz"/>
          </w:rPr>
          <w:t>1.1</w:t>
        </w:r>
        <w:r w:rsidR="00CB5964">
          <w:rPr>
            <w:rFonts w:asciiTheme="minorHAnsi" w:eastAsiaTheme="minorEastAsia" w:hAnsiTheme="minorHAnsi" w:cstheme="minorBidi"/>
            <w:smallCaps w:val="0"/>
            <w:sz w:val="22"/>
            <w:szCs w:val="22"/>
          </w:rPr>
          <w:tab/>
        </w:r>
        <w:r w:rsidR="00CB5964" w:rsidRPr="006370BF">
          <w:rPr>
            <w:rStyle w:val="Hypertextovodkaz"/>
          </w:rPr>
          <w:t>Princip Software</w:t>
        </w:r>
        <w:r w:rsidR="00CB5964">
          <w:rPr>
            <w:webHidden/>
          </w:rPr>
          <w:tab/>
        </w:r>
        <w:r w:rsidR="00CB5964">
          <w:rPr>
            <w:webHidden/>
          </w:rPr>
          <w:fldChar w:fldCharType="begin"/>
        </w:r>
        <w:r w:rsidR="00CB5964">
          <w:rPr>
            <w:webHidden/>
          </w:rPr>
          <w:instrText xml:space="preserve"> PAGEREF _Toc534744687 \h </w:instrText>
        </w:r>
        <w:r w:rsidR="00CB5964">
          <w:rPr>
            <w:webHidden/>
          </w:rPr>
        </w:r>
        <w:r w:rsidR="00CB5964">
          <w:rPr>
            <w:webHidden/>
          </w:rPr>
          <w:fldChar w:fldCharType="separate"/>
        </w:r>
        <w:r w:rsidR="00CB5964">
          <w:rPr>
            <w:webHidden/>
          </w:rPr>
          <w:t>6</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688" w:history="1">
        <w:r w:rsidR="00CB5964" w:rsidRPr="006370BF">
          <w:rPr>
            <w:rStyle w:val="Hypertextovodkaz"/>
          </w:rPr>
          <w:t>1.1.1</w:t>
        </w:r>
        <w:r w:rsidR="00CB5964">
          <w:rPr>
            <w:rFonts w:asciiTheme="minorHAnsi" w:eastAsiaTheme="minorEastAsia" w:hAnsiTheme="minorHAnsi" w:cstheme="minorBidi"/>
            <w:sz w:val="22"/>
            <w:szCs w:val="22"/>
          </w:rPr>
          <w:tab/>
        </w:r>
        <w:r w:rsidR="00CB5964" w:rsidRPr="006370BF">
          <w:rPr>
            <w:rStyle w:val="Hypertextovodkaz"/>
          </w:rPr>
          <w:t>Testování krokového motoru</w:t>
        </w:r>
        <w:r w:rsidR="00CB5964">
          <w:rPr>
            <w:webHidden/>
          </w:rPr>
          <w:tab/>
        </w:r>
        <w:r w:rsidR="00CB5964">
          <w:rPr>
            <w:webHidden/>
          </w:rPr>
          <w:fldChar w:fldCharType="begin"/>
        </w:r>
        <w:r w:rsidR="00CB5964">
          <w:rPr>
            <w:webHidden/>
          </w:rPr>
          <w:instrText xml:space="preserve"> PAGEREF _Toc534744688 \h </w:instrText>
        </w:r>
        <w:r w:rsidR="00CB5964">
          <w:rPr>
            <w:webHidden/>
          </w:rPr>
        </w:r>
        <w:r w:rsidR="00CB5964">
          <w:rPr>
            <w:webHidden/>
          </w:rPr>
          <w:fldChar w:fldCharType="separate"/>
        </w:r>
        <w:r w:rsidR="00CB5964">
          <w:rPr>
            <w:webHidden/>
          </w:rPr>
          <w:t>6</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689" w:history="1">
        <w:r w:rsidR="00CB5964" w:rsidRPr="006370BF">
          <w:rPr>
            <w:rStyle w:val="Hypertextovodkaz"/>
          </w:rPr>
          <w:t>1.1.2</w:t>
        </w:r>
        <w:r w:rsidR="00CB5964">
          <w:rPr>
            <w:rFonts w:asciiTheme="minorHAnsi" w:eastAsiaTheme="minorEastAsia" w:hAnsiTheme="minorHAnsi" w:cstheme="minorBidi"/>
            <w:sz w:val="22"/>
            <w:szCs w:val="22"/>
          </w:rPr>
          <w:tab/>
        </w:r>
        <w:r w:rsidR="00CB5964" w:rsidRPr="006370BF">
          <w:rPr>
            <w:rStyle w:val="Hypertextovodkaz"/>
          </w:rPr>
          <w:t>Schéma zapojení</w:t>
        </w:r>
        <w:r w:rsidR="00CB5964">
          <w:rPr>
            <w:webHidden/>
          </w:rPr>
          <w:tab/>
        </w:r>
        <w:r w:rsidR="00CB5964">
          <w:rPr>
            <w:webHidden/>
          </w:rPr>
          <w:fldChar w:fldCharType="begin"/>
        </w:r>
        <w:r w:rsidR="00CB5964">
          <w:rPr>
            <w:webHidden/>
          </w:rPr>
          <w:instrText xml:space="preserve"> PAGEREF _Toc534744689 \h </w:instrText>
        </w:r>
        <w:r w:rsidR="00CB5964">
          <w:rPr>
            <w:webHidden/>
          </w:rPr>
        </w:r>
        <w:r w:rsidR="00CB5964">
          <w:rPr>
            <w:webHidden/>
          </w:rPr>
          <w:fldChar w:fldCharType="separate"/>
        </w:r>
        <w:r w:rsidR="00CB5964">
          <w:rPr>
            <w:webHidden/>
          </w:rPr>
          <w:t>8</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690" w:history="1">
        <w:r w:rsidR="00CB5964" w:rsidRPr="006370BF">
          <w:rPr>
            <w:rStyle w:val="Hypertextovodkaz"/>
          </w:rPr>
          <w:t>1.1.3</w:t>
        </w:r>
        <w:r w:rsidR="00CB5964">
          <w:rPr>
            <w:rFonts w:asciiTheme="minorHAnsi" w:eastAsiaTheme="minorEastAsia" w:hAnsiTheme="minorHAnsi" w:cstheme="minorBidi"/>
            <w:sz w:val="22"/>
            <w:szCs w:val="22"/>
          </w:rPr>
          <w:tab/>
        </w:r>
        <w:r w:rsidR="00CB5964" w:rsidRPr="006370BF">
          <w:rPr>
            <w:rStyle w:val="Hypertextovodkaz"/>
          </w:rPr>
          <w:t>Testovací zdrojový kód</w:t>
        </w:r>
        <w:r w:rsidR="00CB5964">
          <w:rPr>
            <w:webHidden/>
          </w:rPr>
          <w:tab/>
        </w:r>
        <w:r w:rsidR="00CB5964">
          <w:rPr>
            <w:webHidden/>
          </w:rPr>
          <w:fldChar w:fldCharType="begin"/>
        </w:r>
        <w:r w:rsidR="00CB5964">
          <w:rPr>
            <w:webHidden/>
          </w:rPr>
          <w:instrText xml:space="preserve"> PAGEREF _Toc534744690 \h </w:instrText>
        </w:r>
        <w:r w:rsidR="00CB5964">
          <w:rPr>
            <w:webHidden/>
          </w:rPr>
        </w:r>
        <w:r w:rsidR="00CB5964">
          <w:rPr>
            <w:webHidden/>
          </w:rPr>
          <w:fldChar w:fldCharType="separate"/>
        </w:r>
        <w:r w:rsidR="00CB5964">
          <w:rPr>
            <w:webHidden/>
          </w:rPr>
          <w:t>8</w:t>
        </w:r>
        <w:r w:rsidR="00CB5964">
          <w:rPr>
            <w:webHidden/>
          </w:rPr>
          <w:fldChar w:fldCharType="end"/>
        </w:r>
      </w:hyperlink>
    </w:p>
    <w:p w:rsidR="00CB5964" w:rsidRDefault="00110373">
      <w:pPr>
        <w:pStyle w:val="Obsah2"/>
        <w:rPr>
          <w:rFonts w:asciiTheme="minorHAnsi" w:eastAsiaTheme="minorEastAsia" w:hAnsiTheme="minorHAnsi" w:cstheme="minorBidi"/>
          <w:b w:val="0"/>
          <w:caps w:val="0"/>
          <w:sz w:val="22"/>
          <w:szCs w:val="22"/>
        </w:rPr>
      </w:pPr>
      <w:hyperlink w:anchor="_Toc534744691" w:history="1">
        <w:r w:rsidR="00CB5964" w:rsidRPr="006370BF">
          <w:rPr>
            <w:rStyle w:val="Hypertextovodkaz"/>
          </w:rPr>
          <w:t>2</w:t>
        </w:r>
        <w:r w:rsidR="00CB5964">
          <w:rPr>
            <w:rFonts w:asciiTheme="minorHAnsi" w:eastAsiaTheme="minorEastAsia" w:hAnsiTheme="minorHAnsi" w:cstheme="minorBidi"/>
            <w:b w:val="0"/>
            <w:caps w:val="0"/>
            <w:sz w:val="22"/>
            <w:szCs w:val="22"/>
          </w:rPr>
          <w:tab/>
        </w:r>
        <w:r w:rsidR="00CB5964" w:rsidRPr="006370BF">
          <w:rPr>
            <w:rStyle w:val="Hypertextovodkaz"/>
          </w:rPr>
          <w:t>Využité technologie</w:t>
        </w:r>
        <w:r w:rsidR="00CB5964">
          <w:rPr>
            <w:webHidden/>
          </w:rPr>
          <w:tab/>
        </w:r>
        <w:r w:rsidR="00CB5964">
          <w:rPr>
            <w:webHidden/>
          </w:rPr>
          <w:fldChar w:fldCharType="begin"/>
        </w:r>
        <w:r w:rsidR="00CB5964">
          <w:rPr>
            <w:webHidden/>
          </w:rPr>
          <w:instrText xml:space="preserve"> PAGEREF _Toc534744691 \h </w:instrText>
        </w:r>
        <w:r w:rsidR="00CB5964">
          <w:rPr>
            <w:webHidden/>
          </w:rPr>
        </w:r>
        <w:r w:rsidR="00CB5964">
          <w:rPr>
            <w:webHidden/>
          </w:rPr>
          <w:fldChar w:fldCharType="separate"/>
        </w:r>
        <w:r w:rsidR="00CB5964">
          <w:rPr>
            <w:webHidden/>
          </w:rPr>
          <w:t>9</w:t>
        </w:r>
        <w:r w:rsidR="00CB5964">
          <w:rPr>
            <w:webHidden/>
          </w:rPr>
          <w:fldChar w:fldCharType="end"/>
        </w:r>
      </w:hyperlink>
    </w:p>
    <w:p w:rsidR="00CB5964" w:rsidRDefault="00110373">
      <w:pPr>
        <w:pStyle w:val="Obsah3"/>
        <w:rPr>
          <w:rFonts w:asciiTheme="minorHAnsi" w:eastAsiaTheme="minorEastAsia" w:hAnsiTheme="minorHAnsi" w:cstheme="minorBidi"/>
          <w:smallCaps w:val="0"/>
          <w:sz w:val="22"/>
          <w:szCs w:val="22"/>
        </w:rPr>
      </w:pPr>
      <w:hyperlink w:anchor="_Toc534744692" w:history="1">
        <w:r w:rsidR="00CB5964" w:rsidRPr="006370BF">
          <w:rPr>
            <w:rStyle w:val="Hypertextovodkaz"/>
          </w:rPr>
          <w:t>2.1</w:t>
        </w:r>
        <w:r w:rsidR="00CB5964">
          <w:rPr>
            <w:rFonts w:asciiTheme="minorHAnsi" w:eastAsiaTheme="minorEastAsia" w:hAnsiTheme="minorHAnsi" w:cstheme="minorBidi"/>
            <w:smallCaps w:val="0"/>
            <w:sz w:val="22"/>
            <w:szCs w:val="22"/>
          </w:rPr>
          <w:tab/>
        </w:r>
        <w:r w:rsidR="00CB5964" w:rsidRPr="006370BF">
          <w:rPr>
            <w:rStyle w:val="Hypertextovodkaz"/>
          </w:rPr>
          <w:t>Hardware</w:t>
        </w:r>
        <w:r w:rsidR="00CB5964">
          <w:rPr>
            <w:webHidden/>
          </w:rPr>
          <w:tab/>
        </w:r>
        <w:r w:rsidR="00CB5964">
          <w:rPr>
            <w:webHidden/>
          </w:rPr>
          <w:fldChar w:fldCharType="begin"/>
        </w:r>
        <w:r w:rsidR="00CB5964">
          <w:rPr>
            <w:webHidden/>
          </w:rPr>
          <w:instrText xml:space="preserve"> PAGEREF _Toc534744692 \h </w:instrText>
        </w:r>
        <w:r w:rsidR="00CB5964">
          <w:rPr>
            <w:webHidden/>
          </w:rPr>
        </w:r>
        <w:r w:rsidR="00CB5964">
          <w:rPr>
            <w:webHidden/>
          </w:rPr>
          <w:fldChar w:fldCharType="separate"/>
        </w:r>
        <w:r w:rsidR="00CB5964">
          <w:rPr>
            <w:webHidden/>
          </w:rPr>
          <w:t>9</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693" w:history="1">
        <w:r w:rsidR="00CB5964" w:rsidRPr="006370BF">
          <w:rPr>
            <w:rStyle w:val="Hypertextovodkaz"/>
          </w:rPr>
          <w:t>2.1.1</w:t>
        </w:r>
        <w:r w:rsidR="00CB5964">
          <w:rPr>
            <w:rFonts w:asciiTheme="minorHAnsi" w:eastAsiaTheme="minorEastAsia" w:hAnsiTheme="minorHAnsi" w:cstheme="minorBidi"/>
            <w:sz w:val="22"/>
            <w:szCs w:val="22"/>
          </w:rPr>
          <w:tab/>
        </w:r>
        <w:r w:rsidR="00CB5964" w:rsidRPr="006370BF">
          <w:rPr>
            <w:rStyle w:val="Hypertextovodkaz"/>
          </w:rPr>
          <w:t>Arduino Nano</w:t>
        </w:r>
        <w:r w:rsidR="00CB5964">
          <w:rPr>
            <w:webHidden/>
          </w:rPr>
          <w:tab/>
        </w:r>
        <w:r w:rsidR="00CB5964">
          <w:rPr>
            <w:webHidden/>
          </w:rPr>
          <w:fldChar w:fldCharType="begin"/>
        </w:r>
        <w:r w:rsidR="00CB5964">
          <w:rPr>
            <w:webHidden/>
          </w:rPr>
          <w:instrText xml:space="preserve"> PAGEREF _Toc534744693 \h </w:instrText>
        </w:r>
        <w:r w:rsidR="00CB5964">
          <w:rPr>
            <w:webHidden/>
          </w:rPr>
        </w:r>
        <w:r w:rsidR="00CB5964">
          <w:rPr>
            <w:webHidden/>
          </w:rPr>
          <w:fldChar w:fldCharType="separate"/>
        </w:r>
        <w:r w:rsidR="00CB5964">
          <w:rPr>
            <w:webHidden/>
          </w:rPr>
          <w:t>9</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694" w:history="1">
        <w:r w:rsidR="00CB5964" w:rsidRPr="006370BF">
          <w:rPr>
            <w:rStyle w:val="Hypertextovodkaz"/>
          </w:rPr>
          <w:t>2.1.2</w:t>
        </w:r>
        <w:r w:rsidR="00CB5964">
          <w:rPr>
            <w:rFonts w:asciiTheme="minorHAnsi" w:eastAsiaTheme="minorEastAsia" w:hAnsiTheme="minorHAnsi" w:cstheme="minorBidi"/>
            <w:sz w:val="22"/>
            <w:szCs w:val="22"/>
          </w:rPr>
          <w:tab/>
        </w:r>
        <w:r w:rsidR="00CB5964" w:rsidRPr="006370BF">
          <w:rPr>
            <w:rStyle w:val="Hypertextovodkaz"/>
          </w:rPr>
          <w:t>Krokový motor</w:t>
        </w:r>
        <w:r w:rsidR="00CB5964">
          <w:rPr>
            <w:webHidden/>
          </w:rPr>
          <w:tab/>
        </w:r>
        <w:r w:rsidR="00CB5964">
          <w:rPr>
            <w:webHidden/>
          </w:rPr>
          <w:fldChar w:fldCharType="begin"/>
        </w:r>
        <w:r w:rsidR="00CB5964">
          <w:rPr>
            <w:webHidden/>
          </w:rPr>
          <w:instrText xml:space="preserve"> PAGEREF _Toc534744694 \h </w:instrText>
        </w:r>
        <w:r w:rsidR="00CB5964">
          <w:rPr>
            <w:webHidden/>
          </w:rPr>
        </w:r>
        <w:r w:rsidR="00CB5964">
          <w:rPr>
            <w:webHidden/>
          </w:rPr>
          <w:fldChar w:fldCharType="separate"/>
        </w:r>
        <w:r w:rsidR="00CB5964">
          <w:rPr>
            <w:webHidden/>
          </w:rPr>
          <w:t>9</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695" w:history="1">
        <w:r w:rsidR="00CB5964" w:rsidRPr="006370BF">
          <w:rPr>
            <w:rStyle w:val="Hypertextovodkaz"/>
          </w:rPr>
          <w:t>2.1.3</w:t>
        </w:r>
        <w:r w:rsidR="00CB5964">
          <w:rPr>
            <w:rFonts w:asciiTheme="minorHAnsi" w:eastAsiaTheme="minorEastAsia" w:hAnsiTheme="minorHAnsi" w:cstheme="minorBidi"/>
            <w:sz w:val="22"/>
            <w:szCs w:val="22"/>
          </w:rPr>
          <w:tab/>
        </w:r>
        <w:r w:rsidR="00CB5964" w:rsidRPr="006370BF">
          <w:rPr>
            <w:rStyle w:val="Hypertextovodkaz"/>
          </w:rPr>
          <w:t>Line laser</w:t>
        </w:r>
        <w:r w:rsidR="00CB5964">
          <w:rPr>
            <w:webHidden/>
          </w:rPr>
          <w:tab/>
        </w:r>
        <w:r w:rsidR="00CB5964">
          <w:rPr>
            <w:webHidden/>
          </w:rPr>
          <w:fldChar w:fldCharType="begin"/>
        </w:r>
        <w:r w:rsidR="00CB5964">
          <w:rPr>
            <w:webHidden/>
          </w:rPr>
          <w:instrText xml:space="preserve"> PAGEREF _Toc534744695 \h </w:instrText>
        </w:r>
        <w:r w:rsidR="00CB5964">
          <w:rPr>
            <w:webHidden/>
          </w:rPr>
        </w:r>
        <w:r w:rsidR="00CB5964">
          <w:rPr>
            <w:webHidden/>
          </w:rPr>
          <w:fldChar w:fldCharType="separate"/>
        </w:r>
        <w:r w:rsidR="00CB5964">
          <w:rPr>
            <w:webHidden/>
          </w:rPr>
          <w:t>10</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696" w:history="1">
        <w:r w:rsidR="00CB5964" w:rsidRPr="006370BF">
          <w:rPr>
            <w:rStyle w:val="Hypertextovodkaz"/>
          </w:rPr>
          <w:t>2.1.4</w:t>
        </w:r>
        <w:r w:rsidR="00CB5964">
          <w:rPr>
            <w:rFonts w:asciiTheme="minorHAnsi" w:eastAsiaTheme="minorEastAsia" w:hAnsiTheme="minorHAnsi" w:cstheme="minorBidi"/>
            <w:sz w:val="22"/>
            <w:szCs w:val="22"/>
          </w:rPr>
          <w:tab/>
        </w:r>
        <w:r w:rsidR="00CB5964" w:rsidRPr="006370BF">
          <w:rPr>
            <w:rStyle w:val="Hypertextovodkaz"/>
          </w:rPr>
          <w:t>Webkamera</w:t>
        </w:r>
        <w:r w:rsidR="00CB5964">
          <w:rPr>
            <w:webHidden/>
          </w:rPr>
          <w:tab/>
        </w:r>
        <w:r w:rsidR="00CB5964">
          <w:rPr>
            <w:webHidden/>
          </w:rPr>
          <w:fldChar w:fldCharType="begin"/>
        </w:r>
        <w:r w:rsidR="00CB5964">
          <w:rPr>
            <w:webHidden/>
          </w:rPr>
          <w:instrText xml:space="preserve"> PAGEREF _Toc534744696 \h </w:instrText>
        </w:r>
        <w:r w:rsidR="00CB5964">
          <w:rPr>
            <w:webHidden/>
          </w:rPr>
        </w:r>
        <w:r w:rsidR="00CB5964">
          <w:rPr>
            <w:webHidden/>
          </w:rPr>
          <w:fldChar w:fldCharType="separate"/>
        </w:r>
        <w:r w:rsidR="00CB5964">
          <w:rPr>
            <w:webHidden/>
          </w:rPr>
          <w:t>10</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697" w:history="1">
        <w:r w:rsidR="00CB5964" w:rsidRPr="006370BF">
          <w:rPr>
            <w:rStyle w:val="Hypertextovodkaz"/>
          </w:rPr>
          <w:t>2.1.5</w:t>
        </w:r>
        <w:r w:rsidR="00CB5964">
          <w:rPr>
            <w:rFonts w:asciiTheme="minorHAnsi" w:eastAsiaTheme="minorEastAsia" w:hAnsiTheme="minorHAnsi" w:cstheme="minorBidi"/>
            <w:sz w:val="22"/>
            <w:szCs w:val="22"/>
          </w:rPr>
          <w:tab/>
        </w:r>
        <w:r w:rsidR="00CB5964" w:rsidRPr="006370BF">
          <w:rPr>
            <w:rStyle w:val="Hypertextovodkaz"/>
          </w:rPr>
          <w:t>Polulu A4988 – ovladač motoru</w:t>
        </w:r>
        <w:r w:rsidR="00CB5964">
          <w:rPr>
            <w:webHidden/>
          </w:rPr>
          <w:tab/>
        </w:r>
        <w:r w:rsidR="00CB5964">
          <w:rPr>
            <w:webHidden/>
          </w:rPr>
          <w:fldChar w:fldCharType="begin"/>
        </w:r>
        <w:r w:rsidR="00CB5964">
          <w:rPr>
            <w:webHidden/>
          </w:rPr>
          <w:instrText xml:space="preserve"> PAGEREF _Toc534744697 \h </w:instrText>
        </w:r>
        <w:r w:rsidR="00CB5964">
          <w:rPr>
            <w:webHidden/>
          </w:rPr>
        </w:r>
        <w:r w:rsidR="00CB5964">
          <w:rPr>
            <w:webHidden/>
          </w:rPr>
          <w:fldChar w:fldCharType="separate"/>
        </w:r>
        <w:r w:rsidR="00CB5964">
          <w:rPr>
            <w:webHidden/>
          </w:rPr>
          <w:t>11</w:t>
        </w:r>
        <w:r w:rsidR="00CB5964">
          <w:rPr>
            <w:webHidden/>
          </w:rPr>
          <w:fldChar w:fldCharType="end"/>
        </w:r>
      </w:hyperlink>
    </w:p>
    <w:p w:rsidR="00CB5964" w:rsidRDefault="00110373">
      <w:pPr>
        <w:pStyle w:val="Obsah3"/>
        <w:rPr>
          <w:rFonts w:asciiTheme="minorHAnsi" w:eastAsiaTheme="minorEastAsia" w:hAnsiTheme="minorHAnsi" w:cstheme="minorBidi"/>
          <w:smallCaps w:val="0"/>
          <w:sz w:val="22"/>
          <w:szCs w:val="22"/>
        </w:rPr>
      </w:pPr>
      <w:hyperlink w:anchor="_Toc534744698" w:history="1">
        <w:r w:rsidR="00CB5964" w:rsidRPr="006370BF">
          <w:rPr>
            <w:rStyle w:val="Hypertextovodkaz"/>
          </w:rPr>
          <w:t>2.2</w:t>
        </w:r>
        <w:r w:rsidR="00CB5964">
          <w:rPr>
            <w:rFonts w:asciiTheme="minorHAnsi" w:eastAsiaTheme="minorEastAsia" w:hAnsiTheme="minorHAnsi" w:cstheme="minorBidi"/>
            <w:smallCaps w:val="0"/>
            <w:sz w:val="22"/>
            <w:szCs w:val="22"/>
          </w:rPr>
          <w:tab/>
        </w:r>
        <w:r w:rsidR="00CB5964" w:rsidRPr="006370BF">
          <w:rPr>
            <w:rStyle w:val="Hypertextovodkaz"/>
          </w:rPr>
          <w:t>Software</w:t>
        </w:r>
        <w:r w:rsidR="00CB5964">
          <w:rPr>
            <w:webHidden/>
          </w:rPr>
          <w:tab/>
        </w:r>
        <w:r w:rsidR="00CB5964">
          <w:rPr>
            <w:webHidden/>
          </w:rPr>
          <w:fldChar w:fldCharType="begin"/>
        </w:r>
        <w:r w:rsidR="00CB5964">
          <w:rPr>
            <w:webHidden/>
          </w:rPr>
          <w:instrText xml:space="preserve"> PAGEREF _Toc534744698 \h </w:instrText>
        </w:r>
        <w:r w:rsidR="00CB5964">
          <w:rPr>
            <w:webHidden/>
          </w:rPr>
        </w:r>
        <w:r w:rsidR="00CB5964">
          <w:rPr>
            <w:webHidden/>
          </w:rPr>
          <w:fldChar w:fldCharType="separate"/>
        </w:r>
        <w:r w:rsidR="00CB5964">
          <w:rPr>
            <w:webHidden/>
          </w:rPr>
          <w:t>12</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699" w:history="1">
        <w:r w:rsidR="00CB5964" w:rsidRPr="006370BF">
          <w:rPr>
            <w:rStyle w:val="Hypertextovodkaz"/>
          </w:rPr>
          <w:t>2.2.1</w:t>
        </w:r>
        <w:r w:rsidR="00CB5964">
          <w:rPr>
            <w:rFonts w:asciiTheme="minorHAnsi" w:eastAsiaTheme="minorEastAsia" w:hAnsiTheme="minorHAnsi" w:cstheme="minorBidi"/>
            <w:sz w:val="22"/>
            <w:szCs w:val="22"/>
          </w:rPr>
          <w:tab/>
        </w:r>
        <w:r w:rsidR="00CB5964" w:rsidRPr="006370BF">
          <w:rPr>
            <w:rStyle w:val="Hypertextovodkaz"/>
          </w:rPr>
          <w:t>FabScan100</w:t>
        </w:r>
        <w:r w:rsidR="00CB5964">
          <w:rPr>
            <w:webHidden/>
          </w:rPr>
          <w:tab/>
        </w:r>
        <w:r w:rsidR="00CB5964">
          <w:rPr>
            <w:webHidden/>
          </w:rPr>
          <w:fldChar w:fldCharType="begin"/>
        </w:r>
        <w:r w:rsidR="00CB5964">
          <w:rPr>
            <w:webHidden/>
          </w:rPr>
          <w:instrText xml:space="preserve"> PAGEREF _Toc534744699 \h </w:instrText>
        </w:r>
        <w:r w:rsidR="00CB5964">
          <w:rPr>
            <w:webHidden/>
          </w:rPr>
        </w:r>
        <w:r w:rsidR="00CB5964">
          <w:rPr>
            <w:webHidden/>
          </w:rPr>
          <w:fldChar w:fldCharType="separate"/>
        </w:r>
        <w:r w:rsidR="00CB5964">
          <w:rPr>
            <w:webHidden/>
          </w:rPr>
          <w:t>12</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700" w:history="1">
        <w:r w:rsidR="00CB5964" w:rsidRPr="006370BF">
          <w:rPr>
            <w:rStyle w:val="Hypertextovodkaz"/>
          </w:rPr>
          <w:t>2.2.2</w:t>
        </w:r>
        <w:r w:rsidR="00CB5964">
          <w:rPr>
            <w:rFonts w:asciiTheme="minorHAnsi" w:eastAsiaTheme="minorEastAsia" w:hAnsiTheme="minorHAnsi" w:cstheme="minorBidi"/>
            <w:sz w:val="22"/>
            <w:szCs w:val="22"/>
          </w:rPr>
          <w:tab/>
        </w:r>
        <w:r w:rsidR="00CB5964" w:rsidRPr="006370BF">
          <w:rPr>
            <w:rStyle w:val="Hypertextovodkaz"/>
          </w:rPr>
          <w:t>FabScanPi</w:t>
        </w:r>
        <w:r w:rsidR="00CB5964">
          <w:rPr>
            <w:webHidden/>
          </w:rPr>
          <w:tab/>
        </w:r>
        <w:r w:rsidR="00CB5964">
          <w:rPr>
            <w:webHidden/>
          </w:rPr>
          <w:fldChar w:fldCharType="begin"/>
        </w:r>
        <w:r w:rsidR="00CB5964">
          <w:rPr>
            <w:webHidden/>
          </w:rPr>
          <w:instrText xml:space="preserve"> PAGEREF _Toc534744700 \h </w:instrText>
        </w:r>
        <w:r w:rsidR="00CB5964">
          <w:rPr>
            <w:webHidden/>
          </w:rPr>
        </w:r>
        <w:r w:rsidR="00CB5964">
          <w:rPr>
            <w:webHidden/>
          </w:rPr>
          <w:fldChar w:fldCharType="separate"/>
        </w:r>
        <w:r w:rsidR="00CB5964">
          <w:rPr>
            <w:webHidden/>
          </w:rPr>
          <w:t>12</w:t>
        </w:r>
        <w:r w:rsidR="00CB5964">
          <w:rPr>
            <w:webHidden/>
          </w:rPr>
          <w:fldChar w:fldCharType="end"/>
        </w:r>
      </w:hyperlink>
    </w:p>
    <w:p w:rsidR="00CB5964" w:rsidRDefault="00110373">
      <w:pPr>
        <w:pStyle w:val="Obsah3"/>
        <w:rPr>
          <w:rFonts w:asciiTheme="minorHAnsi" w:eastAsiaTheme="minorEastAsia" w:hAnsiTheme="minorHAnsi" w:cstheme="minorBidi"/>
          <w:smallCaps w:val="0"/>
          <w:sz w:val="22"/>
          <w:szCs w:val="22"/>
        </w:rPr>
      </w:pPr>
      <w:hyperlink w:anchor="_Toc534744701" w:history="1">
        <w:r w:rsidR="00CB5964" w:rsidRPr="006370BF">
          <w:rPr>
            <w:rStyle w:val="Hypertextovodkaz"/>
          </w:rPr>
          <w:t>2.3</w:t>
        </w:r>
        <w:r w:rsidR="00CB5964">
          <w:rPr>
            <w:rFonts w:asciiTheme="minorHAnsi" w:eastAsiaTheme="minorEastAsia" w:hAnsiTheme="minorHAnsi" w:cstheme="minorBidi"/>
            <w:smallCaps w:val="0"/>
            <w:sz w:val="22"/>
            <w:szCs w:val="22"/>
          </w:rPr>
          <w:tab/>
        </w:r>
        <w:r w:rsidR="00CB5964" w:rsidRPr="006370BF">
          <w:rPr>
            <w:rStyle w:val="Hypertextovodkaz"/>
          </w:rPr>
          <w:t>Vývojová prostředí</w:t>
        </w:r>
        <w:r w:rsidR="00CB5964">
          <w:rPr>
            <w:webHidden/>
          </w:rPr>
          <w:tab/>
        </w:r>
        <w:r w:rsidR="00CB5964">
          <w:rPr>
            <w:webHidden/>
          </w:rPr>
          <w:fldChar w:fldCharType="begin"/>
        </w:r>
        <w:r w:rsidR="00CB5964">
          <w:rPr>
            <w:webHidden/>
          </w:rPr>
          <w:instrText xml:space="preserve"> PAGEREF _Toc534744701 \h </w:instrText>
        </w:r>
        <w:r w:rsidR="00CB5964">
          <w:rPr>
            <w:webHidden/>
          </w:rPr>
        </w:r>
        <w:r w:rsidR="00CB5964">
          <w:rPr>
            <w:webHidden/>
          </w:rPr>
          <w:fldChar w:fldCharType="separate"/>
        </w:r>
        <w:r w:rsidR="00CB5964">
          <w:rPr>
            <w:webHidden/>
          </w:rPr>
          <w:t>12</w:t>
        </w:r>
        <w:r w:rsidR="00CB5964">
          <w:rPr>
            <w:webHidden/>
          </w:rPr>
          <w:fldChar w:fldCharType="end"/>
        </w:r>
      </w:hyperlink>
    </w:p>
    <w:p w:rsidR="00CB5964" w:rsidRDefault="00110373">
      <w:pPr>
        <w:pStyle w:val="Obsah2"/>
        <w:rPr>
          <w:rFonts w:asciiTheme="minorHAnsi" w:eastAsiaTheme="minorEastAsia" w:hAnsiTheme="minorHAnsi" w:cstheme="minorBidi"/>
          <w:b w:val="0"/>
          <w:caps w:val="0"/>
          <w:sz w:val="22"/>
          <w:szCs w:val="22"/>
        </w:rPr>
      </w:pPr>
      <w:hyperlink w:anchor="_Toc534744702" w:history="1">
        <w:r w:rsidR="00CB5964" w:rsidRPr="006370BF">
          <w:rPr>
            <w:rStyle w:val="Hypertextovodkaz"/>
          </w:rPr>
          <w:t>3</w:t>
        </w:r>
        <w:r w:rsidR="00CB5964">
          <w:rPr>
            <w:rFonts w:asciiTheme="minorHAnsi" w:eastAsiaTheme="minorEastAsia" w:hAnsiTheme="minorHAnsi" w:cstheme="minorBidi"/>
            <w:b w:val="0"/>
            <w:caps w:val="0"/>
            <w:sz w:val="22"/>
            <w:szCs w:val="22"/>
          </w:rPr>
          <w:tab/>
        </w:r>
        <w:r w:rsidR="00CB5964" w:rsidRPr="006370BF">
          <w:rPr>
            <w:rStyle w:val="Hypertextovodkaz"/>
          </w:rPr>
          <w:t>Způsoby řešení a použité postupy</w:t>
        </w:r>
        <w:r w:rsidR="00CB5964">
          <w:rPr>
            <w:webHidden/>
          </w:rPr>
          <w:tab/>
        </w:r>
        <w:r w:rsidR="00CB5964">
          <w:rPr>
            <w:webHidden/>
          </w:rPr>
          <w:fldChar w:fldCharType="begin"/>
        </w:r>
        <w:r w:rsidR="00CB5964">
          <w:rPr>
            <w:webHidden/>
          </w:rPr>
          <w:instrText xml:space="preserve"> PAGEREF _Toc534744702 \h </w:instrText>
        </w:r>
        <w:r w:rsidR="00CB5964">
          <w:rPr>
            <w:webHidden/>
          </w:rPr>
        </w:r>
        <w:r w:rsidR="00CB5964">
          <w:rPr>
            <w:webHidden/>
          </w:rPr>
          <w:fldChar w:fldCharType="separate"/>
        </w:r>
        <w:r w:rsidR="00CB5964">
          <w:rPr>
            <w:webHidden/>
          </w:rPr>
          <w:t>13</w:t>
        </w:r>
        <w:r w:rsidR="00CB5964">
          <w:rPr>
            <w:webHidden/>
          </w:rPr>
          <w:fldChar w:fldCharType="end"/>
        </w:r>
      </w:hyperlink>
    </w:p>
    <w:p w:rsidR="00CB5964" w:rsidRDefault="00110373">
      <w:pPr>
        <w:pStyle w:val="Obsah3"/>
        <w:rPr>
          <w:rFonts w:asciiTheme="minorHAnsi" w:eastAsiaTheme="minorEastAsia" w:hAnsiTheme="minorHAnsi" w:cstheme="minorBidi"/>
          <w:smallCaps w:val="0"/>
          <w:sz w:val="22"/>
          <w:szCs w:val="22"/>
        </w:rPr>
      </w:pPr>
      <w:hyperlink w:anchor="_Toc534744703" w:history="1">
        <w:r w:rsidR="00CB5964" w:rsidRPr="006370BF">
          <w:rPr>
            <w:rStyle w:val="Hypertextovodkaz"/>
          </w:rPr>
          <w:t>3.1</w:t>
        </w:r>
        <w:r w:rsidR="00CB5964">
          <w:rPr>
            <w:rFonts w:asciiTheme="minorHAnsi" w:eastAsiaTheme="minorEastAsia" w:hAnsiTheme="minorHAnsi" w:cstheme="minorBidi"/>
            <w:smallCaps w:val="0"/>
            <w:sz w:val="22"/>
            <w:szCs w:val="22"/>
          </w:rPr>
          <w:tab/>
        </w:r>
        <w:r w:rsidR="00CB5964" w:rsidRPr="006370BF">
          <w:rPr>
            <w:rStyle w:val="Hypertextovodkaz"/>
          </w:rPr>
          <w:t>Finální kompletování</w:t>
        </w:r>
        <w:r w:rsidR="00CB5964">
          <w:rPr>
            <w:webHidden/>
          </w:rPr>
          <w:tab/>
        </w:r>
        <w:r w:rsidR="00CB5964">
          <w:rPr>
            <w:webHidden/>
          </w:rPr>
          <w:fldChar w:fldCharType="begin"/>
        </w:r>
        <w:r w:rsidR="00CB5964">
          <w:rPr>
            <w:webHidden/>
          </w:rPr>
          <w:instrText xml:space="preserve"> PAGEREF _Toc534744703 \h </w:instrText>
        </w:r>
        <w:r w:rsidR="00CB5964">
          <w:rPr>
            <w:webHidden/>
          </w:rPr>
        </w:r>
        <w:r w:rsidR="00CB5964">
          <w:rPr>
            <w:webHidden/>
          </w:rPr>
          <w:fldChar w:fldCharType="separate"/>
        </w:r>
        <w:r w:rsidR="00CB5964">
          <w:rPr>
            <w:webHidden/>
          </w:rPr>
          <w:t>13</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704" w:history="1">
        <w:r w:rsidR="00CB5964" w:rsidRPr="006370BF">
          <w:rPr>
            <w:rStyle w:val="Hypertextovodkaz"/>
          </w:rPr>
          <w:t>3.1.1</w:t>
        </w:r>
        <w:r w:rsidR="00CB5964">
          <w:rPr>
            <w:rFonts w:asciiTheme="minorHAnsi" w:eastAsiaTheme="minorEastAsia" w:hAnsiTheme="minorHAnsi" w:cstheme="minorBidi"/>
            <w:sz w:val="22"/>
            <w:szCs w:val="22"/>
          </w:rPr>
          <w:tab/>
        </w:r>
        <w:r w:rsidR="00CB5964" w:rsidRPr="006370BF">
          <w:rPr>
            <w:rStyle w:val="Hypertextovodkaz"/>
          </w:rPr>
          <w:t>Pájení na desku</w:t>
        </w:r>
        <w:r w:rsidR="00CB5964">
          <w:rPr>
            <w:webHidden/>
          </w:rPr>
          <w:tab/>
        </w:r>
        <w:r w:rsidR="00CB5964">
          <w:rPr>
            <w:webHidden/>
          </w:rPr>
          <w:fldChar w:fldCharType="begin"/>
        </w:r>
        <w:r w:rsidR="00CB5964">
          <w:rPr>
            <w:webHidden/>
          </w:rPr>
          <w:instrText xml:space="preserve"> PAGEREF _Toc534744704 \h </w:instrText>
        </w:r>
        <w:r w:rsidR="00CB5964">
          <w:rPr>
            <w:webHidden/>
          </w:rPr>
        </w:r>
        <w:r w:rsidR="00CB5964">
          <w:rPr>
            <w:webHidden/>
          </w:rPr>
          <w:fldChar w:fldCharType="separate"/>
        </w:r>
        <w:r w:rsidR="00CB5964">
          <w:rPr>
            <w:webHidden/>
          </w:rPr>
          <w:t>13</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705" w:history="1">
        <w:r w:rsidR="00CB5964" w:rsidRPr="006370BF">
          <w:rPr>
            <w:rStyle w:val="Hypertextovodkaz"/>
          </w:rPr>
          <w:t>3.1.2</w:t>
        </w:r>
        <w:r w:rsidR="00CB5964">
          <w:rPr>
            <w:rFonts w:asciiTheme="minorHAnsi" w:eastAsiaTheme="minorEastAsia" w:hAnsiTheme="minorHAnsi" w:cstheme="minorBidi"/>
            <w:sz w:val="22"/>
            <w:szCs w:val="22"/>
          </w:rPr>
          <w:tab/>
        </w:r>
        <w:r w:rsidR="00CB5964" w:rsidRPr="006370BF">
          <w:rPr>
            <w:rStyle w:val="Hypertextovodkaz"/>
          </w:rPr>
          <w:t>Sestavení boxu</w:t>
        </w:r>
        <w:r w:rsidR="00CB5964">
          <w:rPr>
            <w:webHidden/>
          </w:rPr>
          <w:tab/>
        </w:r>
        <w:r w:rsidR="00CB5964">
          <w:rPr>
            <w:webHidden/>
          </w:rPr>
          <w:fldChar w:fldCharType="begin"/>
        </w:r>
        <w:r w:rsidR="00CB5964">
          <w:rPr>
            <w:webHidden/>
          </w:rPr>
          <w:instrText xml:space="preserve"> PAGEREF _Toc534744705 \h </w:instrText>
        </w:r>
        <w:r w:rsidR="00CB5964">
          <w:rPr>
            <w:webHidden/>
          </w:rPr>
        </w:r>
        <w:r w:rsidR="00CB5964">
          <w:rPr>
            <w:webHidden/>
          </w:rPr>
          <w:fldChar w:fldCharType="separate"/>
        </w:r>
        <w:r w:rsidR="00CB5964">
          <w:rPr>
            <w:webHidden/>
          </w:rPr>
          <w:t>14</w:t>
        </w:r>
        <w:r w:rsidR="00CB5964">
          <w:rPr>
            <w:webHidden/>
          </w:rPr>
          <w:fldChar w:fldCharType="end"/>
        </w:r>
      </w:hyperlink>
    </w:p>
    <w:p w:rsidR="00CB5964" w:rsidRDefault="00110373">
      <w:pPr>
        <w:pStyle w:val="Obsah3"/>
        <w:rPr>
          <w:rFonts w:asciiTheme="minorHAnsi" w:eastAsiaTheme="minorEastAsia" w:hAnsiTheme="minorHAnsi" w:cstheme="minorBidi"/>
          <w:smallCaps w:val="0"/>
          <w:sz w:val="22"/>
          <w:szCs w:val="22"/>
        </w:rPr>
      </w:pPr>
      <w:hyperlink w:anchor="_Toc534744706" w:history="1">
        <w:r w:rsidR="00CB5964" w:rsidRPr="006370BF">
          <w:rPr>
            <w:rStyle w:val="Hypertextovodkaz"/>
          </w:rPr>
          <w:t>3.2</w:t>
        </w:r>
        <w:r w:rsidR="00CB5964">
          <w:rPr>
            <w:rFonts w:asciiTheme="minorHAnsi" w:eastAsiaTheme="minorEastAsia" w:hAnsiTheme="minorHAnsi" w:cstheme="minorBidi"/>
            <w:smallCaps w:val="0"/>
            <w:sz w:val="22"/>
            <w:szCs w:val="22"/>
          </w:rPr>
          <w:tab/>
        </w:r>
        <w:r w:rsidR="00CB5964" w:rsidRPr="006370BF">
          <w:rPr>
            <w:rStyle w:val="Hypertextovodkaz"/>
          </w:rPr>
          <w:t>Řešení problémů</w:t>
        </w:r>
        <w:r w:rsidR="00CB5964">
          <w:rPr>
            <w:webHidden/>
          </w:rPr>
          <w:tab/>
        </w:r>
        <w:r w:rsidR="00CB5964">
          <w:rPr>
            <w:webHidden/>
          </w:rPr>
          <w:fldChar w:fldCharType="begin"/>
        </w:r>
        <w:r w:rsidR="00CB5964">
          <w:rPr>
            <w:webHidden/>
          </w:rPr>
          <w:instrText xml:space="preserve"> PAGEREF _Toc534744706 \h </w:instrText>
        </w:r>
        <w:r w:rsidR="00CB5964">
          <w:rPr>
            <w:webHidden/>
          </w:rPr>
        </w:r>
        <w:r w:rsidR="00CB5964">
          <w:rPr>
            <w:webHidden/>
          </w:rPr>
          <w:fldChar w:fldCharType="separate"/>
        </w:r>
        <w:r w:rsidR="00CB5964">
          <w:rPr>
            <w:webHidden/>
          </w:rPr>
          <w:t>15</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707" w:history="1">
        <w:r w:rsidR="00CB5964" w:rsidRPr="006370BF">
          <w:rPr>
            <w:rStyle w:val="Hypertextovodkaz"/>
          </w:rPr>
          <w:t>3.2.1</w:t>
        </w:r>
        <w:r w:rsidR="00CB5964">
          <w:rPr>
            <w:rFonts w:asciiTheme="minorHAnsi" w:eastAsiaTheme="minorEastAsia" w:hAnsiTheme="minorHAnsi" w:cstheme="minorBidi"/>
            <w:sz w:val="22"/>
            <w:szCs w:val="22"/>
          </w:rPr>
          <w:tab/>
        </w:r>
        <w:r w:rsidR="00CB5964" w:rsidRPr="006370BF">
          <w:rPr>
            <w:rStyle w:val="Hypertextovodkaz"/>
          </w:rPr>
          <w:t>Webkamera</w:t>
        </w:r>
        <w:r w:rsidR="00CB5964">
          <w:rPr>
            <w:webHidden/>
          </w:rPr>
          <w:tab/>
        </w:r>
        <w:r w:rsidR="00CB5964">
          <w:rPr>
            <w:webHidden/>
          </w:rPr>
          <w:fldChar w:fldCharType="begin"/>
        </w:r>
        <w:r w:rsidR="00CB5964">
          <w:rPr>
            <w:webHidden/>
          </w:rPr>
          <w:instrText xml:space="preserve"> PAGEREF _Toc534744707 \h </w:instrText>
        </w:r>
        <w:r w:rsidR="00CB5964">
          <w:rPr>
            <w:webHidden/>
          </w:rPr>
        </w:r>
        <w:r w:rsidR="00CB5964">
          <w:rPr>
            <w:webHidden/>
          </w:rPr>
          <w:fldChar w:fldCharType="separate"/>
        </w:r>
        <w:r w:rsidR="00CB5964">
          <w:rPr>
            <w:webHidden/>
          </w:rPr>
          <w:t>15</w:t>
        </w:r>
        <w:r w:rsidR="00CB5964">
          <w:rPr>
            <w:webHidden/>
          </w:rPr>
          <w:fldChar w:fldCharType="end"/>
        </w:r>
      </w:hyperlink>
    </w:p>
    <w:p w:rsidR="00CB5964" w:rsidRDefault="00110373">
      <w:pPr>
        <w:pStyle w:val="Obsah4"/>
        <w:tabs>
          <w:tab w:val="left" w:pos="1418"/>
        </w:tabs>
        <w:rPr>
          <w:rFonts w:asciiTheme="minorHAnsi" w:eastAsiaTheme="minorEastAsia" w:hAnsiTheme="minorHAnsi" w:cstheme="minorBidi"/>
          <w:sz w:val="22"/>
          <w:szCs w:val="22"/>
        </w:rPr>
      </w:pPr>
      <w:hyperlink w:anchor="_Toc534744708" w:history="1">
        <w:r w:rsidR="00CB5964" w:rsidRPr="006370BF">
          <w:rPr>
            <w:rStyle w:val="Hypertextovodkaz"/>
          </w:rPr>
          <w:t>3.2.2</w:t>
        </w:r>
        <w:r w:rsidR="00CB5964">
          <w:rPr>
            <w:rFonts w:asciiTheme="minorHAnsi" w:eastAsiaTheme="minorEastAsia" w:hAnsiTheme="minorHAnsi" w:cstheme="minorBidi"/>
            <w:sz w:val="22"/>
            <w:szCs w:val="22"/>
          </w:rPr>
          <w:tab/>
        </w:r>
        <w:r w:rsidR="00CB5964" w:rsidRPr="006370BF">
          <w:rPr>
            <w:rStyle w:val="Hypertextovodkaz"/>
          </w:rPr>
          <w:t>Spálení Arduina</w:t>
        </w:r>
        <w:r w:rsidR="00CB5964">
          <w:rPr>
            <w:webHidden/>
          </w:rPr>
          <w:tab/>
        </w:r>
        <w:r w:rsidR="00CB5964">
          <w:rPr>
            <w:webHidden/>
          </w:rPr>
          <w:fldChar w:fldCharType="begin"/>
        </w:r>
        <w:r w:rsidR="00CB5964">
          <w:rPr>
            <w:webHidden/>
          </w:rPr>
          <w:instrText xml:space="preserve"> PAGEREF _Toc534744708 \h </w:instrText>
        </w:r>
        <w:r w:rsidR="00CB5964">
          <w:rPr>
            <w:webHidden/>
          </w:rPr>
        </w:r>
        <w:r w:rsidR="00CB5964">
          <w:rPr>
            <w:webHidden/>
          </w:rPr>
          <w:fldChar w:fldCharType="separate"/>
        </w:r>
        <w:r w:rsidR="00CB5964">
          <w:rPr>
            <w:webHidden/>
          </w:rPr>
          <w:t>15</w:t>
        </w:r>
        <w:r w:rsidR="00CB5964">
          <w:rPr>
            <w:webHidden/>
          </w:rPr>
          <w:fldChar w:fldCharType="end"/>
        </w:r>
      </w:hyperlink>
    </w:p>
    <w:p w:rsidR="00CB5964" w:rsidRDefault="00110373">
      <w:pPr>
        <w:pStyle w:val="Obsah2"/>
        <w:rPr>
          <w:rFonts w:asciiTheme="minorHAnsi" w:eastAsiaTheme="minorEastAsia" w:hAnsiTheme="minorHAnsi" w:cstheme="minorBidi"/>
          <w:b w:val="0"/>
          <w:caps w:val="0"/>
          <w:sz w:val="22"/>
          <w:szCs w:val="22"/>
        </w:rPr>
      </w:pPr>
      <w:hyperlink w:anchor="_Toc534744709" w:history="1">
        <w:r w:rsidR="00CB5964" w:rsidRPr="006370BF">
          <w:rPr>
            <w:rStyle w:val="Hypertextovodkaz"/>
          </w:rPr>
          <w:t>4</w:t>
        </w:r>
        <w:r w:rsidR="00CB5964">
          <w:rPr>
            <w:rFonts w:asciiTheme="minorHAnsi" w:eastAsiaTheme="minorEastAsia" w:hAnsiTheme="minorHAnsi" w:cstheme="minorBidi"/>
            <w:b w:val="0"/>
            <w:caps w:val="0"/>
            <w:sz w:val="22"/>
            <w:szCs w:val="22"/>
          </w:rPr>
          <w:tab/>
        </w:r>
        <w:r w:rsidR="00CB5964" w:rsidRPr="006370BF">
          <w:rPr>
            <w:rStyle w:val="Hypertextovodkaz"/>
          </w:rPr>
          <w:t>Výsledky řešení, výstupy, uživatelský manuál</w:t>
        </w:r>
        <w:r w:rsidR="00CB5964">
          <w:rPr>
            <w:webHidden/>
          </w:rPr>
          <w:tab/>
        </w:r>
        <w:r w:rsidR="00CB5964">
          <w:rPr>
            <w:webHidden/>
          </w:rPr>
          <w:fldChar w:fldCharType="begin"/>
        </w:r>
        <w:r w:rsidR="00CB5964">
          <w:rPr>
            <w:webHidden/>
          </w:rPr>
          <w:instrText xml:space="preserve"> PAGEREF _Toc534744709 \h </w:instrText>
        </w:r>
        <w:r w:rsidR="00CB5964">
          <w:rPr>
            <w:webHidden/>
          </w:rPr>
        </w:r>
        <w:r w:rsidR="00CB5964">
          <w:rPr>
            <w:webHidden/>
          </w:rPr>
          <w:fldChar w:fldCharType="separate"/>
        </w:r>
        <w:r w:rsidR="00CB5964">
          <w:rPr>
            <w:webHidden/>
          </w:rPr>
          <w:t>16</w:t>
        </w:r>
        <w:r w:rsidR="00CB5964">
          <w:rPr>
            <w:webHidden/>
          </w:rPr>
          <w:fldChar w:fldCharType="end"/>
        </w:r>
      </w:hyperlink>
    </w:p>
    <w:p w:rsidR="00CB5964" w:rsidRDefault="00110373">
      <w:pPr>
        <w:pStyle w:val="Obsah3"/>
        <w:rPr>
          <w:rFonts w:asciiTheme="minorHAnsi" w:eastAsiaTheme="minorEastAsia" w:hAnsiTheme="minorHAnsi" w:cstheme="minorBidi"/>
          <w:smallCaps w:val="0"/>
          <w:sz w:val="22"/>
          <w:szCs w:val="22"/>
        </w:rPr>
      </w:pPr>
      <w:hyperlink w:anchor="_Toc534744710" w:history="1">
        <w:r w:rsidR="00CB5964" w:rsidRPr="006370BF">
          <w:rPr>
            <w:rStyle w:val="Hypertextovodkaz"/>
          </w:rPr>
          <w:t>4.1</w:t>
        </w:r>
        <w:r w:rsidR="00CB5964">
          <w:rPr>
            <w:rFonts w:asciiTheme="minorHAnsi" w:eastAsiaTheme="minorEastAsia" w:hAnsiTheme="minorHAnsi" w:cstheme="minorBidi"/>
            <w:smallCaps w:val="0"/>
            <w:sz w:val="22"/>
            <w:szCs w:val="22"/>
          </w:rPr>
          <w:tab/>
        </w:r>
        <w:r w:rsidR="00CB5964" w:rsidRPr="006370BF">
          <w:rPr>
            <w:rStyle w:val="Hypertextovodkaz"/>
          </w:rPr>
          <w:t>Uživatelský manuál</w:t>
        </w:r>
        <w:r w:rsidR="00CB5964">
          <w:rPr>
            <w:webHidden/>
          </w:rPr>
          <w:tab/>
        </w:r>
        <w:r w:rsidR="00CB5964">
          <w:rPr>
            <w:webHidden/>
          </w:rPr>
          <w:fldChar w:fldCharType="begin"/>
        </w:r>
        <w:r w:rsidR="00CB5964">
          <w:rPr>
            <w:webHidden/>
          </w:rPr>
          <w:instrText xml:space="preserve"> PAGEREF _Toc534744710 \h </w:instrText>
        </w:r>
        <w:r w:rsidR="00CB5964">
          <w:rPr>
            <w:webHidden/>
          </w:rPr>
        </w:r>
        <w:r w:rsidR="00CB5964">
          <w:rPr>
            <w:webHidden/>
          </w:rPr>
          <w:fldChar w:fldCharType="separate"/>
        </w:r>
        <w:r w:rsidR="00CB5964">
          <w:rPr>
            <w:webHidden/>
          </w:rPr>
          <w:t>16</w:t>
        </w:r>
        <w:r w:rsidR="00CB5964">
          <w:rPr>
            <w:webHidden/>
          </w:rPr>
          <w:fldChar w:fldCharType="end"/>
        </w:r>
      </w:hyperlink>
    </w:p>
    <w:p w:rsidR="00CB5964" w:rsidRDefault="00110373">
      <w:pPr>
        <w:pStyle w:val="Obsah3"/>
        <w:rPr>
          <w:rFonts w:asciiTheme="minorHAnsi" w:eastAsiaTheme="minorEastAsia" w:hAnsiTheme="minorHAnsi" w:cstheme="minorBidi"/>
          <w:smallCaps w:val="0"/>
          <w:sz w:val="22"/>
          <w:szCs w:val="22"/>
        </w:rPr>
      </w:pPr>
      <w:hyperlink w:anchor="_Toc534744711" w:history="1">
        <w:r w:rsidR="00CB5964" w:rsidRPr="006370BF">
          <w:rPr>
            <w:rStyle w:val="Hypertextovodkaz"/>
          </w:rPr>
          <w:t>4.2</w:t>
        </w:r>
        <w:r w:rsidR="00CB5964">
          <w:rPr>
            <w:rFonts w:asciiTheme="minorHAnsi" w:eastAsiaTheme="minorEastAsia" w:hAnsiTheme="minorHAnsi" w:cstheme="minorBidi"/>
            <w:smallCaps w:val="0"/>
            <w:sz w:val="22"/>
            <w:szCs w:val="22"/>
          </w:rPr>
          <w:tab/>
        </w:r>
        <w:r w:rsidR="00CB5964" w:rsidRPr="006370BF">
          <w:rPr>
            <w:rStyle w:val="Hypertextovodkaz"/>
          </w:rPr>
          <w:t>Výsledek projektu</w:t>
        </w:r>
        <w:r w:rsidR="00CB5964">
          <w:rPr>
            <w:webHidden/>
          </w:rPr>
          <w:tab/>
        </w:r>
        <w:r w:rsidR="00CB5964">
          <w:rPr>
            <w:webHidden/>
          </w:rPr>
          <w:fldChar w:fldCharType="begin"/>
        </w:r>
        <w:r w:rsidR="00CB5964">
          <w:rPr>
            <w:webHidden/>
          </w:rPr>
          <w:instrText xml:space="preserve"> PAGEREF _Toc534744711 \h </w:instrText>
        </w:r>
        <w:r w:rsidR="00CB5964">
          <w:rPr>
            <w:webHidden/>
          </w:rPr>
        </w:r>
        <w:r w:rsidR="00CB5964">
          <w:rPr>
            <w:webHidden/>
          </w:rPr>
          <w:fldChar w:fldCharType="separate"/>
        </w:r>
        <w:r w:rsidR="00CB5964">
          <w:rPr>
            <w:webHidden/>
          </w:rPr>
          <w:t>17</w:t>
        </w:r>
        <w:r w:rsidR="00CB5964">
          <w:rPr>
            <w:webHidden/>
          </w:rPr>
          <w:fldChar w:fldCharType="end"/>
        </w:r>
      </w:hyperlink>
    </w:p>
    <w:p w:rsidR="00CB5964" w:rsidRDefault="00110373">
      <w:pPr>
        <w:pStyle w:val="Obsah2"/>
        <w:rPr>
          <w:rFonts w:asciiTheme="minorHAnsi" w:eastAsiaTheme="minorEastAsia" w:hAnsiTheme="minorHAnsi" w:cstheme="minorBidi"/>
          <w:b w:val="0"/>
          <w:caps w:val="0"/>
          <w:sz w:val="22"/>
          <w:szCs w:val="22"/>
        </w:rPr>
      </w:pPr>
      <w:hyperlink w:anchor="_Toc534744712" w:history="1">
        <w:r w:rsidR="00CB5964" w:rsidRPr="006370BF">
          <w:rPr>
            <w:rStyle w:val="Hypertextovodkaz"/>
          </w:rPr>
          <w:t>Závěr</w:t>
        </w:r>
        <w:r w:rsidR="00CB5964">
          <w:rPr>
            <w:webHidden/>
          </w:rPr>
          <w:tab/>
        </w:r>
        <w:r w:rsidR="00CB5964">
          <w:rPr>
            <w:webHidden/>
          </w:rPr>
          <w:fldChar w:fldCharType="begin"/>
        </w:r>
        <w:r w:rsidR="00CB5964">
          <w:rPr>
            <w:webHidden/>
          </w:rPr>
          <w:instrText xml:space="preserve"> PAGEREF _Toc534744712 \h </w:instrText>
        </w:r>
        <w:r w:rsidR="00CB5964">
          <w:rPr>
            <w:webHidden/>
          </w:rPr>
        </w:r>
        <w:r w:rsidR="00CB5964">
          <w:rPr>
            <w:webHidden/>
          </w:rPr>
          <w:fldChar w:fldCharType="separate"/>
        </w:r>
        <w:r w:rsidR="00CB5964">
          <w:rPr>
            <w:webHidden/>
          </w:rPr>
          <w:t>18</w:t>
        </w:r>
        <w:r w:rsidR="00CB5964">
          <w:rPr>
            <w:webHidden/>
          </w:rPr>
          <w:fldChar w:fldCharType="end"/>
        </w:r>
      </w:hyperlink>
    </w:p>
    <w:p w:rsidR="00CB5964" w:rsidRDefault="00110373">
      <w:pPr>
        <w:pStyle w:val="Obsah2"/>
        <w:rPr>
          <w:rFonts w:asciiTheme="minorHAnsi" w:eastAsiaTheme="minorEastAsia" w:hAnsiTheme="minorHAnsi" w:cstheme="minorBidi"/>
          <w:b w:val="0"/>
          <w:caps w:val="0"/>
          <w:sz w:val="22"/>
          <w:szCs w:val="22"/>
        </w:rPr>
      </w:pPr>
      <w:hyperlink w:anchor="_Toc534744713" w:history="1">
        <w:r w:rsidR="00CB5964" w:rsidRPr="006370BF">
          <w:rPr>
            <w:rStyle w:val="Hypertextovodkaz"/>
          </w:rPr>
          <w:t>Seznam použitýCH INFORMAČNÍCH ZDROJů</w:t>
        </w:r>
        <w:r w:rsidR="00CB5964">
          <w:rPr>
            <w:webHidden/>
          </w:rPr>
          <w:tab/>
        </w:r>
        <w:r w:rsidR="00CB5964">
          <w:rPr>
            <w:webHidden/>
          </w:rPr>
          <w:fldChar w:fldCharType="begin"/>
        </w:r>
        <w:r w:rsidR="00CB5964">
          <w:rPr>
            <w:webHidden/>
          </w:rPr>
          <w:instrText xml:space="preserve"> PAGEREF _Toc534744713 \h </w:instrText>
        </w:r>
        <w:r w:rsidR="00CB5964">
          <w:rPr>
            <w:webHidden/>
          </w:rPr>
        </w:r>
        <w:r w:rsidR="00CB5964">
          <w:rPr>
            <w:webHidden/>
          </w:rPr>
          <w:fldChar w:fldCharType="separate"/>
        </w:r>
        <w:r w:rsidR="00CB5964">
          <w:rPr>
            <w:webHidden/>
          </w:rPr>
          <w:t>19</w:t>
        </w:r>
        <w:r w:rsidR="00CB5964">
          <w:rPr>
            <w:webHidden/>
          </w:rPr>
          <w:fldChar w:fldCharType="end"/>
        </w:r>
      </w:hyperlink>
    </w:p>
    <w:p w:rsidR="00CB5964" w:rsidRDefault="00110373">
      <w:pPr>
        <w:pStyle w:val="Obsah2"/>
        <w:rPr>
          <w:rFonts w:asciiTheme="minorHAnsi" w:eastAsiaTheme="minorEastAsia" w:hAnsiTheme="minorHAnsi" w:cstheme="minorBidi"/>
          <w:b w:val="0"/>
          <w:caps w:val="0"/>
          <w:sz w:val="22"/>
          <w:szCs w:val="22"/>
        </w:rPr>
      </w:pPr>
      <w:hyperlink w:anchor="_Toc534744714" w:history="1">
        <w:r w:rsidR="00CB5964" w:rsidRPr="006370BF">
          <w:rPr>
            <w:rStyle w:val="Hypertextovodkaz"/>
          </w:rPr>
          <w:t>Seznam příloh</w:t>
        </w:r>
        <w:r w:rsidR="00CB5964">
          <w:rPr>
            <w:webHidden/>
          </w:rPr>
          <w:tab/>
        </w:r>
        <w:r w:rsidR="00CB5964">
          <w:rPr>
            <w:webHidden/>
          </w:rPr>
          <w:fldChar w:fldCharType="begin"/>
        </w:r>
        <w:r w:rsidR="00CB5964">
          <w:rPr>
            <w:webHidden/>
          </w:rPr>
          <w:instrText xml:space="preserve"> PAGEREF _Toc534744714 \h </w:instrText>
        </w:r>
        <w:r w:rsidR="00CB5964">
          <w:rPr>
            <w:webHidden/>
          </w:rPr>
        </w:r>
        <w:r w:rsidR="00CB5964">
          <w:rPr>
            <w:webHidden/>
          </w:rPr>
          <w:fldChar w:fldCharType="separate"/>
        </w:r>
        <w:r w:rsidR="00CB5964">
          <w:rPr>
            <w:webHidden/>
          </w:rPr>
          <w:t>20</w:t>
        </w:r>
        <w:r w:rsidR="00CB5964">
          <w:rPr>
            <w:webHidden/>
          </w:rPr>
          <w:fldChar w:fldCharType="end"/>
        </w:r>
      </w:hyperlink>
    </w:p>
    <w:p w:rsidR="00F03DA6" w:rsidRDefault="00F03DA6">
      <w:pPr>
        <w:pStyle w:val="Obsah2"/>
        <w:sectPr w:rsidR="00F03DA6">
          <w:type w:val="continuous"/>
          <w:pgSz w:w="11907" w:h="16840" w:code="9"/>
          <w:pgMar w:top="1701" w:right="1134" w:bottom="1134" w:left="1134" w:header="851" w:footer="709" w:gutter="851"/>
          <w:pgNumType w:start="1"/>
          <w:cols w:space="708"/>
          <w:titlePg/>
        </w:sectPr>
      </w:pPr>
      <w:r w:rsidRPr="00E9780B">
        <w:rPr>
          <w:b w:val="0"/>
          <w:bCs/>
          <w:szCs w:val="36"/>
        </w:rPr>
        <w:fldChar w:fldCharType="end"/>
      </w:r>
    </w:p>
    <w:p w:rsidR="00756E7C" w:rsidRPr="00756E7C" w:rsidRDefault="00756E7C" w:rsidP="00756E7C">
      <w:pPr>
        <w:pStyle w:val="Nadpis"/>
      </w:pPr>
      <w:bookmarkStart w:id="29" w:name="_Toc534744685"/>
      <w:r>
        <w:lastRenderedPageBreak/>
        <w:t>Úvod</w:t>
      </w:r>
      <w:bookmarkEnd w:id="29"/>
    </w:p>
    <w:p w:rsidR="001F423D" w:rsidRDefault="0019513C" w:rsidP="00066BDC">
      <w:pPr>
        <w:ind w:firstLine="709"/>
      </w:pPr>
      <w:r>
        <w:t>V úvod</w:t>
      </w:r>
      <w:r w:rsidR="00536B4B">
        <w:t>u</w:t>
      </w:r>
      <w:r>
        <w:t xml:space="preserve"> </w:t>
      </w:r>
      <w:r w:rsidR="006E7C34">
        <w:t>této práce bych chtěl vysvětlit,</w:t>
      </w:r>
      <w:r>
        <w:t xml:space="preserve"> proč jsem</w:t>
      </w:r>
      <w:r w:rsidR="00170A74">
        <w:t xml:space="preserve"> si vybral zrovna tento projekt</w:t>
      </w:r>
      <w:r w:rsidR="00170A74">
        <w:br/>
      </w:r>
      <w:r>
        <w:t xml:space="preserve">a co všechno mě k tomu vedlo.  </w:t>
      </w:r>
      <w:r w:rsidR="005E3EF2">
        <w:t>Protože j</w:t>
      </w:r>
      <w:r>
        <w:t>iž od mala se mi hodně líbil</w:t>
      </w:r>
      <w:r w:rsidR="005E3EF2">
        <w:t>y různé programy na modelování a tvorbu všelijakých objektů, rozhodl jsem se tomu věnovat trochu svého času a pokusil jsem se najít něco, co by mě zaujalo natolik, abych z toho udělal svou závěrečnou práci</w:t>
      </w:r>
      <w:r w:rsidR="002B1B41">
        <w:t>.</w:t>
      </w:r>
      <w:r w:rsidR="005E3EF2">
        <w:t xml:space="preserve"> O projektu FabScan jsem se náhodou dozvěděl od mého učitele z počítačových sítí, když nám dával různé návrhy na závěrečné ročníkové práce.</w:t>
      </w:r>
      <w:r w:rsidR="002B1B41">
        <w:t xml:space="preserve"> </w:t>
      </w:r>
      <w:r w:rsidR="005E3EF2">
        <w:t>Tento projekt</w:t>
      </w:r>
      <w:r w:rsidR="00942C1C">
        <w:t xml:space="preserve"> mě zaujal hned na první pohled</w:t>
      </w:r>
      <w:r w:rsidR="006854B0">
        <w:t xml:space="preserve">, </w:t>
      </w:r>
      <w:r w:rsidR="00942C1C">
        <w:t>a proto</w:t>
      </w:r>
      <w:r w:rsidR="00664AAD">
        <w:t xml:space="preserve"> jsem si řekl</w:t>
      </w:r>
      <w:r w:rsidR="00FD1995">
        <w:t>,</w:t>
      </w:r>
      <w:r w:rsidR="00664AAD">
        <w:t xml:space="preserve"> že se do toho pustím a zkusím si vytvořit svůj vlastní </w:t>
      </w:r>
      <w:r w:rsidR="00942C1C">
        <w:t xml:space="preserve">3D </w:t>
      </w:r>
      <w:r w:rsidR="00664AAD">
        <w:t>scan</w:t>
      </w:r>
      <w:r w:rsidR="00942C1C">
        <w:t>ner doma a použít ho</w:t>
      </w:r>
      <w:r w:rsidR="00664AAD">
        <w:t xml:space="preserve"> zároveň </w:t>
      </w:r>
      <w:r w:rsidR="00942C1C">
        <w:t xml:space="preserve">i </w:t>
      </w:r>
      <w:r w:rsidR="00664AAD">
        <w:t>jako</w:t>
      </w:r>
      <w:r w:rsidR="005E3EF2">
        <w:t xml:space="preserve"> svou závěrečnou práci. </w:t>
      </w:r>
    </w:p>
    <w:p w:rsidR="00774AB9" w:rsidRDefault="00942C1C" w:rsidP="001F423D">
      <w:r>
        <w:tab/>
      </w:r>
      <w:r w:rsidR="00010839">
        <w:t xml:space="preserve">Před začátkem realizace svého projektu </w:t>
      </w:r>
      <w:r w:rsidR="006769C8">
        <w:t xml:space="preserve">jsem </w:t>
      </w:r>
      <w:r w:rsidR="00010839">
        <w:t xml:space="preserve">musel zvážit, kterou distribuci </w:t>
      </w:r>
      <w:r w:rsidR="006769C8">
        <w:t>programu</w:t>
      </w:r>
      <w:r w:rsidR="00010839">
        <w:t xml:space="preserve"> zvolím. Na internetu je celá řada různých verzí a já jsem si nakonec vybral tu, jenž v sobě obsahuje vše, co potřebuj</w:t>
      </w:r>
      <w:r w:rsidR="006D16CF">
        <w:t>i</w:t>
      </w:r>
      <w:r w:rsidR="00010839">
        <w:t xml:space="preserve"> ke kompletaci a to od hardwarových součástí, až po ko</w:t>
      </w:r>
      <w:r w:rsidR="0092406E">
        <w:t>nečný software</w:t>
      </w:r>
      <w:r w:rsidR="00BF2037">
        <w:t xml:space="preserve">. </w:t>
      </w:r>
      <w:r w:rsidR="00BF2CBF">
        <w:t xml:space="preserve">Původní software vytvořil Francis Engelmann, který na něm pracoval déle než pět let. </w:t>
      </w:r>
      <w:r w:rsidR="0092406E">
        <w:t>Nyní se tomuto projektu věnuje více lidí a pos</w:t>
      </w:r>
      <w:r w:rsidR="00A01F87">
        <w:t xml:space="preserve">tupně se jej snaží vylepšovat </w:t>
      </w:r>
      <w:r w:rsidR="00E06226">
        <w:br/>
      </w:r>
      <w:r w:rsidR="00A01F87" w:rsidRPr="00A01F87">
        <w:t>a</w:t>
      </w:r>
      <w:r w:rsidR="00A01F87">
        <w:t xml:space="preserve"> </w:t>
      </w:r>
      <w:r w:rsidR="0092406E" w:rsidRPr="00A01F87">
        <w:t>dolaďovat</w:t>
      </w:r>
      <w:r w:rsidR="0092406E">
        <w:t>. Nejznámější vývojář, který momentálně pracuje na vývoji se jmenuje Mario Lukas. Vytvořil nejnovější v</w:t>
      </w:r>
      <w:r w:rsidR="007D2C6D">
        <w:t>erzi zařízení – FabScan</w:t>
      </w:r>
      <w:r w:rsidR="0092406E">
        <w:t>Pi</w:t>
      </w:r>
      <w:r w:rsidR="007D2C6D">
        <w:t>-Server</w:t>
      </w:r>
      <w:r w:rsidR="0092406E">
        <w:t xml:space="preserve">, založenou na Raspberry Pi. Zařízení je ovládáno pomocí internetového prohlížeče a také využívá lepší snímací techniky. </w:t>
      </w:r>
      <w:r w:rsidR="000F4EC8">
        <w:t>Já jsem vyzkoušel obě verze.</w:t>
      </w:r>
      <w:r w:rsidR="007A390A">
        <w:t xml:space="preserve"> FabScan100, která běží na operačním systému Ubuntu 13.04</w:t>
      </w:r>
      <w:r w:rsidR="006B0B5E">
        <w:t xml:space="preserve">. </w:t>
      </w:r>
      <w:r w:rsidR="00FF0F06">
        <w:t>Celý program i s OS je zabalený</w:t>
      </w:r>
      <w:r w:rsidR="00330BE4">
        <w:t xml:space="preserve"> v instalačním souboru ISO a</w:t>
      </w:r>
      <w:r w:rsidR="00FF0F06">
        <w:t xml:space="preserve"> obsahuje pár další programů na úpravu objektů, proto jsem </w:t>
      </w:r>
      <w:r w:rsidR="00A3151C">
        <w:t xml:space="preserve">zprvu </w:t>
      </w:r>
      <w:r w:rsidR="00FF0F06">
        <w:t>zvolil právě tuto verzi.</w:t>
      </w:r>
      <w:r w:rsidR="00D17C80">
        <w:t xml:space="preserve"> Zkoušel jsem samozřejmě také druh</w:t>
      </w:r>
      <w:r w:rsidR="00A3151C">
        <w:t>o</w:t>
      </w:r>
      <w:r w:rsidR="00D17C80">
        <w:t>u verzi</w:t>
      </w:r>
      <w:r w:rsidR="00774AB9">
        <w:t>, kterou je</w:t>
      </w:r>
      <w:r w:rsidR="00297E47">
        <w:t xml:space="preserve"> </w:t>
      </w:r>
      <w:r w:rsidR="00932021">
        <w:t>podrobněji</w:t>
      </w:r>
      <w:r w:rsidR="00774AB9">
        <w:t xml:space="preserve"> popsána později.</w:t>
      </w:r>
    </w:p>
    <w:p w:rsidR="006B1AB5" w:rsidRDefault="00066BDC" w:rsidP="001F423D">
      <w:r>
        <w:tab/>
      </w:r>
      <w:r w:rsidR="002F151B">
        <w:t>První část mé</w:t>
      </w:r>
      <w:r w:rsidR="006C2956">
        <w:t xml:space="preserve"> dokumentace se zaměřuj</w:t>
      </w:r>
      <w:r w:rsidR="00531130">
        <w:t>e</w:t>
      </w:r>
      <w:r w:rsidR="003F24EE">
        <w:t xml:space="preserve"> především na využité technologie a p</w:t>
      </w:r>
      <w:r w:rsidR="006C2956">
        <w:t>oužité hardwarové součásti</w:t>
      </w:r>
      <w:r w:rsidR="003F24EE">
        <w:t>, které jsem potřeboval během řešení svého projektu.</w:t>
      </w:r>
      <w:r w:rsidR="006C2956">
        <w:t xml:space="preserve"> V</w:t>
      </w:r>
      <w:r w:rsidR="00E72097">
        <w:t> </w:t>
      </w:r>
      <w:r w:rsidR="006C2956">
        <w:t>další</w:t>
      </w:r>
      <w:r w:rsidR="00E72097">
        <w:t>,</w:t>
      </w:r>
      <w:r w:rsidR="006C2956">
        <w:t xml:space="preserve"> rozsáhlejší části</w:t>
      </w:r>
      <w:r w:rsidR="00B93719">
        <w:t>,</w:t>
      </w:r>
      <w:r w:rsidR="006C2956">
        <w:t xml:space="preserve"> vysvětlím</w:t>
      </w:r>
      <w:r w:rsidR="00E619E0">
        <w:t>,</w:t>
      </w:r>
      <w:r w:rsidR="00794746">
        <w:t xml:space="preserve"> </w:t>
      </w:r>
      <w:r w:rsidR="006C2956">
        <w:t xml:space="preserve"> jak celý projekt fungu</w:t>
      </w:r>
      <w:r w:rsidR="00E72097">
        <w:t>je a co je jeho výsledkem. Jsou</w:t>
      </w:r>
      <w:r w:rsidR="006C2956">
        <w:t xml:space="preserve"> zde uvedeny také případné </w:t>
      </w:r>
      <w:r w:rsidR="002E3954">
        <w:t xml:space="preserve">možné </w:t>
      </w:r>
      <w:r w:rsidR="006C2956">
        <w:t>vylepšení do budoucna.</w:t>
      </w:r>
    </w:p>
    <w:p w:rsidR="00D04AE6" w:rsidRPr="000F5ED1" w:rsidRDefault="003826F1" w:rsidP="000F5ED1">
      <w:pPr>
        <w:pStyle w:val="Nadpis1"/>
      </w:pPr>
      <w:bookmarkStart w:id="30" w:name="_Toc534744686"/>
      <w:r>
        <w:lastRenderedPageBreak/>
        <w:t>Teoretická a metodická východiska</w:t>
      </w:r>
      <w:bookmarkEnd w:id="30"/>
    </w:p>
    <w:p w:rsidR="00C63635" w:rsidRDefault="00E36074" w:rsidP="00C63635">
      <w:pPr>
        <w:pStyle w:val="Nadpis2"/>
      </w:pPr>
      <w:bookmarkStart w:id="31" w:name="_Toc534744687"/>
      <w:r>
        <w:t>Pri</w:t>
      </w:r>
      <w:r w:rsidR="009447E7">
        <w:t>ncip</w:t>
      </w:r>
      <w:r w:rsidR="00F36955">
        <w:t xml:space="preserve"> Software</w:t>
      </w:r>
      <w:bookmarkEnd w:id="31"/>
    </w:p>
    <w:p w:rsidR="00D17C80" w:rsidRDefault="00A97D6B" w:rsidP="009A2009">
      <w:pPr>
        <w:ind w:firstLine="709"/>
      </w:pPr>
      <w:r>
        <w:t>Protože</w:t>
      </w:r>
      <w:r w:rsidR="00CC05F8">
        <w:t xml:space="preserve"> je FabScan open-source </w:t>
      </w:r>
      <w:r w:rsidR="001D3724">
        <w:t>software, existují různé verze projektů s různými druhy řešení.</w:t>
      </w:r>
      <w:r w:rsidR="006708A9">
        <w:t xml:space="preserve"> Já jsem vyzkoušel dvě. První verze běží na OS Linux a jmenuje se Fab</w:t>
      </w:r>
      <w:r w:rsidR="00D1620B">
        <w:t>Scan100. Lze jej stáhnout jako instalační soubor ISO, který obsahuje operační systém Linux 13.04 a samotný program pro skenování objektů. Nejprve jsem zkoušel stáhnout a nainstalovat tento instalační soubor jako virtuální počítač přes V</w:t>
      </w:r>
      <w:r w:rsidR="00B945A2">
        <w:t>i</w:t>
      </w:r>
      <w:r w:rsidR="00D1620B">
        <w:t>rtualBox od firmy Oracle.</w:t>
      </w:r>
      <w:r w:rsidR="003955E5">
        <w:t xml:space="preserve"> Toto řešení se později ukázalo jako nevhodné, protože do virtuálního počítače nešlo připojit USB port pro webovou kameru ani pro mikro</w:t>
      </w:r>
      <w:r w:rsidR="003D0671">
        <w:t>-</w:t>
      </w:r>
      <w:r w:rsidR="003955E5">
        <w:t xml:space="preserve">kontrolér Arduino. Z tohoto důvodu jsem musel zvolit jinou možnost. A tou byl můj starý notebook značky Dell 6300. Zde se vyskytl další problém, nefunkční disk. </w:t>
      </w:r>
      <w:r w:rsidR="00907B22">
        <w:t xml:space="preserve">Po vyřešení problému s diskem jsem konečně mohl začít se samotnou instalací. </w:t>
      </w:r>
      <w:r w:rsidR="00287284">
        <w:t>Nejprve jsem si vytvořil bootovací USB flash disk</w:t>
      </w:r>
      <w:r w:rsidR="00D17C80">
        <w:t>, který obsahoval instalační soubor. Následně jsem jej použil pro nahrání OS do svého počítače. Instalace proběhla úspěšně a já jsem mohl pokračovat v dalších částech projektu.</w:t>
      </w:r>
      <w:r w:rsidR="00287284">
        <w:t xml:space="preserve"> </w:t>
      </w:r>
    </w:p>
    <w:p w:rsidR="00D17C80" w:rsidRDefault="00D17C80" w:rsidP="009A2009">
      <w:pPr>
        <w:ind w:firstLine="709"/>
      </w:pPr>
      <w:r>
        <w:t xml:space="preserve">Nyní zde </w:t>
      </w:r>
      <w:r w:rsidR="00E5669D">
        <w:t>zmíním</w:t>
      </w:r>
      <w:r>
        <w:t xml:space="preserve"> ještě druhou možnost, kterou jsem </w:t>
      </w:r>
      <w:r w:rsidR="004E71EF">
        <w:t>vyzkoušel</w:t>
      </w:r>
      <w:r>
        <w:t xml:space="preserve"> </w:t>
      </w:r>
      <w:r w:rsidR="00F0428E">
        <w:t>a tou je FabScanPi</w:t>
      </w:r>
      <w:r w:rsidR="007D2C6D">
        <w:t>,</w:t>
      </w:r>
      <w:r w:rsidR="00F0428E">
        <w:t xml:space="preserve"> jenž umožňuje ovládat scanner přes webový prohlížeč. Tato verze programu je dostupná zatím pouze pro </w:t>
      </w:r>
      <w:r w:rsidR="007D2C6D">
        <w:t>OS Linux a je napsaná v programovacím jazyce Python.</w:t>
      </w:r>
      <w:r w:rsidR="00695CE0">
        <w:t xml:space="preserve"> Webové uživatelské rozhraní je napsáno pomocí JavaScriptu</w:t>
      </w:r>
      <w:r w:rsidR="00290EA7">
        <w:rPr>
          <w:rStyle w:val="Znakapoznpodarou"/>
        </w:rPr>
        <w:footnoteReference w:id="1"/>
      </w:r>
      <w:r w:rsidR="00695CE0">
        <w:t xml:space="preserve"> a HTML 5</w:t>
      </w:r>
      <w:r w:rsidR="00064F8B">
        <w:rPr>
          <w:rStyle w:val="Znakapoznpodarou"/>
        </w:rPr>
        <w:footnoteReference w:id="2"/>
      </w:r>
      <w:r w:rsidR="00695CE0">
        <w:t xml:space="preserve"> používající WebJL</w:t>
      </w:r>
      <w:r w:rsidR="00064F8B">
        <w:rPr>
          <w:rStyle w:val="Znakapoznpodarou"/>
        </w:rPr>
        <w:footnoteReference w:id="3"/>
      </w:r>
      <w:r w:rsidR="00695CE0">
        <w:t>.</w:t>
      </w:r>
      <w:r w:rsidR="00DE118D">
        <w:t xml:space="preserve"> FabScanPi je také open-source projekt vydaný pod </w:t>
      </w:r>
      <w:hyperlink r:id="rId12" w:history="1">
        <w:r w:rsidR="00DE118D" w:rsidRPr="00DE118D">
          <w:t>GNU General Public License V2</w:t>
        </w:r>
      </w:hyperlink>
      <w:r w:rsidR="00DE118D">
        <w:t>.</w:t>
      </w:r>
    </w:p>
    <w:p w:rsidR="00F8709C" w:rsidRDefault="006708A9" w:rsidP="00B56637">
      <w:pPr>
        <w:ind w:firstLine="709"/>
      </w:pPr>
      <w:r>
        <w:t xml:space="preserve"> </w:t>
      </w:r>
      <w:r w:rsidR="001D3724">
        <w:t xml:space="preserve"> </w:t>
      </w:r>
      <w:r w:rsidR="00C130AC">
        <w:t>Obě verze používají pro scan</w:t>
      </w:r>
      <w:r w:rsidR="000D781B">
        <w:t>ner</w:t>
      </w:r>
      <w:r w:rsidR="00C130AC">
        <w:t xml:space="preserve"> </w:t>
      </w:r>
      <w:r w:rsidR="00AB15E9">
        <w:t>podobné</w:t>
      </w:r>
      <w:r w:rsidR="00C130AC">
        <w:t xml:space="preserve"> hardwarové součástky. Webovou kameru, krokový motorek, přímkový laser, ovladač motoru a mokro-kontrolér </w:t>
      </w:r>
      <w:r w:rsidR="00511C85">
        <w:t>Arduino.</w:t>
      </w:r>
      <w:r w:rsidR="007C5984">
        <w:t xml:space="preserve"> Princip hardwarových částí je vysvětlen v kapitole Hardware.</w:t>
      </w:r>
    </w:p>
    <w:p w:rsidR="00A8328E" w:rsidRDefault="00AA28C2" w:rsidP="00F8709C">
      <w:pPr>
        <w:pStyle w:val="Nadpis3"/>
      </w:pPr>
      <w:bookmarkStart w:id="32" w:name="_Toc534744688"/>
      <w:r>
        <w:t>Testování kroko</w:t>
      </w:r>
      <w:r w:rsidR="00170668">
        <w:t>vého motoru</w:t>
      </w:r>
      <w:bookmarkEnd w:id="32"/>
    </w:p>
    <w:p w:rsidR="00D934E8" w:rsidRDefault="000A6216" w:rsidP="000A6216">
      <w:r>
        <w:tab/>
      </w:r>
      <w:r w:rsidR="00741699">
        <w:t>Podle schématu zapojení jsem se pokusil zapojit a vy</w:t>
      </w:r>
      <w:r w:rsidR="00F61A24">
        <w:t>zkoušet motor na nepájivém poli.</w:t>
      </w:r>
      <w:r w:rsidR="00701262">
        <w:t xml:space="preserve"> Krokový motor je připojen pomocí čtyř drátů k ovladači Polulu – A4988.</w:t>
      </w:r>
      <w:r w:rsidR="0042330E">
        <w:t xml:space="preserve"> Na jednotlivé piny na ovladači se postupně připojují drátky od motoru podle označení A1 – B2, podle </w:t>
      </w:r>
      <w:r w:rsidR="0042330E">
        <w:lastRenderedPageBreak/>
        <w:t>přiloženého obrázku.</w:t>
      </w:r>
      <w:r w:rsidR="00BB07B7">
        <w:t xml:space="preserve"> Různý motor může mít různé zapojení, takže je třeba </w:t>
      </w:r>
      <w:r w:rsidR="005B4B1A">
        <w:t xml:space="preserve">najít vhodné schéma pro konkrétní typ motoru. </w:t>
      </w:r>
      <w:r w:rsidR="00D21F22">
        <w:t>Motor musí být poháněn externím zdrojem.</w:t>
      </w:r>
      <w:r w:rsidR="00255DDD">
        <w:t xml:space="preserve"> Jako zdroj však </w:t>
      </w:r>
      <w:r w:rsidR="00BC350A">
        <w:t>nelze použít výstup 5V z Arduina. Při tomto zapojení Arduino začne hořet.</w:t>
      </w:r>
      <w:r w:rsidR="00D21F22">
        <w:t xml:space="preserve"> Pro začátek jsem </w:t>
      </w:r>
      <w:r w:rsidR="0069377C">
        <w:t xml:space="preserve">tedy </w:t>
      </w:r>
      <w:r w:rsidR="00D21F22">
        <w:t xml:space="preserve">použil univerzální laboratorní elektrický zdroj. </w:t>
      </w:r>
      <w:r w:rsidR="00C2193A">
        <w:t>Poté jsem připojil samotné Ar</w:t>
      </w:r>
      <w:r w:rsidR="005D0574">
        <w:t>duino a nahrál do něj jednoduchý kód pro test</w:t>
      </w:r>
      <w:r w:rsidR="00040AB8">
        <w:t>,</w:t>
      </w:r>
      <w:r w:rsidR="005D0574">
        <w:t xml:space="preserve"> zda se motor točí.</w:t>
      </w:r>
      <w:r w:rsidR="00AB0759">
        <w:t xml:space="preserve"> K propojení je potřeba čtyři piny. Dva jsou pro ovládání pohybu motoru a další dva pro napájení ovladače motoru.</w:t>
      </w:r>
      <w:r w:rsidR="00EC243C">
        <w:t xml:space="preserve"> </w:t>
      </w:r>
    </w:p>
    <w:p w:rsidR="00184E7C" w:rsidRDefault="00D934E8" w:rsidP="000A6216">
      <w:r>
        <w:t xml:space="preserve">Všechny součásti jsem zkoušel a testoval na nepájivém poli. </w:t>
      </w:r>
      <w:r w:rsidR="00EC243C">
        <w:t>Ukázka zapojení a kód je popsán v kapitole 1.1.2.</w:t>
      </w:r>
    </w:p>
    <w:p w:rsidR="006A1947" w:rsidRDefault="0042330E" w:rsidP="006A1947">
      <w:pPr>
        <w:keepNext/>
      </w:pPr>
      <w:r>
        <w:rPr>
          <w:noProof/>
        </w:rPr>
        <w:drawing>
          <wp:inline distT="0" distB="0" distL="0" distR="0" wp14:anchorId="4B37C701" wp14:editId="35DA3E77">
            <wp:extent cx="1889760" cy="1885979"/>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polar-stepper-motor-wiring-label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0001" cy="1886219"/>
                    </a:xfrm>
                    <a:prstGeom prst="rect">
                      <a:avLst/>
                    </a:prstGeom>
                  </pic:spPr>
                </pic:pic>
              </a:graphicData>
            </a:graphic>
          </wp:inline>
        </w:drawing>
      </w:r>
    </w:p>
    <w:p w:rsidR="006A1947" w:rsidRDefault="006A1947" w:rsidP="002804BB">
      <w:pPr>
        <w:pStyle w:val="Titulek"/>
        <w:jc w:val="left"/>
      </w:pPr>
      <w:r>
        <w:t>Obrázek</w:t>
      </w:r>
      <w:r w:rsidR="007B12A5">
        <w:t xml:space="preserve"> č.</w:t>
      </w:r>
      <w:r>
        <w:t xml:space="preserve"> 1. - Krokový motor </w:t>
      </w:r>
      <w:r w:rsidR="00110373">
        <w:fldChar w:fldCharType="begin"/>
      </w:r>
      <w:r w:rsidR="00110373">
        <w:instrText xml:space="preserve"> SEQ Obrázek_1._-_Krokový_motor \* ARABIC </w:instrText>
      </w:r>
      <w:r w:rsidR="00110373">
        <w:fldChar w:fldCharType="separate"/>
      </w:r>
      <w:r>
        <w:rPr>
          <w:noProof/>
        </w:rPr>
        <w:t>1</w:t>
      </w:r>
      <w:r w:rsidR="00110373">
        <w:rPr>
          <w:noProof/>
        </w:rPr>
        <w:fldChar w:fldCharType="end"/>
      </w:r>
    </w:p>
    <w:p w:rsidR="006A1947" w:rsidRDefault="006A1947" w:rsidP="006A1947">
      <w:pPr>
        <w:keepNext/>
      </w:pPr>
      <w:r>
        <w:rPr>
          <w:noProof/>
        </w:rPr>
        <w:drawing>
          <wp:inline distT="0" distB="0" distL="0" distR="0" wp14:anchorId="2601CDCE" wp14:editId="2E411175">
            <wp:extent cx="1889760" cy="2746309"/>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ýstřiže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89924" cy="2746547"/>
                    </a:xfrm>
                    <a:prstGeom prst="rect">
                      <a:avLst/>
                    </a:prstGeom>
                  </pic:spPr>
                </pic:pic>
              </a:graphicData>
            </a:graphic>
          </wp:inline>
        </w:drawing>
      </w:r>
    </w:p>
    <w:p w:rsidR="006A1947" w:rsidRPr="006A1947" w:rsidRDefault="006A1947" w:rsidP="002804BB">
      <w:pPr>
        <w:pStyle w:val="Titulek"/>
        <w:jc w:val="both"/>
      </w:pPr>
      <w:r>
        <w:t>Obrázek</w:t>
      </w:r>
      <w:r w:rsidR="007B12A5">
        <w:t xml:space="preserve"> č.</w:t>
      </w:r>
      <w:r>
        <w:t xml:space="preserve"> 2. - Polulu A4988 </w:t>
      </w:r>
      <w:r w:rsidR="00110373">
        <w:fldChar w:fldCharType="begin"/>
      </w:r>
      <w:r w:rsidR="00110373">
        <w:instrText xml:space="preserve"> SEQ Obrázek_2._-_Polulu_A4988 \* ARABIC </w:instrText>
      </w:r>
      <w:r w:rsidR="00110373">
        <w:fldChar w:fldCharType="separate"/>
      </w:r>
      <w:r>
        <w:rPr>
          <w:noProof/>
        </w:rPr>
        <w:t>1</w:t>
      </w:r>
      <w:r w:rsidR="00110373">
        <w:rPr>
          <w:noProof/>
        </w:rPr>
        <w:fldChar w:fldCharType="end"/>
      </w:r>
    </w:p>
    <w:p w:rsidR="0042330E" w:rsidRPr="000A6216" w:rsidRDefault="0042330E" w:rsidP="001728E7">
      <w:pPr>
        <w:keepNext/>
      </w:pPr>
    </w:p>
    <w:p w:rsidR="0049413F" w:rsidRDefault="0049413F" w:rsidP="0049413F">
      <w:pPr>
        <w:pStyle w:val="Nadpis3"/>
      </w:pPr>
      <w:r>
        <w:t xml:space="preserve"> </w:t>
      </w:r>
      <w:bookmarkStart w:id="33" w:name="_Toc534744689"/>
      <w:r w:rsidR="003B2765">
        <w:t>Schéma zapojení</w:t>
      </w:r>
      <w:bookmarkEnd w:id="33"/>
    </w:p>
    <w:p w:rsidR="006A1947" w:rsidRDefault="0061355D" w:rsidP="006A1947">
      <w:pPr>
        <w:keepNext/>
      </w:pPr>
      <w:r>
        <w:rPr>
          <w:noProof/>
        </w:rPr>
        <w:drawing>
          <wp:inline distT="0" distB="0" distL="0" distR="0">
            <wp:extent cx="5512522" cy="4384675"/>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ýstřižek.PNG"/>
                    <pic:cNvPicPr/>
                  </pic:nvPicPr>
                  <pic:blipFill>
                    <a:blip r:embed="rId15">
                      <a:extLst>
                        <a:ext uri="{28A0092B-C50C-407E-A947-70E740481C1C}">
                          <a14:useLocalDpi xmlns:a14="http://schemas.microsoft.com/office/drawing/2010/main" val="0"/>
                        </a:ext>
                      </a:extLst>
                    </a:blip>
                    <a:stretch>
                      <a:fillRect/>
                    </a:stretch>
                  </pic:blipFill>
                  <pic:spPr>
                    <a:xfrm>
                      <a:off x="0" y="0"/>
                      <a:ext cx="5537598" cy="4404621"/>
                    </a:xfrm>
                    <a:prstGeom prst="rect">
                      <a:avLst/>
                    </a:prstGeom>
                  </pic:spPr>
                </pic:pic>
              </a:graphicData>
            </a:graphic>
          </wp:inline>
        </w:drawing>
      </w:r>
    </w:p>
    <w:p w:rsidR="008540A3" w:rsidRPr="008540A3" w:rsidRDefault="006A1947" w:rsidP="008540A3">
      <w:pPr>
        <w:pStyle w:val="Titulek"/>
        <w:rPr>
          <w:sz w:val="18"/>
        </w:rPr>
      </w:pPr>
      <w:r>
        <w:t>Obrázek</w:t>
      </w:r>
      <w:r w:rsidR="007B12A5">
        <w:t xml:space="preserve"> č.</w:t>
      </w:r>
      <w:r>
        <w:t xml:space="preserve"> 3. - Schéma zapojení </w:t>
      </w:r>
      <w:r w:rsidR="00110373">
        <w:fldChar w:fldCharType="begin"/>
      </w:r>
      <w:r w:rsidR="00110373">
        <w:instrText xml:space="preserve"> SEQ Obrázek_3._-_Schéma_zapojení \* ARABIC </w:instrText>
      </w:r>
      <w:r w:rsidR="00110373">
        <w:fldChar w:fldCharType="separate"/>
      </w:r>
      <w:r>
        <w:rPr>
          <w:noProof/>
        </w:rPr>
        <w:t>1</w:t>
      </w:r>
      <w:r w:rsidR="00110373">
        <w:rPr>
          <w:noProof/>
        </w:rPr>
        <w:fldChar w:fldCharType="end"/>
      </w:r>
      <w:bookmarkStart w:id="34" w:name="_Toc534744690"/>
    </w:p>
    <w:p w:rsidR="00170668" w:rsidRDefault="00255DDD" w:rsidP="008540A3">
      <w:pPr>
        <w:pStyle w:val="Nadpis3"/>
      </w:pPr>
      <w:r>
        <w:t>Testovací zdrojový kód</w:t>
      </w:r>
      <w:bookmarkEnd w:id="34"/>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8000FF"/>
          <w:sz w:val="20"/>
          <w:szCs w:val="20"/>
        </w:rPr>
        <w:t>const</w:t>
      </w:r>
      <w:r w:rsidRPr="00A85D35">
        <w:rPr>
          <w:rFonts w:ascii="Courier New" w:hAnsi="Courier New" w:cs="Courier New"/>
          <w:color w:val="000000"/>
          <w:sz w:val="20"/>
          <w:szCs w:val="20"/>
        </w:rPr>
        <w:t xml:space="preserve"> </w:t>
      </w:r>
      <w:r w:rsidRPr="00A85D35">
        <w:rPr>
          <w:rFonts w:ascii="Courier New" w:hAnsi="Courier New" w:cs="Courier New"/>
          <w:color w:val="8000FF"/>
          <w:sz w:val="20"/>
          <w:szCs w:val="20"/>
        </w:rPr>
        <w:t>int</w:t>
      </w:r>
      <w:r w:rsidRPr="00A85D35">
        <w:rPr>
          <w:rFonts w:ascii="Courier New" w:hAnsi="Courier New" w:cs="Courier New"/>
          <w:color w:val="000000"/>
          <w:sz w:val="20"/>
          <w:szCs w:val="20"/>
        </w:rPr>
        <w:t xml:space="preserve"> stepPin </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r w:rsidRPr="00A85D35">
        <w:rPr>
          <w:rFonts w:ascii="Courier New" w:hAnsi="Courier New" w:cs="Courier New"/>
          <w:color w:val="FF8000"/>
          <w:sz w:val="20"/>
          <w:szCs w:val="20"/>
        </w:rPr>
        <w:t>3</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/*deklarace pinů</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8000FF"/>
          <w:sz w:val="20"/>
          <w:szCs w:val="20"/>
        </w:rPr>
        <w:t>const</w:t>
      </w:r>
      <w:r w:rsidRPr="00A85D35">
        <w:rPr>
          <w:rFonts w:ascii="Courier New" w:hAnsi="Courier New" w:cs="Courier New"/>
          <w:color w:val="000000"/>
          <w:sz w:val="20"/>
          <w:szCs w:val="20"/>
        </w:rPr>
        <w:t xml:space="preserve"> </w:t>
      </w:r>
      <w:r w:rsidRPr="00A85D35">
        <w:rPr>
          <w:rFonts w:ascii="Courier New" w:hAnsi="Courier New" w:cs="Courier New"/>
          <w:color w:val="8000FF"/>
          <w:sz w:val="20"/>
          <w:szCs w:val="20"/>
        </w:rPr>
        <w:t>int</w:t>
      </w:r>
      <w:r w:rsidRPr="00A85D35">
        <w:rPr>
          <w:rFonts w:ascii="Courier New" w:hAnsi="Courier New" w:cs="Courier New"/>
          <w:color w:val="000000"/>
          <w:sz w:val="20"/>
          <w:szCs w:val="20"/>
        </w:rPr>
        <w:t xml:space="preserve"> dirPin </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r w:rsidRPr="00A85D35">
        <w:rPr>
          <w:rFonts w:ascii="Courier New" w:hAnsi="Courier New" w:cs="Courier New"/>
          <w:color w:val="FF8000"/>
          <w:sz w:val="20"/>
          <w:szCs w:val="20"/>
        </w:rPr>
        <w:t>4</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8000FF"/>
          <w:sz w:val="20"/>
          <w:szCs w:val="20"/>
        </w:rPr>
        <w:t>void</w:t>
      </w:r>
      <w:r w:rsidRPr="00A85D35">
        <w:rPr>
          <w:rFonts w:ascii="Courier New" w:hAnsi="Courier New" w:cs="Courier New"/>
          <w:color w:val="000000"/>
          <w:sz w:val="20"/>
          <w:szCs w:val="20"/>
        </w:rPr>
        <w:t xml:space="preserve"> setup</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8000"/>
          <w:sz w:val="20"/>
          <w:szCs w:val="20"/>
        </w:rPr>
      </w:pPr>
      <w:r w:rsidRPr="00A85D35">
        <w:rPr>
          <w:rFonts w:ascii="Courier New" w:hAnsi="Courier New" w:cs="Courier New"/>
          <w:color w:val="000000"/>
          <w:sz w:val="20"/>
          <w:szCs w:val="20"/>
        </w:rPr>
        <w:t xml:space="preserve">  </w:t>
      </w:r>
      <w:r w:rsidRPr="00A85D35">
        <w:rPr>
          <w:rFonts w:ascii="Courier New" w:hAnsi="Courier New" w:cs="Courier New"/>
          <w:color w:val="008000"/>
          <w:sz w:val="20"/>
          <w:szCs w:val="20"/>
        </w:rPr>
        <w:t xml:space="preserve">// </w:t>
      </w:r>
      <w:r w:rsidR="00F520B8" w:rsidRPr="00A85D35">
        <w:rPr>
          <w:rFonts w:ascii="Courier New" w:hAnsi="Courier New" w:cs="Courier New"/>
          <w:color w:val="008000"/>
          <w:sz w:val="20"/>
          <w:szCs w:val="20"/>
        </w:rPr>
        <w:t>Nastavení dvou výstupních pinů</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pinMode</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stepPin</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OUTPUT</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pinMode</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dirPin</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OUTPUT</w:t>
      </w: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8000FF"/>
          <w:sz w:val="20"/>
          <w:szCs w:val="20"/>
        </w:rPr>
        <w:t>void</w:t>
      </w:r>
      <w:r w:rsidRPr="00A85D35">
        <w:rPr>
          <w:rFonts w:ascii="Courier New" w:hAnsi="Courier New" w:cs="Courier New"/>
          <w:color w:val="000000"/>
          <w:sz w:val="20"/>
          <w:szCs w:val="20"/>
        </w:rPr>
        <w:t xml:space="preserve"> loop</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8000"/>
          <w:sz w:val="20"/>
          <w:szCs w:val="20"/>
        </w:rPr>
      </w:pPr>
      <w:r w:rsidRPr="00A85D35">
        <w:rPr>
          <w:rFonts w:ascii="Courier New" w:hAnsi="Courier New" w:cs="Courier New"/>
          <w:color w:val="000000"/>
          <w:sz w:val="20"/>
          <w:szCs w:val="20"/>
        </w:rPr>
        <w:t xml:space="preserve">  digitalWrite</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dirPin</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HIGH</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r w:rsidRPr="00A85D35">
        <w:rPr>
          <w:rFonts w:ascii="Courier New" w:hAnsi="Courier New" w:cs="Courier New"/>
          <w:color w:val="008000"/>
          <w:sz w:val="20"/>
          <w:szCs w:val="20"/>
        </w:rPr>
        <w:t xml:space="preserve">// </w:t>
      </w:r>
      <w:r w:rsidR="00F520B8" w:rsidRPr="00A85D35">
        <w:rPr>
          <w:rFonts w:ascii="Courier New" w:hAnsi="Courier New" w:cs="Courier New"/>
          <w:color w:val="008000"/>
          <w:sz w:val="20"/>
          <w:szCs w:val="20"/>
        </w:rPr>
        <w:t>Umožňuje točit motorem v určitém směru</w:t>
      </w:r>
    </w:p>
    <w:p w:rsidR="003B2765" w:rsidRPr="00A85D35" w:rsidRDefault="003B2765" w:rsidP="003B2765">
      <w:pPr>
        <w:spacing w:after="0" w:line="240" w:lineRule="auto"/>
        <w:jc w:val="left"/>
        <w:rPr>
          <w:rFonts w:ascii="Courier New" w:hAnsi="Courier New" w:cs="Courier New"/>
          <w:color w:val="008000"/>
          <w:sz w:val="20"/>
          <w:szCs w:val="20"/>
        </w:rPr>
      </w:pPr>
      <w:r w:rsidRPr="00A85D35">
        <w:rPr>
          <w:rFonts w:ascii="Courier New" w:hAnsi="Courier New" w:cs="Courier New"/>
          <w:color w:val="000000"/>
          <w:sz w:val="20"/>
          <w:szCs w:val="20"/>
        </w:rPr>
        <w:t xml:space="preserve">  </w:t>
      </w:r>
      <w:r w:rsidRPr="00A85D35">
        <w:rPr>
          <w:rFonts w:ascii="Courier New" w:hAnsi="Courier New" w:cs="Courier New"/>
          <w:color w:val="008000"/>
          <w:sz w:val="20"/>
          <w:szCs w:val="20"/>
        </w:rPr>
        <w:t xml:space="preserve">// </w:t>
      </w:r>
      <w:r w:rsidR="00632D02" w:rsidRPr="00A85D35">
        <w:rPr>
          <w:rFonts w:ascii="Courier New" w:hAnsi="Courier New" w:cs="Courier New"/>
          <w:color w:val="008000"/>
          <w:sz w:val="20"/>
          <w:szCs w:val="20"/>
        </w:rPr>
        <w:t>Cyklus „for“, který zajistí aby se motor otočil o jednu otáčku</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w:t>
      </w:r>
      <w:r w:rsidRPr="00A85D35">
        <w:rPr>
          <w:rFonts w:ascii="Courier New" w:hAnsi="Courier New" w:cs="Courier New"/>
          <w:b/>
          <w:bCs/>
          <w:color w:val="0000FF"/>
          <w:sz w:val="20"/>
          <w:szCs w:val="20"/>
        </w:rPr>
        <w:t>for</w:t>
      </w:r>
      <w:r w:rsidRPr="00A85D35">
        <w:rPr>
          <w:rFonts w:ascii="Courier New" w:hAnsi="Courier New" w:cs="Courier New"/>
          <w:b/>
          <w:bCs/>
          <w:color w:val="000080"/>
          <w:sz w:val="20"/>
          <w:szCs w:val="20"/>
        </w:rPr>
        <w:t>(</w:t>
      </w:r>
      <w:r w:rsidRPr="00A85D35">
        <w:rPr>
          <w:rFonts w:ascii="Courier New" w:hAnsi="Courier New" w:cs="Courier New"/>
          <w:color w:val="8000FF"/>
          <w:sz w:val="20"/>
          <w:szCs w:val="20"/>
        </w:rPr>
        <w:t>int</w:t>
      </w:r>
      <w:r w:rsidRPr="00A85D35">
        <w:rPr>
          <w:rFonts w:ascii="Courier New" w:hAnsi="Courier New" w:cs="Courier New"/>
          <w:color w:val="000000"/>
          <w:sz w:val="20"/>
          <w:szCs w:val="20"/>
        </w:rPr>
        <w:t xml:space="preserve"> x </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r w:rsidRPr="00A85D35">
        <w:rPr>
          <w:rFonts w:ascii="Courier New" w:hAnsi="Courier New" w:cs="Courier New"/>
          <w:color w:val="FF8000"/>
          <w:sz w:val="20"/>
          <w:szCs w:val="20"/>
        </w:rPr>
        <w:t>0</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x </w:t>
      </w:r>
      <w:r w:rsidRPr="00A85D35">
        <w:rPr>
          <w:rFonts w:ascii="Courier New" w:hAnsi="Courier New" w:cs="Courier New"/>
          <w:b/>
          <w:bCs/>
          <w:color w:val="000080"/>
          <w:sz w:val="20"/>
          <w:szCs w:val="20"/>
        </w:rPr>
        <w:t>&lt;</w:t>
      </w:r>
      <w:r w:rsidRPr="00A85D35">
        <w:rPr>
          <w:rFonts w:ascii="Courier New" w:hAnsi="Courier New" w:cs="Courier New"/>
          <w:color w:val="000000"/>
          <w:sz w:val="20"/>
          <w:szCs w:val="20"/>
        </w:rPr>
        <w:t xml:space="preserve"> </w:t>
      </w:r>
      <w:r w:rsidRPr="00A85D35">
        <w:rPr>
          <w:rFonts w:ascii="Courier New" w:hAnsi="Courier New" w:cs="Courier New"/>
          <w:color w:val="FF8000"/>
          <w:sz w:val="20"/>
          <w:szCs w:val="20"/>
        </w:rPr>
        <w:t>200</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x</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digitalWrite</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stepPin</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HIGH</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delayMicroseconds</w:t>
      </w:r>
      <w:r w:rsidRPr="00A85D35">
        <w:rPr>
          <w:rFonts w:ascii="Courier New" w:hAnsi="Courier New" w:cs="Courier New"/>
          <w:b/>
          <w:bCs/>
          <w:color w:val="000080"/>
          <w:sz w:val="20"/>
          <w:szCs w:val="20"/>
        </w:rPr>
        <w:t>(</w:t>
      </w:r>
      <w:r w:rsidRPr="00A85D35">
        <w:rPr>
          <w:rFonts w:ascii="Courier New" w:hAnsi="Courier New" w:cs="Courier New"/>
          <w:color w:val="FF8000"/>
          <w:sz w:val="20"/>
          <w:szCs w:val="20"/>
        </w:rPr>
        <w:t>500</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digitalWrite</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stepPin</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LOW</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delayMicroseconds</w:t>
      </w:r>
      <w:r w:rsidRPr="00A85D35">
        <w:rPr>
          <w:rFonts w:ascii="Courier New" w:hAnsi="Courier New" w:cs="Courier New"/>
          <w:b/>
          <w:bCs/>
          <w:color w:val="000080"/>
          <w:sz w:val="20"/>
          <w:szCs w:val="20"/>
        </w:rPr>
        <w:t>(</w:t>
      </w:r>
      <w:r w:rsidRPr="00A85D35">
        <w:rPr>
          <w:rFonts w:ascii="Courier New" w:hAnsi="Courier New" w:cs="Courier New"/>
          <w:color w:val="FF8000"/>
          <w:sz w:val="20"/>
          <w:szCs w:val="20"/>
        </w:rPr>
        <w:t>500</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w:t>
      </w: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8000"/>
          <w:sz w:val="20"/>
          <w:szCs w:val="20"/>
        </w:rPr>
      </w:pPr>
      <w:r w:rsidRPr="00A85D35">
        <w:rPr>
          <w:rFonts w:ascii="Courier New" w:hAnsi="Courier New" w:cs="Courier New"/>
          <w:color w:val="000000"/>
          <w:sz w:val="20"/>
          <w:szCs w:val="20"/>
        </w:rPr>
        <w:lastRenderedPageBreak/>
        <w:t xml:space="preserve">  delay</w:t>
      </w:r>
      <w:r w:rsidRPr="00A85D35">
        <w:rPr>
          <w:rFonts w:ascii="Courier New" w:hAnsi="Courier New" w:cs="Courier New"/>
          <w:b/>
          <w:bCs/>
          <w:color w:val="000080"/>
          <w:sz w:val="20"/>
          <w:szCs w:val="20"/>
        </w:rPr>
        <w:t>(</w:t>
      </w:r>
      <w:r w:rsidRPr="00A85D35">
        <w:rPr>
          <w:rFonts w:ascii="Courier New" w:hAnsi="Courier New" w:cs="Courier New"/>
          <w:color w:val="FF8000"/>
          <w:sz w:val="20"/>
          <w:szCs w:val="20"/>
        </w:rPr>
        <w:t>1000</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r w:rsidRPr="00A85D35">
        <w:rPr>
          <w:rFonts w:ascii="Courier New" w:hAnsi="Courier New" w:cs="Courier New"/>
          <w:color w:val="008000"/>
          <w:sz w:val="20"/>
          <w:szCs w:val="20"/>
        </w:rPr>
        <w:t>// One second delay</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w:t>
      </w:r>
    </w:p>
    <w:p w:rsidR="003B2765" w:rsidRPr="00A85D35" w:rsidRDefault="003B2765" w:rsidP="003B2765">
      <w:pPr>
        <w:spacing w:after="0" w:line="240" w:lineRule="auto"/>
        <w:jc w:val="left"/>
        <w:rPr>
          <w:rFonts w:ascii="Courier New" w:hAnsi="Courier New" w:cs="Courier New"/>
          <w:color w:val="008000"/>
          <w:sz w:val="20"/>
          <w:szCs w:val="20"/>
        </w:rPr>
      </w:pPr>
      <w:r w:rsidRPr="00A85D35">
        <w:rPr>
          <w:rFonts w:ascii="Courier New" w:hAnsi="Courier New" w:cs="Courier New"/>
          <w:color w:val="000000"/>
          <w:sz w:val="20"/>
          <w:szCs w:val="20"/>
        </w:rPr>
        <w:t xml:space="preserve">  digitalWrite</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dirPin</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LOW</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r w:rsidRPr="00A85D35">
        <w:rPr>
          <w:rFonts w:ascii="Courier New" w:hAnsi="Courier New" w:cs="Courier New"/>
          <w:color w:val="008000"/>
          <w:sz w:val="20"/>
          <w:szCs w:val="20"/>
        </w:rPr>
        <w:t>//</w:t>
      </w:r>
      <w:r w:rsidR="004F1744" w:rsidRPr="00A85D35">
        <w:rPr>
          <w:rFonts w:ascii="Courier New" w:hAnsi="Courier New" w:cs="Courier New"/>
          <w:color w:val="008000"/>
          <w:sz w:val="20"/>
          <w:szCs w:val="20"/>
        </w:rPr>
        <w:t>Změní rotaci směru</w:t>
      </w:r>
    </w:p>
    <w:p w:rsidR="003B2765" w:rsidRPr="00A85D35" w:rsidRDefault="003B2765" w:rsidP="003B2765">
      <w:pPr>
        <w:spacing w:after="0" w:line="240" w:lineRule="auto"/>
        <w:jc w:val="left"/>
        <w:rPr>
          <w:rFonts w:ascii="Courier New" w:hAnsi="Courier New" w:cs="Courier New"/>
          <w:color w:val="008000"/>
          <w:sz w:val="20"/>
          <w:szCs w:val="20"/>
        </w:rPr>
      </w:pPr>
      <w:r w:rsidRPr="00A85D35">
        <w:rPr>
          <w:rFonts w:ascii="Courier New" w:hAnsi="Courier New" w:cs="Courier New"/>
          <w:color w:val="000000"/>
          <w:sz w:val="20"/>
          <w:szCs w:val="20"/>
        </w:rPr>
        <w:t xml:space="preserve">  </w:t>
      </w:r>
      <w:r w:rsidRPr="00A85D35">
        <w:rPr>
          <w:rFonts w:ascii="Courier New" w:hAnsi="Courier New" w:cs="Courier New"/>
          <w:color w:val="008000"/>
          <w:sz w:val="20"/>
          <w:szCs w:val="20"/>
        </w:rPr>
        <w:t xml:space="preserve">// </w:t>
      </w:r>
      <w:r w:rsidR="004F1744" w:rsidRPr="00A85D35">
        <w:rPr>
          <w:rFonts w:ascii="Courier New" w:hAnsi="Courier New" w:cs="Courier New"/>
          <w:color w:val="008000"/>
          <w:sz w:val="20"/>
          <w:szCs w:val="20"/>
        </w:rPr>
        <w:t>Cyklus, který udělá 400 pulsů a motor se otočí dvakrát</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w:t>
      </w:r>
      <w:r w:rsidRPr="00A85D35">
        <w:rPr>
          <w:rFonts w:ascii="Courier New" w:hAnsi="Courier New" w:cs="Courier New"/>
          <w:b/>
          <w:bCs/>
          <w:color w:val="0000FF"/>
          <w:sz w:val="20"/>
          <w:szCs w:val="20"/>
        </w:rPr>
        <w:t>for</w:t>
      </w:r>
      <w:r w:rsidRPr="00A85D35">
        <w:rPr>
          <w:rFonts w:ascii="Courier New" w:hAnsi="Courier New" w:cs="Courier New"/>
          <w:b/>
          <w:bCs/>
          <w:color w:val="000080"/>
          <w:sz w:val="20"/>
          <w:szCs w:val="20"/>
        </w:rPr>
        <w:t>(</w:t>
      </w:r>
      <w:r w:rsidRPr="00A85D35">
        <w:rPr>
          <w:rFonts w:ascii="Courier New" w:hAnsi="Courier New" w:cs="Courier New"/>
          <w:color w:val="8000FF"/>
          <w:sz w:val="20"/>
          <w:szCs w:val="20"/>
        </w:rPr>
        <w:t>int</w:t>
      </w:r>
      <w:r w:rsidRPr="00A85D35">
        <w:rPr>
          <w:rFonts w:ascii="Courier New" w:hAnsi="Courier New" w:cs="Courier New"/>
          <w:color w:val="000000"/>
          <w:sz w:val="20"/>
          <w:szCs w:val="20"/>
        </w:rPr>
        <w:t xml:space="preserve"> x </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r w:rsidRPr="00A85D35">
        <w:rPr>
          <w:rFonts w:ascii="Courier New" w:hAnsi="Courier New" w:cs="Courier New"/>
          <w:color w:val="FF8000"/>
          <w:sz w:val="20"/>
          <w:szCs w:val="20"/>
        </w:rPr>
        <w:t>0</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x </w:t>
      </w:r>
      <w:r w:rsidRPr="00A85D35">
        <w:rPr>
          <w:rFonts w:ascii="Courier New" w:hAnsi="Courier New" w:cs="Courier New"/>
          <w:b/>
          <w:bCs/>
          <w:color w:val="000080"/>
          <w:sz w:val="20"/>
          <w:szCs w:val="20"/>
        </w:rPr>
        <w:t>&lt;</w:t>
      </w:r>
      <w:r w:rsidRPr="00A85D35">
        <w:rPr>
          <w:rFonts w:ascii="Courier New" w:hAnsi="Courier New" w:cs="Courier New"/>
          <w:color w:val="000000"/>
          <w:sz w:val="20"/>
          <w:szCs w:val="20"/>
        </w:rPr>
        <w:t xml:space="preserve"> </w:t>
      </w:r>
      <w:r w:rsidRPr="00A85D35">
        <w:rPr>
          <w:rFonts w:ascii="Courier New" w:hAnsi="Courier New" w:cs="Courier New"/>
          <w:color w:val="FF8000"/>
          <w:sz w:val="20"/>
          <w:szCs w:val="20"/>
        </w:rPr>
        <w:t>400</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x</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 xml:space="preserve"> </w:t>
      </w: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digitalWrite</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stepPin</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HIGH</w:t>
      </w: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delayMicroseconds</w:t>
      </w:r>
      <w:r w:rsidRPr="00A85D35">
        <w:rPr>
          <w:rFonts w:ascii="Courier New" w:hAnsi="Courier New" w:cs="Courier New"/>
          <w:b/>
          <w:bCs/>
          <w:color w:val="000080"/>
          <w:sz w:val="20"/>
          <w:szCs w:val="20"/>
        </w:rPr>
        <w:t>(</w:t>
      </w:r>
      <w:r w:rsidRPr="00A85D35">
        <w:rPr>
          <w:rFonts w:ascii="Courier New" w:hAnsi="Courier New" w:cs="Courier New"/>
          <w:color w:val="FF8000"/>
          <w:sz w:val="20"/>
          <w:szCs w:val="20"/>
        </w:rPr>
        <w:t>500</w:t>
      </w: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digitalWrite</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stepPin</w:t>
      </w:r>
      <w:r w:rsidRPr="00A85D35">
        <w:rPr>
          <w:rFonts w:ascii="Courier New" w:hAnsi="Courier New" w:cs="Courier New"/>
          <w:b/>
          <w:bCs/>
          <w:color w:val="000080"/>
          <w:sz w:val="20"/>
          <w:szCs w:val="20"/>
        </w:rPr>
        <w:t>,</w:t>
      </w:r>
      <w:r w:rsidRPr="00A85D35">
        <w:rPr>
          <w:rFonts w:ascii="Courier New" w:hAnsi="Courier New" w:cs="Courier New"/>
          <w:color w:val="000000"/>
          <w:sz w:val="20"/>
          <w:szCs w:val="20"/>
        </w:rPr>
        <w:t>LOW</w:t>
      </w: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delayMicroseconds</w:t>
      </w:r>
      <w:r w:rsidRPr="00A85D35">
        <w:rPr>
          <w:rFonts w:ascii="Courier New" w:hAnsi="Courier New" w:cs="Courier New"/>
          <w:b/>
          <w:bCs/>
          <w:color w:val="000080"/>
          <w:sz w:val="20"/>
          <w:szCs w:val="20"/>
        </w:rPr>
        <w:t>(</w:t>
      </w:r>
      <w:r w:rsidRPr="00A85D35">
        <w:rPr>
          <w:rFonts w:ascii="Courier New" w:hAnsi="Courier New" w:cs="Courier New"/>
          <w:color w:val="FF8000"/>
          <w:sz w:val="20"/>
          <w:szCs w:val="20"/>
        </w:rPr>
        <w:t>500</w:t>
      </w: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w:t>
      </w:r>
      <w:r w:rsidRPr="00A85D35">
        <w:rPr>
          <w:rFonts w:ascii="Courier New" w:hAnsi="Courier New" w:cs="Courier New"/>
          <w:b/>
          <w:bCs/>
          <w:color w:val="000080"/>
          <w:sz w:val="20"/>
          <w:szCs w:val="20"/>
        </w:rPr>
        <w:t>}</w:t>
      </w:r>
    </w:p>
    <w:p w:rsidR="003B2765" w:rsidRPr="00A85D35" w:rsidRDefault="003B2765" w:rsidP="003B2765">
      <w:pPr>
        <w:spacing w:after="0" w:line="240" w:lineRule="auto"/>
        <w:jc w:val="left"/>
        <w:rPr>
          <w:rFonts w:ascii="Courier New" w:hAnsi="Courier New" w:cs="Courier New"/>
          <w:color w:val="000000"/>
          <w:sz w:val="20"/>
          <w:szCs w:val="20"/>
        </w:rPr>
      </w:pPr>
      <w:r w:rsidRPr="00A85D35">
        <w:rPr>
          <w:rFonts w:ascii="Courier New" w:hAnsi="Courier New" w:cs="Courier New"/>
          <w:color w:val="000000"/>
          <w:sz w:val="20"/>
          <w:szCs w:val="20"/>
        </w:rPr>
        <w:t xml:space="preserve">  delay</w:t>
      </w:r>
      <w:r w:rsidRPr="00A85D35">
        <w:rPr>
          <w:rFonts w:ascii="Courier New" w:hAnsi="Courier New" w:cs="Courier New"/>
          <w:b/>
          <w:bCs/>
          <w:color w:val="000080"/>
          <w:sz w:val="20"/>
          <w:szCs w:val="20"/>
        </w:rPr>
        <w:t>(</w:t>
      </w:r>
      <w:r w:rsidRPr="00A85D35">
        <w:rPr>
          <w:rFonts w:ascii="Courier New" w:hAnsi="Courier New" w:cs="Courier New"/>
          <w:color w:val="FF8000"/>
          <w:sz w:val="20"/>
          <w:szCs w:val="20"/>
        </w:rPr>
        <w:t>1000</w:t>
      </w:r>
      <w:r w:rsidRPr="00A85D35">
        <w:rPr>
          <w:rFonts w:ascii="Courier New" w:hAnsi="Courier New" w:cs="Courier New"/>
          <w:b/>
          <w:bCs/>
          <w:color w:val="000080"/>
          <w:sz w:val="20"/>
          <w:szCs w:val="20"/>
        </w:rPr>
        <w:t>);</w:t>
      </w:r>
    </w:p>
    <w:p w:rsidR="003B2765" w:rsidRPr="003B2765" w:rsidRDefault="003B2765" w:rsidP="003B2765">
      <w:r w:rsidRPr="00A85D35">
        <w:rPr>
          <w:rFonts w:ascii="Courier New" w:hAnsi="Courier New" w:cs="Courier New"/>
          <w:b/>
          <w:bCs/>
          <w:color w:val="000080"/>
          <w:sz w:val="20"/>
          <w:szCs w:val="20"/>
        </w:rPr>
        <w:t>}</w:t>
      </w:r>
    </w:p>
    <w:p w:rsidR="00D04AE6" w:rsidRDefault="000B40C6" w:rsidP="000F5ED1">
      <w:pPr>
        <w:pStyle w:val="Nadpis1"/>
      </w:pPr>
      <w:bookmarkStart w:id="35" w:name="_Toc534744691"/>
      <w:r>
        <w:lastRenderedPageBreak/>
        <w:t>Vy</w:t>
      </w:r>
      <w:r w:rsidR="001B6F92">
        <w:t>užité technologie</w:t>
      </w:r>
      <w:bookmarkEnd w:id="35"/>
    </w:p>
    <w:p w:rsidR="00DE24A9" w:rsidRPr="00DE24A9" w:rsidRDefault="005A64FC" w:rsidP="00DE24A9">
      <w:pPr>
        <w:pStyle w:val="Nadpis2"/>
      </w:pPr>
      <w:bookmarkStart w:id="36" w:name="_Toc534744692"/>
      <w:r>
        <w:t>H</w:t>
      </w:r>
      <w:r w:rsidR="00DE24A9">
        <w:t>ardwar</w:t>
      </w:r>
      <w:r>
        <w:t>e</w:t>
      </w:r>
      <w:bookmarkEnd w:id="36"/>
    </w:p>
    <w:p w:rsidR="005A64FC" w:rsidRDefault="00D5784F" w:rsidP="005A64FC">
      <w:pPr>
        <w:ind w:firstLine="360"/>
      </w:pPr>
      <w:r>
        <w:t xml:space="preserve">Pro zhotovení tohoto projektu </w:t>
      </w:r>
      <w:r w:rsidR="00E41045">
        <w:t>bylo zapotřebí jak softwarové, tak i hardwarové součásti. V téhle kapitole budu popisovat jednotlivé prostředky, které jsem použil. Začnu hardwarem. Jako</w:t>
      </w:r>
      <w:r w:rsidR="005A64FC">
        <w:t xml:space="preserve"> první jsem musel sehnat mikro-kontrolér, který umožňuje řídit</w:t>
      </w:r>
      <w:r w:rsidR="00A05252">
        <w:t xml:space="preserve"> krokový motor </w:t>
      </w:r>
      <w:r w:rsidR="00E41045">
        <w:t>a také na</w:t>
      </w:r>
      <w:r w:rsidR="005A64FC">
        <w:t>pájet</w:t>
      </w:r>
      <w:r w:rsidR="00E41045">
        <w:t xml:space="preserve"> laser. </w:t>
      </w:r>
      <w:r w:rsidR="005A64FC">
        <w:t>K tomuto účelu jsem použil Arduino Nano. Dále krokový motor, který otáčí daný objekt. Motor můžeme zvolit v závislosti na tom, jak velké objekty chceme skenovat. Na objekt svítí červený přímkový laser a ten snímá webová kamera. Webkameru můžeme zvolit podle výsledné kvalit</w:t>
      </w:r>
      <w:r w:rsidR="002F05EE">
        <w:t>y, jaké</w:t>
      </w:r>
      <w:r w:rsidR="005A64FC">
        <w:t xml:space="preserve"> chceme docílit při sken</w:t>
      </w:r>
      <w:r w:rsidR="00E86B79">
        <w:t>ování</w:t>
      </w:r>
      <w:r w:rsidR="005A64FC">
        <w:t>. Já jsem zvolil jako konečné řešení Full HD kameru Logitech</w:t>
      </w:r>
      <w:r w:rsidR="007E40A3">
        <w:t xml:space="preserve"> </w:t>
      </w:r>
      <w:r w:rsidR="007E40A3" w:rsidRPr="003C12E2">
        <w:t>C922 PRO</w:t>
      </w:r>
      <w:r w:rsidR="005A64FC">
        <w:t xml:space="preserve">. To je zároveň poslední hardwarová část. </w:t>
      </w:r>
    </w:p>
    <w:p w:rsidR="005A64FC" w:rsidRDefault="00F80BEE" w:rsidP="00F80BEE">
      <w:pPr>
        <w:pStyle w:val="Nadpis3"/>
      </w:pPr>
      <w:r>
        <w:t xml:space="preserve"> </w:t>
      </w:r>
      <w:bookmarkStart w:id="37" w:name="_Toc534744693"/>
      <w:r>
        <w:t>Arduino Nano</w:t>
      </w:r>
      <w:bookmarkEnd w:id="37"/>
    </w:p>
    <w:p w:rsidR="00D934E8" w:rsidRDefault="00286481" w:rsidP="00286481">
      <w:r>
        <w:tab/>
      </w:r>
      <w:r w:rsidRPr="00286481">
        <w:t xml:space="preserve">Arduino Nano je v informatice název malého jednodeskového počítače z otevřené platformy Arduino, který je založen na mikrokontrolerech ATmega od firmy Atmel. </w:t>
      </w:r>
      <w:r w:rsidR="00172B58">
        <w:t xml:space="preserve">Arduino je připojené k počítači a pomocí něj se otáčí motor. </w:t>
      </w:r>
      <w:r w:rsidR="004B0EE7">
        <w:t>K Arduinu je připojen laser a také driver A4988.</w:t>
      </w:r>
      <w:r w:rsidR="000029ED">
        <w:t xml:space="preserve"> Podrobné schéma je v příloze dokumentace.</w:t>
      </w:r>
    </w:p>
    <w:p w:rsidR="002C603D" w:rsidRDefault="002C603D" w:rsidP="002C603D">
      <w:pPr>
        <w:keepNext/>
      </w:pPr>
      <w:r>
        <w:rPr>
          <w:noProof/>
        </w:rPr>
        <w:drawing>
          <wp:inline distT="0" distB="0" distL="0" distR="0" wp14:anchorId="3C4586D9" wp14:editId="5252FA9D">
            <wp:extent cx="1348740" cy="1798269"/>
            <wp:effectExtent l="0" t="0" r="381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110_15134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7973" cy="1797246"/>
                    </a:xfrm>
                    <a:prstGeom prst="rect">
                      <a:avLst/>
                    </a:prstGeom>
                  </pic:spPr>
                </pic:pic>
              </a:graphicData>
            </a:graphic>
          </wp:inline>
        </w:drawing>
      </w:r>
    </w:p>
    <w:p w:rsidR="002C603D" w:rsidRPr="00286481" w:rsidRDefault="002C603D" w:rsidP="002C603D">
      <w:pPr>
        <w:pStyle w:val="Titulek"/>
        <w:jc w:val="both"/>
      </w:pPr>
      <w:r>
        <w:t>Obrázek</w:t>
      </w:r>
      <w:r w:rsidR="007B12A5">
        <w:t xml:space="preserve"> č.</w:t>
      </w:r>
      <w:r>
        <w:t xml:space="preserve"> 4. - Arduino Nano </w:t>
      </w:r>
      <w:r w:rsidR="00110373">
        <w:fldChar w:fldCharType="begin"/>
      </w:r>
      <w:r w:rsidR="00110373">
        <w:instrText xml:space="preserve"> SEQ Obrázek_4._-_Arduino_Nano \* ARABIC </w:instrText>
      </w:r>
      <w:r w:rsidR="00110373">
        <w:fldChar w:fldCharType="separate"/>
      </w:r>
      <w:r>
        <w:rPr>
          <w:noProof/>
        </w:rPr>
        <w:t>1</w:t>
      </w:r>
      <w:r w:rsidR="00110373">
        <w:rPr>
          <w:noProof/>
        </w:rPr>
        <w:fldChar w:fldCharType="end"/>
      </w:r>
    </w:p>
    <w:p w:rsidR="009B7B98" w:rsidRDefault="00A97D6B" w:rsidP="009B7B98">
      <w:pPr>
        <w:pStyle w:val="Nadpis3"/>
      </w:pPr>
      <w:r>
        <w:tab/>
      </w:r>
      <w:bookmarkStart w:id="38" w:name="_Toc534744694"/>
      <w:r w:rsidR="00F80BEE">
        <w:t>Krokový motor</w:t>
      </w:r>
      <w:bookmarkEnd w:id="38"/>
    </w:p>
    <w:p w:rsidR="009B7B98" w:rsidRDefault="009B7B98" w:rsidP="009B7B98">
      <w:r>
        <w:tab/>
      </w:r>
      <w:r w:rsidRPr="00633DE1">
        <w:t>Krokový motor je synchronní točivý stroj, většinou napájený impulsy stejnosměrného proudu. Magnetické pole je generováno postupným napájením jednotlivých pólových dvojic. Pohyb rotoru krokového motoru je při nízkých rychlostech nespojitý, rotor se pohybuje mezi stabilními polohami vždy v určitém úhlu – mluvíme o pohybu v</w:t>
      </w:r>
      <w:r>
        <w:t> </w:t>
      </w:r>
      <w:r w:rsidRPr="00633DE1">
        <w:t>krocích</w:t>
      </w:r>
      <w:r>
        <w:t>.</w:t>
      </w:r>
    </w:p>
    <w:p w:rsidR="009B7B98" w:rsidRPr="00633DE1" w:rsidRDefault="009B7B98" w:rsidP="009B7B98">
      <w:r>
        <w:lastRenderedPageBreak/>
        <w:tab/>
        <w:t>Motor je zde použit, pro otáčení daného objektu a jeho následné snímání.</w:t>
      </w:r>
      <w:r w:rsidR="003003B0">
        <w:t xml:space="preserve"> </w:t>
      </w:r>
      <w:r w:rsidR="00502BE7">
        <w:t>K</w:t>
      </w:r>
      <w:r w:rsidR="003003B0">
        <w:t xml:space="preserve">rokový motor musí být napájen externím zdrojem. </w:t>
      </w:r>
      <w:r w:rsidR="00502BE7">
        <w:t xml:space="preserve">Tento zdroj je připojen přes ovladač Polulu  A4988 </w:t>
      </w:r>
      <w:r w:rsidR="007A1714">
        <w:t xml:space="preserve">a ten posílá proud do motoru. </w:t>
      </w:r>
      <w:r w:rsidR="003003B0">
        <w:t xml:space="preserve">Stačí okolo 5V. </w:t>
      </w:r>
      <w:r w:rsidR="00A3700D">
        <w:t>Jako zdroj lze pou</w:t>
      </w:r>
      <w:r w:rsidR="00ED3721">
        <w:t>žít obyčejný 5V transformátor z</w:t>
      </w:r>
      <w:r w:rsidR="00A3700D">
        <w:t xml:space="preserve"> 230V.</w:t>
      </w:r>
    </w:p>
    <w:p w:rsidR="002C603D" w:rsidRDefault="002C603D" w:rsidP="002C603D">
      <w:pPr>
        <w:keepNext/>
      </w:pPr>
      <w:r>
        <w:rPr>
          <w:noProof/>
        </w:rPr>
        <w:drawing>
          <wp:inline distT="0" distB="0" distL="0" distR="0" wp14:anchorId="73E7810B" wp14:editId="134E8766">
            <wp:extent cx="2052320" cy="1539240"/>
            <wp:effectExtent l="0" t="0" r="5080" b="381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110_15143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3255" cy="1539941"/>
                    </a:xfrm>
                    <a:prstGeom prst="rect">
                      <a:avLst/>
                    </a:prstGeom>
                  </pic:spPr>
                </pic:pic>
              </a:graphicData>
            </a:graphic>
          </wp:inline>
        </w:drawing>
      </w:r>
    </w:p>
    <w:p w:rsidR="009B7B98" w:rsidRPr="009B7B98" w:rsidRDefault="002C603D" w:rsidP="002C603D">
      <w:pPr>
        <w:pStyle w:val="Titulek"/>
        <w:jc w:val="both"/>
      </w:pPr>
      <w:r>
        <w:t>Obrázek</w:t>
      </w:r>
      <w:r w:rsidR="007B12A5">
        <w:t xml:space="preserve"> č.</w:t>
      </w:r>
      <w:r>
        <w:t xml:space="preserve"> 5. Krokový motor </w:t>
      </w:r>
      <w:r w:rsidR="00110373">
        <w:fldChar w:fldCharType="begin"/>
      </w:r>
      <w:r w:rsidR="00110373">
        <w:instrText xml:space="preserve"> SEQ Obrázek_5._Krokový_motor \* ARABIC </w:instrText>
      </w:r>
      <w:r w:rsidR="00110373">
        <w:fldChar w:fldCharType="separate"/>
      </w:r>
      <w:r>
        <w:rPr>
          <w:noProof/>
        </w:rPr>
        <w:t>1</w:t>
      </w:r>
      <w:r w:rsidR="00110373">
        <w:rPr>
          <w:noProof/>
        </w:rPr>
        <w:fldChar w:fldCharType="end"/>
      </w:r>
    </w:p>
    <w:p w:rsidR="00F80BEE" w:rsidRDefault="00633DE1" w:rsidP="009B7B98">
      <w:pPr>
        <w:pStyle w:val="Nadpis3"/>
      </w:pPr>
      <w:r>
        <w:tab/>
      </w:r>
      <w:bookmarkStart w:id="39" w:name="_Toc534744695"/>
      <w:r w:rsidR="00F80BEE">
        <w:t>Line laser</w:t>
      </w:r>
      <w:bookmarkEnd w:id="39"/>
    </w:p>
    <w:p w:rsidR="009B7B98" w:rsidRDefault="003D592B" w:rsidP="009B7B98">
      <w:r>
        <w:tab/>
        <w:t>Přímkový laser jsem ve svém projektu použil pro snímání objektu. Laser se vykreslí přesně podle tvaru objektu a kamera toto vykreslení zaznamená a vyfotí. Následně se z těchto výsledných snímků postupně skládá daný objekt.</w:t>
      </w:r>
      <w:r w:rsidR="00ED1A72">
        <w:t xml:space="preserve"> Laser má výkon</w:t>
      </w:r>
      <w:r w:rsidR="00021FF9">
        <w:t xml:space="preserve"> 5</w:t>
      </w:r>
      <w:r w:rsidR="00572486">
        <w:t> </w:t>
      </w:r>
      <w:r w:rsidR="00021FF9">
        <w:t>mW</w:t>
      </w:r>
      <w:r w:rsidR="0070176F">
        <w:t xml:space="preserve"> a je napájen 3 V</w:t>
      </w:r>
      <w:r w:rsidR="00ED1A72">
        <w:t>– 5</w:t>
      </w:r>
      <w:r w:rsidR="00346945">
        <w:t> </w:t>
      </w:r>
      <w:r w:rsidR="00ED1A72">
        <w:t>V.</w:t>
      </w:r>
    </w:p>
    <w:p w:rsidR="002C603D" w:rsidRDefault="002C603D" w:rsidP="00E06226">
      <w:pPr>
        <w:keepNext/>
      </w:pPr>
      <w:r>
        <w:rPr>
          <w:noProof/>
        </w:rPr>
        <w:drawing>
          <wp:inline distT="0" distB="0" distL="0" distR="0" wp14:anchorId="582C91A4" wp14:editId="40DC1878">
            <wp:extent cx="2098040" cy="1573530"/>
            <wp:effectExtent l="0" t="0" r="0" b="762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110_15150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98995" cy="1574246"/>
                    </a:xfrm>
                    <a:prstGeom prst="rect">
                      <a:avLst/>
                    </a:prstGeom>
                  </pic:spPr>
                </pic:pic>
              </a:graphicData>
            </a:graphic>
          </wp:inline>
        </w:drawing>
      </w:r>
    </w:p>
    <w:p w:rsidR="002C603D" w:rsidRPr="009B7B98" w:rsidRDefault="002C603D" w:rsidP="002C603D">
      <w:pPr>
        <w:pStyle w:val="Titulek"/>
        <w:jc w:val="both"/>
      </w:pPr>
      <w:r>
        <w:t xml:space="preserve">Obrázek </w:t>
      </w:r>
      <w:r w:rsidR="007B12A5">
        <w:t xml:space="preserve">č. </w:t>
      </w:r>
      <w:r>
        <w:t xml:space="preserve">6. - Line laser </w:t>
      </w:r>
      <w:r w:rsidR="00110373">
        <w:fldChar w:fldCharType="begin"/>
      </w:r>
      <w:r w:rsidR="00110373">
        <w:instrText xml:space="preserve"> SEQ Obrázek_6._-_Line_laser \* ARABIC </w:instrText>
      </w:r>
      <w:r w:rsidR="00110373">
        <w:fldChar w:fldCharType="separate"/>
      </w:r>
      <w:r>
        <w:rPr>
          <w:noProof/>
        </w:rPr>
        <w:t>1</w:t>
      </w:r>
      <w:r w:rsidR="00110373">
        <w:rPr>
          <w:noProof/>
        </w:rPr>
        <w:fldChar w:fldCharType="end"/>
      </w:r>
    </w:p>
    <w:p w:rsidR="00F80BEE" w:rsidRDefault="00F80BEE" w:rsidP="00F80BEE">
      <w:pPr>
        <w:pStyle w:val="Nadpis3"/>
      </w:pPr>
      <w:r>
        <w:t xml:space="preserve"> </w:t>
      </w:r>
      <w:bookmarkStart w:id="40" w:name="_Toc534744696"/>
      <w:r>
        <w:t>Webkamera</w:t>
      </w:r>
      <w:bookmarkEnd w:id="40"/>
    </w:p>
    <w:p w:rsidR="002C603D" w:rsidRPr="002C603D" w:rsidRDefault="003C12E2" w:rsidP="002C603D">
      <w:r>
        <w:tab/>
        <w:t xml:space="preserve">Použil jsem nejprve webovou kameru s nízkým rozlišením pro test, ale pro nedostačující snímaný výkon jsem musel zvolit kvalitnější zařízení. Proto jsem zvolil webkameru </w:t>
      </w:r>
      <w:r w:rsidRPr="003C12E2">
        <w:t>Logitech Pro Stream Webcam C922 PRO</w:t>
      </w:r>
      <w:r>
        <w:t xml:space="preserve"> s rozlišením 1920x1080. Tato kamera již dostačuje pro kvalitní snímání.</w:t>
      </w:r>
      <w:r w:rsidR="00105526">
        <w:t xml:space="preserve"> Kamera snímá laser, který se vykresluje podle objektu a následně tento snímek pošle do programu, který z těchto snímků skládá výsledný objekt. </w:t>
      </w:r>
    </w:p>
    <w:p w:rsidR="00F80BEE" w:rsidRDefault="00F80BEE" w:rsidP="00F80BEE">
      <w:pPr>
        <w:pStyle w:val="Nadpis3"/>
      </w:pPr>
      <w:r>
        <w:lastRenderedPageBreak/>
        <w:t xml:space="preserve"> </w:t>
      </w:r>
      <w:bookmarkStart w:id="41" w:name="_Toc534744697"/>
      <w:r w:rsidR="00C6559C">
        <w:t>Polulu A4988</w:t>
      </w:r>
      <w:r w:rsidR="000C29B9">
        <w:t xml:space="preserve"> – ovladač motoru</w:t>
      </w:r>
      <w:bookmarkEnd w:id="41"/>
    </w:p>
    <w:p w:rsidR="003C6DCE" w:rsidRPr="00FE4634" w:rsidRDefault="003C6DCE" w:rsidP="003C6DCE">
      <w:pPr>
        <w:rPr>
          <w:u w:val="single"/>
        </w:rPr>
      </w:pPr>
      <w:r w:rsidRPr="00FE4634">
        <w:rPr>
          <w:u w:val="single"/>
        </w:rPr>
        <w:t>Piny pro ovládání motoru:</w:t>
      </w:r>
    </w:p>
    <w:p w:rsidR="002E7CFA" w:rsidRDefault="002E7CFA" w:rsidP="002E7CFA">
      <w:r>
        <w:tab/>
      </w:r>
      <w:r w:rsidR="00B93DD4">
        <w:t>-</w:t>
      </w:r>
      <w:r w:rsidR="00502BE7">
        <w:t xml:space="preserve">VMOT pin je pro vstup externího zdroje </w:t>
      </w:r>
      <w:r w:rsidR="00B93DD4">
        <w:t>jako „plus“</w:t>
      </w:r>
      <w:r w:rsidR="0061614F">
        <w:t xml:space="preserve"> </w:t>
      </w:r>
      <w:r w:rsidR="00B93DD4">
        <w:t>(5V)</w:t>
      </w:r>
    </w:p>
    <w:p w:rsidR="007837BC" w:rsidRDefault="007837BC" w:rsidP="002E7CFA">
      <w:r>
        <w:tab/>
        <w:t xml:space="preserve">(před připojením externího zdroje je ještě třeba na piny VMOT a GND připojit 47 </w:t>
      </w:r>
      <w:r>
        <w:tab/>
      </w:r>
      <w:r>
        <w:rPr>
          <w:rFonts w:ascii="Open Sans" w:hAnsi="Open Sans" w:cs="Open Sans"/>
          <w:color w:val="3A3A3A"/>
          <w:shd w:val="clear" w:color="auto" w:fill="FFFFFF"/>
        </w:rPr>
        <w:t> µ</w:t>
      </w:r>
      <w:r>
        <w:t>F kondenzátor pro ochranu ovladače od nebezpečného napětí)</w:t>
      </w:r>
    </w:p>
    <w:p w:rsidR="00B93DD4" w:rsidRDefault="00B93DD4" w:rsidP="002E7CFA">
      <w:r>
        <w:tab/>
        <w:t>-GND pin pro vstup externího zdroje jako „mínus“</w:t>
      </w:r>
    </w:p>
    <w:p w:rsidR="006A3876" w:rsidRDefault="00656FAC" w:rsidP="002E7CFA">
      <w:r>
        <w:tab/>
      </w:r>
      <w:r w:rsidR="00A21D3D">
        <w:t>Piny 2A, 2B jsou připojeny k jedné cívce motoru a druhé dva piny 1A, 1B jsou při</w:t>
      </w:r>
      <w:r w:rsidR="00C90AE9">
        <w:tab/>
      </w:r>
      <w:r w:rsidR="00A21D3D">
        <w:t>pojeny k druhé cívce.</w:t>
      </w:r>
    </w:p>
    <w:p w:rsidR="00FE4634" w:rsidRPr="00FE4634" w:rsidRDefault="00FE4634" w:rsidP="002E7CFA">
      <w:pPr>
        <w:rPr>
          <w:u w:val="single"/>
        </w:rPr>
      </w:pPr>
      <w:r w:rsidRPr="00FE4634">
        <w:rPr>
          <w:u w:val="single"/>
        </w:rPr>
        <w:t>Piny pro Arduino:</w:t>
      </w:r>
    </w:p>
    <w:p w:rsidR="00FE4634" w:rsidRDefault="004372BC" w:rsidP="002E7CFA">
      <w:r>
        <w:tab/>
      </w:r>
      <w:r w:rsidR="00C90AE9">
        <w:t xml:space="preserve">-VDD pin pro napájení čipu z Arduina „plus“ (3-5.5V) </w:t>
      </w:r>
    </w:p>
    <w:p w:rsidR="00C90AE9" w:rsidRDefault="00C90AE9" w:rsidP="002E7CFA">
      <w:r>
        <w:tab/>
        <w:t>-GND pin pro „mínus“ z</w:t>
      </w:r>
      <w:r w:rsidR="007837BC">
        <w:t> </w:t>
      </w:r>
      <w:r>
        <w:t>Arduina</w:t>
      </w:r>
    </w:p>
    <w:p w:rsidR="007837BC" w:rsidRDefault="007837BC" w:rsidP="002E7CFA">
      <w:r>
        <w:tab/>
      </w:r>
      <w:r w:rsidR="008B138A">
        <w:t xml:space="preserve">Step </w:t>
      </w:r>
      <w:r w:rsidR="000105C3">
        <w:t>a dir jsou piny určené pro ovládání motoru</w:t>
      </w:r>
    </w:p>
    <w:p w:rsidR="00172B58" w:rsidRDefault="00172B58" w:rsidP="002E7CFA">
      <w:r>
        <w:tab/>
        <w:t xml:space="preserve">-STEP pin řídí </w:t>
      </w:r>
      <w:r w:rsidR="002B531B">
        <w:t>kroky motoru, každý puls</w:t>
      </w:r>
      <w:r w:rsidR="00A04F07">
        <w:t>,</w:t>
      </w:r>
      <w:r w:rsidR="002B531B">
        <w:t xml:space="preserve"> který se pošle na tento pin</w:t>
      </w:r>
      <w:r w:rsidR="00842BC9">
        <w:t>,</w:t>
      </w:r>
      <w:r w:rsidR="002B531B">
        <w:t xml:space="preserve"> se motor </w:t>
      </w:r>
      <w:r w:rsidR="00F37E25">
        <w:tab/>
      </w:r>
      <w:r w:rsidR="008C2D29">
        <w:t xml:space="preserve">posune o jeden krok, </w:t>
      </w:r>
      <w:r w:rsidR="00A04F07">
        <w:t>je připojen na digitální pin 3 v Arduinu</w:t>
      </w:r>
    </w:p>
    <w:p w:rsidR="00172B58" w:rsidRDefault="00172B58" w:rsidP="002E7CFA">
      <w:r>
        <w:tab/>
        <w:t>-</w:t>
      </w:r>
      <w:r w:rsidR="008C2D29">
        <w:t>DIR pin řídí směr rotace motoru,</w:t>
      </w:r>
      <w:r w:rsidR="002B531B">
        <w:t xml:space="preserve"> je připojen na digitální pin 4 v</w:t>
      </w:r>
      <w:r w:rsidR="00150FEC">
        <w:t> </w:t>
      </w:r>
      <w:r w:rsidR="002B531B">
        <w:t>Arduinu</w:t>
      </w:r>
    </w:p>
    <w:p w:rsidR="005037C6" w:rsidRDefault="00150FEC" w:rsidP="002E7CFA">
      <w:r>
        <w:tab/>
        <w:t>-SLEEP pin je použit pro šetření energie, když motor neběží</w:t>
      </w:r>
    </w:p>
    <w:p w:rsidR="005037C6" w:rsidRPr="002E7CFA" w:rsidRDefault="005037C6" w:rsidP="002E7CFA">
      <w:r>
        <w:tab/>
        <w:t xml:space="preserve">-RESET </w:t>
      </w:r>
      <w:r w:rsidR="00406785">
        <w:t xml:space="preserve">pin nepotřebuji, takže jej stačí připojit na pin SLEEP </w:t>
      </w:r>
    </w:p>
    <w:p w:rsidR="00502BE7" w:rsidRDefault="007D66C4" w:rsidP="00502BE7">
      <w:pPr>
        <w:keepNext/>
      </w:pPr>
      <w:r>
        <w:tab/>
      </w:r>
      <w:r w:rsidR="00502BE7">
        <w:rPr>
          <w:noProof/>
        </w:rPr>
        <w:drawing>
          <wp:inline distT="0" distB="0" distL="0" distR="0" wp14:anchorId="3B44A600" wp14:editId="53A11568">
            <wp:extent cx="1355988" cy="179340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dnexd.PNG"/>
                    <pic:cNvPicPr/>
                  </pic:nvPicPr>
                  <pic:blipFill>
                    <a:blip r:embed="rId19">
                      <a:extLst>
                        <a:ext uri="{28A0092B-C50C-407E-A947-70E740481C1C}">
                          <a14:useLocalDpi xmlns:a14="http://schemas.microsoft.com/office/drawing/2010/main" val="0"/>
                        </a:ext>
                      </a:extLst>
                    </a:blip>
                    <a:stretch>
                      <a:fillRect/>
                    </a:stretch>
                  </pic:blipFill>
                  <pic:spPr>
                    <a:xfrm>
                      <a:off x="0" y="0"/>
                      <a:ext cx="1356420" cy="1793975"/>
                    </a:xfrm>
                    <a:prstGeom prst="rect">
                      <a:avLst/>
                    </a:prstGeom>
                  </pic:spPr>
                </pic:pic>
              </a:graphicData>
            </a:graphic>
          </wp:inline>
        </w:drawing>
      </w:r>
    </w:p>
    <w:p w:rsidR="007D66C4" w:rsidRPr="007D66C4" w:rsidRDefault="00502BE7" w:rsidP="00502BE7">
      <w:pPr>
        <w:pStyle w:val="Titulek"/>
        <w:jc w:val="both"/>
      </w:pPr>
      <w:r>
        <w:t>Obrázek</w:t>
      </w:r>
      <w:r w:rsidR="007B12A5">
        <w:t xml:space="preserve"> č.</w:t>
      </w:r>
      <w:r>
        <w:t xml:space="preserve"> 7. - Polulu A4988 </w:t>
      </w:r>
      <w:r w:rsidR="00110373">
        <w:fldChar w:fldCharType="begin"/>
      </w:r>
      <w:r w:rsidR="00110373">
        <w:instrText xml:space="preserve"> SEQ Obrázek_7._-_Polulu_A4988 \* ARABIC </w:instrText>
      </w:r>
      <w:r w:rsidR="00110373">
        <w:fldChar w:fldCharType="separate"/>
      </w:r>
      <w:r>
        <w:rPr>
          <w:noProof/>
        </w:rPr>
        <w:t>1</w:t>
      </w:r>
      <w:r w:rsidR="00110373">
        <w:rPr>
          <w:noProof/>
        </w:rPr>
        <w:fldChar w:fldCharType="end"/>
      </w:r>
    </w:p>
    <w:p w:rsidR="00F80BEE" w:rsidRDefault="00F80BEE" w:rsidP="00F80BEE">
      <w:pPr>
        <w:pStyle w:val="Nadpis2"/>
      </w:pPr>
      <w:bookmarkStart w:id="42" w:name="_Toc534744698"/>
      <w:r>
        <w:lastRenderedPageBreak/>
        <w:t>Software</w:t>
      </w:r>
      <w:bookmarkEnd w:id="42"/>
    </w:p>
    <w:p w:rsidR="0081347B" w:rsidRPr="0081347B" w:rsidRDefault="00F02931" w:rsidP="00EC57D6">
      <w:pPr>
        <w:pStyle w:val="Nadpis3"/>
      </w:pPr>
      <w:r>
        <w:tab/>
      </w:r>
      <w:bookmarkStart w:id="43" w:name="_Toc534744699"/>
      <w:r w:rsidR="0081347B">
        <w:t>FabScan</w:t>
      </w:r>
      <w:r w:rsidR="00B45696">
        <w:t>100</w:t>
      </w:r>
      <w:bookmarkEnd w:id="43"/>
    </w:p>
    <w:p w:rsidR="00DE24A9" w:rsidRDefault="00F80BEE" w:rsidP="005C1AD2">
      <w:pPr>
        <w:ind w:firstLine="360"/>
      </w:pPr>
      <w:r>
        <w:t>FabScan je software, na kterém probíhá zpracování</w:t>
      </w:r>
      <w:r w:rsidR="00001A6D">
        <w:t xml:space="preserve"> </w:t>
      </w:r>
      <w:r w:rsidR="0081347B">
        <w:t>a tvorba výsledného objektu</w:t>
      </w:r>
      <w:r>
        <w:t xml:space="preserve"> </w:t>
      </w:r>
      <w:r w:rsidR="0081347B">
        <w:t xml:space="preserve">ze získaných snímků z webkamery. </w:t>
      </w:r>
      <w:r w:rsidR="00F221F1">
        <w:t xml:space="preserve">Tato verze běží na operačním systému Linux. </w:t>
      </w:r>
      <w:r w:rsidR="005C1AD2">
        <w:t xml:space="preserve">Obsahuje konfigurační konzoli, na které je možno otestovat, zda všechny součástí fungují správně a také se zde musí nastavit správná pozice kamery a laseru. </w:t>
      </w:r>
    </w:p>
    <w:p w:rsidR="00DE24A9" w:rsidRDefault="000D54F1" w:rsidP="00B45696">
      <w:pPr>
        <w:pStyle w:val="Nadpis3"/>
      </w:pPr>
      <w:r>
        <w:t xml:space="preserve"> </w:t>
      </w:r>
      <w:bookmarkStart w:id="44" w:name="_Toc534744700"/>
      <w:r>
        <w:t>FabScanPi</w:t>
      </w:r>
      <w:bookmarkEnd w:id="44"/>
    </w:p>
    <w:p w:rsidR="005E4FE8" w:rsidRDefault="007D1203" w:rsidP="005E4FE8">
      <w:pPr>
        <w:ind w:left="360"/>
      </w:pPr>
      <w:r>
        <w:t xml:space="preserve">Jak jsem již popsal v předchozí kapitole 1.1, FabScanPi je nejnovější verze programu, napsaná v pythonu. </w:t>
      </w:r>
    </w:p>
    <w:p w:rsidR="00691D38" w:rsidRDefault="00691D38" w:rsidP="009F0DD5">
      <w:pPr>
        <w:pStyle w:val="Nadpis2"/>
      </w:pPr>
      <w:r>
        <w:t xml:space="preserve"> </w:t>
      </w:r>
      <w:bookmarkStart w:id="45" w:name="_Toc534744701"/>
      <w:r>
        <w:t>Vývojová prostředí</w:t>
      </w:r>
      <w:bookmarkEnd w:id="45"/>
    </w:p>
    <w:p w:rsidR="00E25834" w:rsidRPr="00E25834" w:rsidRDefault="00E25834" w:rsidP="00E25834">
      <w:pPr>
        <w:ind w:left="360" w:firstLine="349"/>
      </w:pPr>
      <w:r>
        <w:t xml:space="preserve">Pracoval jsem ve vývojovém prostředí Arduino IDE a Visual Studio Code. Protože jsem nepotřeboval posílat žádná data na server </w:t>
      </w:r>
      <w:r w:rsidR="003B0DF5">
        <w:t>ani instalovat žádné knihovny, stačilo mi pouze nahrát kód pro řízení scanneru do Arduina. Pro tento účel</w:t>
      </w:r>
      <w:r w:rsidR="00034156">
        <w:t xml:space="preserve"> jsem zvolil</w:t>
      </w:r>
      <w:r w:rsidR="00034156">
        <w:br/>
      </w:r>
      <w:r w:rsidR="003B0DF5">
        <w:t xml:space="preserve"> Arduino IDE. V tomto </w:t>
      </w:r>
      <w:r w:rsidR="00D52D73">
        <w:t xml:space="preserve">prostředí </w:t>
      </w:r>
      <w:r w:rsidR="00034156">
        <w:t>jsem vybral pouze</w:t>
      </w:r>
      <w:r w:rsidR="00D52D73">
        <w:t xml:space="preserve"> typ mikro-kontroléru a USB vstup.</w:t>
      </w:r>
      <w:r w:rsidR="00A5168E">
        <w:t xml:space="preserve"> VS Code jsem použil pro vyzkoušení a seznámení s tímto prostředím. Tato platforma nabízí velkou škálu různých rozšíření a pluginů, které je možno snadno doinstalovat. </w:t>
      </w:r>
      <w:r w:rsidR="003642FF">
        <w:t>Jednou z mnoha v</w:t>
      </w:r>
      <w:r w:rsidR="00A5168E">
        <w:t>ýho</w:t>
      </w:r>
      <w:r w:rsidR="003642FF">
        <w:t>d</w:t>
      </w:r>
      <w:r w:rsidR="00A5168E">
        <w:t xml:space="preserve"> je možnost používání knihoven pouze pro daný projekt</w:t>
      </w:r>
      <w:r w:rsidR="00034156">
        <w:t>. N</w:t>
      </w:r>
      <w:r w:rsidR="00A5168E">
        <w:t>emusíme se tedy bát, že by nám někdo knihovnu omylem smazal nebo upra</w:t>
      </w:r>
      <w:r w:rsidR="003642FF">
        <w:t>vo</w:t>
      </w:r>
      <w:r w:rsidR="00034156">
        <w:t xml:space="preserve">val. </w:t>
      </w:r>
      <w:r w:rsidR="00DC07F1">
        <w:t>VS Code také obsahuje</w:t>
      </w:r>
      <w:r w:rsidR="003642FF">
        <w:t xml:space="preserve"> nástroj na opravu kódu debugger.</w:t>
      </w:r>
      <w:r w:rsidR="00A5168E">
        <w:t xml:space="preserve"> Já jsem si stáhl rozšíření Platformio, které je přímo určené pro práci s mikro-kontroléry.</w:t>
      </w:r>
      <w:r w:rsidR="003642FF">
        <w:t xml:space="preserve"> </w:t>
      </w:r>
    </w:p>
    <w:p w:rsidR="00A57BEF" w:rsidRDefault="00A57BEF" w:rsidP="00A57BEF">
      <w:pPr>
        <w:ind w:left="360"/>
      </w:pPr>
    </w:p>
    <w:p w:rsidR="00D04AE6" w:rsidRPr="00802D4F" w:rsidRDefault="00D04AE6" w:rsidP="000F5ED1">
      <w:pPr>
        <w:pStyle w:val="Nadpis1"/>
      </w:pPr>
      <w:bookmarkStart w:id="46" w:name="_Toc534744702"/>
      <w:r w:rsidRPr="00802D4F">
        <w:lastRenderedPageBreak/>
        <w:t>Způsoby řešení a použité postupy</w:t>
      </w:r>
      <w:bookmarkEnd w:id="46"/>
    </w:p>
    <w:p w:rsidR="001F423D" w:rsidRDefault="007244B1" w:rsidP="007244B1">
      <w:pPr>
        <w:pStyle w:val="Nadpis2"/>
      </w:pPr>
      <w:bookmarkStart w:id="47" w:name="_Toc534744703"/>
      <w:r>
        <w:t>Finální kompletování</w:t>
      </w:r>
      <w:bookmarkEnd w:id="47"/>
    </w:p>
    <w:p w:rsidR="008C2BBF" w:rsidRDefault="00DD6134" w:rsidP="00895C7B">
      <w:pPr>
        <w:ind w:left="57" w:firstLine="652"/>
      </w:pPr>
      <w:r>
        <w:t>Zde jsem spojil všechny součásti dohromady. Abych mohl lépe pracovat s jednotlivými díly, musel jsem si je trochu upravit.</w:t>
      </w:r>
      <w:r w:rsidR="00A91294">
        <w:t xml:space="preserve"> </w:t>
      </w:r>
      <w:r>
        <w:t xml:space="preserve">Začal jsem prodloužením drátů u laseru a krokového </w:t>
      </w:r>
      <w:r w:rsidR="009F18F2">
        <w:t>motoru</w:t>
      </w:r>
      <w:r w:rsidR="00943DCE">
        <w:t xml:space="preserve"> pomocí pájky</w:t>
      </w:r>
      <w:r w:rsidR="009F18F2">
        <w:t xml:space="preserve">. </w:t>
      </w:r>
      <w:r w:rsidR="00E119D3">
        <w:t xml:space="preserve">Místo laboratorního zdroje jsem použil transformátor na 5 V. </w:t>
      </w:r>
      <w:r w:rsidR="009A1ACF">
        <w:t>Pro lepší způsob zapoje</w:t>
      </w:r>
      <w:r w:rsidR="00193A49">
        <w:t>ní</w:t>
      </w:r>
      <w:r w:rsidR="00B33F00">
        <w:t>,</w:t>
      </w:r>
      <w:r w:rsidR="00193A49">
        <w:t xml:space="preserve"> jsou všechny koncovky</w:t>
      </w:r>
      <w:r w:rsidR="009A1ACF">
        <w:t xml:space="preserve"> drátů upra</w:t>
      </w:r>
      <w:r w:rsidR="00767368">
        <w:t>ve</w:t>
      </w:r>
      <w:r w:rsidR="0096593B">
        <w:t>n</w:t>
      </w:r>
      <w:r w:rsidR="00B33F00">
        <w:t>y</w:t>
      </w:r>
      <w:r w:rsidR="0096593B">
        <w:t xml:space="preserve"> tak, aby se daly</w:t>
      </w:r>
      <w:r w:rsidR="009A1ACF">
        <w:t xml:space="preserve"> jednoduše připojit a odpojit z desky.</w:t>
      </w:r>
    </w:p>
    <w:p w:rsidR="007244B1" w:rsidRDefault="008C2BBF" w:rsidP="008C2BBF">
      <w:pPr>
        <w:pStyle w:val="Nadpis3"/>
      </w:pPr>
      <w:r>
        <w:t xml:space="preserve"> </w:t>
      </w:r>
      <w:bookmarkStart w:id="48" w:name="_Toc534744704"/>
      <w:r w:rsidR="007244B1">
        <w:t>Pájení na desku</w:t>
      </w:r>
      <w:bookmarkEnd w:id="48"/>
      <w:r w:rsidR="007244B1">
        <w:t xml:space="preserve"> </w:t>
      </w:r>
    </w:p>
    <w:p w:rsidR="00DD6134" w:rsidRDefault="000B064F" w:rsidP="000B064F">
      <w:pPr>
        <w:ind w:left="709" w:firstLine="515"/>
      </w:pPr>
      <w:r>
        <w:t xml:space="preserve">Abych mohl lépe manipulovat a pracovat s hardwarovými součástmi, </w:t>
      </w:r>
      <w:r w:rsidR="004F3445">
        <w:t>připájel jsem je tedy na desku s plošnými spoji</w:t>
      </w:r>
      <w:r w:rsidR="00430D6F">
        <w:t xml:space="preserve"> pomocí pin lišt. Toto řešení jsem zvolil, protože můžu zařízení kdykoliv odpojit a připojit. </w:t>
      </w:r>
      <w:r w:rsidR="00207C22">
        <w:t>Na desce je dále připájen kondenzátor, vstup pro laser, vstup pro</w:t>
      </w:r>
      <w:r w:rsidR="00001A39">
        <w:t xml:space="preserve"> ovládání</w:t>
      </w:r>
      <w:r w:rsidR="00207C22">
        <w:t xml:space="preserve"> motor</w:t>
      </w:r>
      <w:r w:rsidR="00001A39">
        <w:t>u</w:t>
      </w:r>
      <w:r w:rsidR="00207C22">
        <w:t xml:space="preserve"> a také napájení motoru.</w:t>
      </w:r>
      <w:r w:rsidR="0004247B">
        <w:t xml:space="preserve"> </w:t>
      </w:r>
      <w:r>
        <w:t xml:space="preserve">  </w:t>
      </w:r>
    </w:p>
    <w:p w:rsidR="007B12A5" w:rsidRDefault="007B12A5" w:rsidP="000B064F">
      <w:pPr>
        <w:ind w:left="709" w:firstLine="515"/>
      </w:pPr>
      <w:r>
        <w:rPr>
          <w:noProof/>
        </w:rPr>
        <w:drawing>
          <wp:inline distT="0" distB="0" distL="0" distR="0">
            <wp:extent cx="1594531" cy="2125980"/>
            <wp:effectExtent l="953" t="0" r="6667" b="6668"/>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439865_377895986300085_5609000149230551040_n.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1597027" cy="2129309"/>
                    </a:xfrm>
                    <a:prstGeom prst="rect">
                      <a:avLst/>
                    </a:prstGeom>
                  </pic:spPr>
                </pic:pic>
              </a:graphicData>
            </a:graphic>
          </wp:inline>
        </w:drawing>
      </w:r>
    </w:p>
    <w:p w:rsidR="007B12A5" w:rsidRDefault="007B12A5" w:rsidP="0085750E">
      <w:pPr>
        <w:pStyle w:val="Titulek"/>
        <w:jc w:val="both"/>
      </w:pPr>
      <w:r>
        <w:t xml:space="preserve">Obrázek č. 8 - Plošný spoj </w:t>
      </w:r>
      <w:r w:rsidR="00110373">
        <w:fldChar w:fldCharType="begin"/>
      </w:r>
      <w:r w:rsidR="00110373">
        <w:instrText xml:space="preserve"> SEQ Obrázek_č._8_-_Plošný_spoj \* ARABIC </w:instrText>
      </w:r>
      <w:r w:rsidR="00110373">
        <w:fldChar w:fldCharType="separate"/>
      </w:r>
      <w:r>
        <w:rPr>
          <w:noProof/>
        </w:rPr>
        <w:t>1</w:t>
      </w:r>
      <w:r w:rsidR="00110373">
        <w:rPr>
          <w:noProof/>
        </w:rPr>
        <w:fldChar w:fldCharType="end"/>
      </w:r>
    </w:p>
    <w:p w:rsidR="003E1F13" w:rsidRDefault="0085750E" w:rsidP="003E1F13">
      <w:pPr>
        <w:keepNext/>
      </w:pPr>
      <w:r>
        <w:rPr>
          <w:noProof/>
        </w:rPr>
        <w:t xml:space="preserve">                     </w:t>
      </w:r>
      <w:r w:rsidR="003E1F13">
        <w:rPr>
          <w:noProof/>
        </w:rPr>
        <w:drawing>
          <wp:inline distT="0" distB="0" distL="0" distR="0" wp14:anchorId="301BC906" wp14:editId="34FBAC98">
            <wp:extent cx="1516380" cy="2086599"/>
            <wp:effectExtent l="952" t="0" r="8573" b="8572"/>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332815_308379026550463_6107267839339528192_n.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1520234" cy="2091902"/>
                    </a:xfrm>
                    <a:prstGeom prst="rect">
                      <a:avLst/>
                    </a:prstGeom>
                  </pic:spPr>
                </pic:pic>
              </a:graphicData>
            </a:graphic>
          </wp:inline>
        </w:drawing>
      </w:r>
    </w:p>
    <w:p w:rsidR="003E1F13" w:rsidRPr="003E1F13" w:rsidRDefault="003E1F13" w:rsidP="003E1F13">
      <w:pPr>
        <w:pStyle w:val="Titulek"/>
        <w:jc w:val="both"/>
      </w:pPr>
      <w:r>
        <w:t xml:space="preserve">Obrázek č. 9 - Výsledné zapojení </w:t>
      </w:r>
      <w:r w:rsidR="00110373">
        <w:fldChar w:fldCharType="begin"/>
      </w:r>
      <w:r w:rsidR="00110373">
        <w:instrText xml:space="preserve"> SEQ Obrázek_č._9_-_Výseldné_zapojení \* ARABIC </w:instrText>
      </w:r>
      <w:r w:rsidR="00110373">
        <w:fldChar w:fldCharType="separate"/>
      </w:r>
      <w:r w:rsidR="00505678">
        <w:rPr>
          <w:noProof/>
        </w:rPr>
        <w:t>1</w:t>
      </w:r>
      <w:r w:rsidR="00110373">
        <w:rPr>
          <w:noProof/>
        </w:rPr>
        <w:fldChar w:fldCharType="end"/>
      </w:r>
    </w:p>
    <w:p w:rsidR="00230592" w:rsidRDefault="007244B1" w:rsidP="003E1F13">
      <w:pPr>
        <w:pStyle w:val="Nadpis3"/>
      </w:pPr>
      <w:r>
        <w:lastRenderedPageBreak/>
        <w:t xml:space="preserve"> </w:t>
      </w:r>
      <w:bookmarkStart w:id="49" w:name="_Toc534744705"/>
      <w:r>
        <w:t>Sestavení boxu</w:t>
      </w:r>
      <w:bookmarkEnd w:id="49"/>
      <w:r>
        <w:t xml:space="preserve"> </w:t>
      </w:r>
    </w:p>
    <w:p w:rsidR="00F94863" w:rsidRDefault="00B829F1" w:rsidP="00F94863">
      <w:pPr>
        <w:ind w:left="360" w:firstLine="349"/>
      </w:pPr>
      <w:r>
        <w:t>Všechny díly jsou uloženy v jednom boxu</w:t>
      </w:r>
      <w:r w:rsidR="00A8312A">
        <w:t>. Použil jsem kartónovou krabici velikosti 300</w:t>
      </w:r>
      <w:r w:rsidR="00C34588">
        <w:t>mm</w:t>
      </w:r>
      <w:r w:rsidR="00A8312A">
        <w:t xml:space="preserve"> x 400mm.</w:t>
      </w:r>
      <w:r w:rsidR="00C34588">
        <w:t xml:space="preserve"> </w:t>
      </w:r>
      <w:r w:rsidR="00FD19FC">
        <w:t xml:space="preserve">Do ní jsem postupně umístil jednotlivé díly. Nejprve jsem upevnil motor </w:t>
      </w:r>
      <w:r w:rsidR="002A5501">
        <w:t>ke kraji krabice</w:t>
      </w:r>
      <w:r w:rsidR="00EC79F3">
        <w:t xml:space="preserve">. </w:t>
      </w:r>
      <w:r w:rsidR="00FD4E35">
        <w:t>Na protější stran</w:t>
      </w:r>
      <w:r w:rsidR="00AC53DE">
        <w:t>ě krabice jsem připevnil</w:t>
      </w:r>
      <w:r w:rsidR="00E4099B">
        <w:t xml:space="preserve"> </w:t>
      </w:r>
      <w:r w:rsidR="00AC53DE">
        <w:t>kameru a seří</w:t>
      </w:r>
      <w:r w:rsidR="004C7347">
        <w:t>dil</w:t>
      </w:r>
      <w:r w:rsidR="0059257E">
        <w:t xml:space="preserve"> její</w:t>
      </w:r>
      <w:r w:rsidR="004C7347">
        <w:t xml:space="preserve"> výšku snímání na </w:t>
      </w:r>
      <w:r w:rsidR="0059257E">
        <w:t>podstavec pro daný objekt</w:t>
      </w:r>
      <w:r w:rsidR="00EA3BB1">
        <w:t>.</w:t>
      </w:r>
      <w:r w:rsidR="00FD4E35">
        <w:t xml:space="preserve"> </w:t>
      </w:r>
      <w:r w:rsidR="00EC7C21">
        <w:t xml:space="preserve">Podstavec je umístěn na vrcholu rotoru. </w:t>
      </w:r>
      <w:r w:rsidR="00630709">
        <w:t>Je nutné, aby podstavec tvo</w:t>
      </w:r>
      <w:r w:rsidR="00EC2149">
        <w:t>řil přesný kruh a byl umístěn u</w:t>
      </w:r>
      <w:r w:rsidR="00630709">
        <w:t xml:space="preserve">prostřed rotoru. </w:t>
      </w:r>
      <w:r w:rsidR="00F914A5">
        <w:t xml:space="preserve">K tomuto účelu jsem si narýsoval pomocné čáry, abych docílil co největší přesnosti umístění. </w:t>
      </w:r>
      <w:r w:rsidR="009C0E0C">
        <w:t xml:space="preserve">Avšak podstavec se mi nepodařilo vycentrovat stoprocentně přesně, takže se objekt se netočí úplně přesně podle své osy. </w:t>
      </w:r>
      <w:r w:rsidR="003B138D">
        <w:t xml:space="preserve">Proto je výsledný objekt měně kvalitní a přesný. </w:t>
      </w:r>
      <w:r w:rsidR="00FD4E35">
        <w:t xml:space="preserve">Vedle kamery je </w:t>
      </w:r>
      <w:r w:rsidR="00517C97">
        <w:t xml:space="preserve">poté </w:t>
      </w:r>
      <w:r w:rsidR="00FD4E35">
        <w:t>umístěn laser, kte</w:t>
      </w:r>
      <w:r w:rsidR="0023454C">
        <w:t>rý svítí pod úhlem 45° doprostřed podstavce</w:t>
      </w:r>
      <w:r w:rsidR="00FD4E35">
        <w:t xml:space="preserve">. </w:t>
      </w:r>
      <w:r w:rsidR="007105EB">
        <w:t xml:space="preserve">Úhel kamery a laseru je nutné </w:t>
      </w:r>
      <w:r w:rsidR="00E57A96">
        <w:t>seřídit</w:t>
      </w:r>
      <w:r w:rsidR="007105EB">
        <w:t xml:space="preserve"> pomocí konfiguračního panelu v samotném programu.</w:t>
      </w:r>
      <w:r w:rsidR="002D1037">
        <w:t xml:space="preserve"> Kamera by měla začít snímat od spodní hrany podstavce směrem nahoru.</w:t>
      </w:r>
      <w:r w:rsidR="00E41553">
        <w:t xml:space="preserve"> Dále je potřeba zkontrolovat, zda program dokáže rozpoznat laser.</w:t>
      </w:r>
      <w:r w:rsidR="00154743">
        <w:t xml:space="preserve"> Případně je potřeba upravit úhel laseru a jeho vzdálenost.</w:t>
      </w:r>
    </w:p>
    <w:p w:rsidR="00B829F1" w:rsidRDefault="00A8312A" w:rsidP="00F94863">
      <w:pPr>
        <w:ind w:left="360" w:firstLine="349"/>
      </w:pPr>
      <w:r>
        <w:t xml:space="preserve"> </w:t>
      </w:r>
      <w:r w:rsidR="005E27BF">
        <w:t>Deska s plošnými spoji je</w:t>
      </w:r>
      <w:r w:rsidR="0014536D">
        <w:t xml:space="preserve"> také</w:t>
      </w:r>
      <w:r w:rsidR="005E27BF">
        <w:t xml:space="preserve"> umístě</w:t>
      </w:r>
      <w:r w:rsidR="00F1245D">
        <w:t>na</w:t>
      </w:r>
      <w:r w:rsidR="00EC7C21">
        <w:t xml:space="preserve"> </w:t>
      </w:r>
      <w:r w:rsidR="0014536D">
        <w:t xml:space="preserve">v </w:t>
      </w:r>
      <w:r w:rsidR="005E27BF">
        <w:t>kra</w:t>
      </w:r>
      <w:r w:rsidR="0014536D">
        <w:t>bici</w:t>
      </w:r>
      <w:r w:rsidR="005E27BF">
        <w:t xml:space="preserve"> a ve</w:t>
      </w:r>
      <w:r w:rsidR="00907FB4">
        <w:t>de z ní vývod</w:t>
      </w:r>
      <w:r w:rsidR="005E27BF">
        <w:t xml:space="preserve"> USB do počí</w:t>
      </w:r>
      <w:r w:rsidR="005841CC">
        <w:t>tače pro Arduino. D</w:t>
      </w:r>
      <w:r w:rsidR="005E27BF">
        <w:t>alší USB</w:t>
      </w:r>
      <w:r w:rsidR="00E73963">
        <w:t xml:space="preserve"> vývod je </w:t>
      </w:r>
      <w:r w:rsidR="005E27BF">
        <w:t>pro webovou kame</w:t>
      </w:r>
      <w:r w:rsidR="00C94C04">
        <w:t>ru. Poslední výstup</w:t>
      </w:r>
      <w:r w:rsidR="009F7A56">
        <w:t xml:space="preserve"> slouží</w:t>
      </w:r>
      <w:r w:rsidR="001305C8">
        <w:t xml:space="preserve"> k</w:t>
      </w:r>
      <w:r w:rsidR="005E27BF">
        <w:t xml:space="preserve"> napájení motoru do sítě na 220 – 230 V.</w:t>
      </w:r>
    </w:p>
    <w:p w:rsidR="00504D71" w:rsidRDefault="00F314E5" w:rsidP="00F94863">
      <w:pPr>
        <w:ind w:left="360" w:firstLine="349"/>
      </w:pPr>
      <w:r>
        <w:rPr>
          <w:noProof/>
        </w:rPr>
        <mc:AlternateContent>
          <mc:Choice Requires="wps">
            <w:drawing>
              <wp:anchor distT="0" distB="0" distL="114300" distR="114300" simplePos="0" relativeHeight="251657216" behindDoc="0" locked="0" layoutInCell="1" allowOverlap="1" wp14:anchorId="068B44B1" wp14:editId="27D6FEA3">
                <wp:simplePos x="0" y="0"/>
                <wp:positionH relativeFrom="column">
                  <wp:posOffset>452120</wp:posOffset>
                </wp:positionH>
                <wp:positionV relativeFrom="paragraph">
                  <wp:posOffset>2922905</wp:posOffset>
                </wp:positionV>
                <wp:extent cx="3133725" cy="635"/>
                <wp:effectExtent l="0" t="0" r="9525" b="3810"/>
                <wp:wrapNone/>
                <wp:docPr id="13" name="Textové pole 13"/>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a:effectLst/>
                      </wps:spPr>
                      <wps:txbx>
                        <w:txbxContent>
                          <w:p w:rsidR="00CB5964" w:rsidRPr="008216A4" w:rsidRDefault="00CB5964" w:rsidP="00504D71">
                            <w:pPr>
                              <w:pStyle w:val="Titulek"/>
                              <w:ind w:left="0"/>
                              <w:jc w:val="both"/>
                            </w:pPr>
                            <w:r>
                              <w:tab/>
                              <w:t xml:space="preserve">    Obrázek č. 10 – Vycentrování podstavce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8B44B1" id="_x0000_t202" coordsize="21600,21600" o:spt="202" path="m,l,21600r21600,l21600,xe">
                <v:stroke joinstyle="miter"/>
                <v:path gradientshapeok="t" o:connecttype="rect"/>
              </v:shapetype>
              <v:shape id="Textové pole 13" o:spid="_x0000_s1026" type="#_x0000_t202" style="position:absolute;left:0;text-align:left;margin-left:35.6pt;margin-top:230.15pt;width:246.7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" stroked="f">
                <v:textbox style="mso-fit-shape-to-text:t" inset="0,0,0,0">
                  <w:txbxContent>
                    <w:p w:rsidR="00CB5964" w:rsidRPr="008216A4" w:rsidRDefault="00CB5964" w:rsidP="00504D71">
                      <w:pPr>
                        <w:pStyle w:val="Titulek"/>
                        <w:ind w:left="0"/>
                        <w:jc w:val="both"/>
                      </w:pPr>
                      <w:r>
                        <w:tab/>
                        <w:t xml:space="preserve">    Obrázek č. 10 – Vycentrování podstavce 1</w:t>
                      </w:r>
                    </w:p>
                  </w:txbxContent>
                </v:textbox>
              </v:shape>
            </w:pict>
          </mc:Fallback>
        </mc:AlternateContent>
      </w:r>
      <w:r w:rsidR="0011037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7pt;width:285.3pt;height:213.95pt;z-index:251658240;mso-position-horizontal-relative:char;mso-position-vertical-relative:line">
            <v:imagedata r:id="rId22" o:title="IMG_20190108_193547"/>
          </v:shape>
        </w:pict>
      </w:r>
      <w:r w:rsidR="00110373">
        <w:pict>
          <v:shape id="_x0000_i1025" type="#_x0000_t75" style="width:246.75pt;height:185.25pt">
            <v:imagedata croptop="-65520f" cropbottom="65520f"/>
          </v:shape>
        </w:pict>
      </w:r>
    </w:p>
    <w:p w:rsidR="00DC0939" w:rsidRDefault="00DC0939" w:rsidP="00DC0939">
      <w:pPr>
        <w:keepNext/>
        <w:ind w:left="360" w:firstLine="349"/>
      </w:pPr>
    </w:p>
    <w:p w:rsidR="00B829F1" w:rsidRDefault="00B829F1" w:rsidP="00B829F1">
      <w:pPr>
        <w:pStyle w:val="Nadpis2"/>
      </w:pPr>
      <w:bookmarkStart w:id="50" w:name="_Toc534744706"/>
      <w:r>
        <w:t>Řešení problémů</w:t>
      </w:r>
      <w:bookmarkEnd w:id="50"/>
    </w:p>
    <w:p w:rsidR="005669E5" w:rsidRDefault="00574C39" w:rsidP="005669E5">
      <w:pPr>
        <w:pStyle w:val="Nadpis3"/>
      </w:pPr>
      <w:r>
        <w:t xml:space="preserve"> </w:t>
      </w:r>
      <w:bookmarkStart w:id="51" w:name="_Toc534744707"/>
      <w:r w:rsidR="005669E5">
        <w:t>Webkamera</w:t>
      </w:r>
      <w:bookmarkEnd w:id="51"/>
    </w:p>
    <w:p w:rsidR="00574C39" w:rsidRPr="00574C39" w:rsidRDefault="00574C39" w:rsidP="00574C39">
      <w:pPr>
        <w:ind w:firstLine="709"/>
      </w:pPr>
      <w:r>
        <w:t>Svoje první testy jsem prováděl s webkamerou, která neměla dostatečné rozlišení pro skenování. Kamera neuměla rozpoznat laser a program měl poté problémy se zpracováním objektu.</w:t>
      </w:r>
      <w:r w:rsidR="00E16F24">
        <w:t xml:space="preserve"> Z tohoto důvodu jsem použil full HD kameru </w:t>
      </w:r>
      <w:r w:rsidR="00E16F24" w:rsidRPr="003C12E2">
        <w:t>Logitech Pro Stream Webcam C922 PRO</w:t>
      </w:r>
      <w:r w:rsidR="00E16F24">
        <w:t>.</w:t>
      </w:r>
    </w:p>
    <w:p w:rsidR="00A3215F" w:rsidRDefault="00A3215F" w:rsidP="00A3215F">
      <w:pPr>
        <w:pStyle w:val="Nadpis3"/>
      </w:pPr>
      <w:r>
        <w:t xml:space="preserve"> </w:t>
      </w:r>
      <w:bookmarkStart w:id="52" w:name="_Toc534744708"/>
      <w:r w:rsidR="008846E6">
        <w:t>Spálení</w:t>
      </w:r>
      <w:r>
        <w:t xml:space="preserve"> Arduina</w:t>
      </w:r>
      <w:bookmarkEnd w:id="52"/>
    </w:p>
    <w:p w:rsidR="002111B1" w:rsidRPr="002111B1" w:rsidRDefault="002111B1" w:rsidP="00E00ED4">
      <w:pPr>
        <w:ind w:left="360" w:firstLine="349"/>
      </w:pPr>
      <w:r>
        <w:t xml:space="preserve">Při prvních testech zapojení motoru jsem se pokoušel napájet krokový motor přímo z Arduina, které má </w:t>
      </w:r>
      <w:r w:rsidR="002E7038">
        <w:t>výstup</w:t>
      </w:r>
      <w:r>
        <w:t xml:space="preserve"> na 5 V</w:t>
      </w:r>
      <w:r w:rsidR="00130427">
        <w:t>.</w:t>
      </w:r>
      <w:r>
        <w:t xml:space="preserve"> </w:t>
      </w:r>
      <w:r w:rsidR="00130427">
        <w:t>B</w:t>
      </w:r>
      <w:r>
        <w:t xml:space="preserve">ohužel jsem </w:t>
      </w:r>
      <w:r w:rsidR="00130427">
        <w:t xml:space="preserve">ale </w:t>
      </w:r>
      <w:r>
        <w:t xml:space="preserve">zjistil, že takové zapojení nefunguje a Arduino se spálilo. </w:t>
      </w:r>
      <w:r w:rsidR="009D268D">
        <w:t xml:space="preserve">Došlo zde nejspíše ke zkratu. </w:t>
      </w:r>
      <w:r w:rsidR="00C410F5">
        <w:t>Proto jsem se o další zbytečné zkoušky nepokoušel a krokový motor napojil na externí zdroj 5 V.</w:t>
      </w:r>
    </w:p>
    <w:p w:rsidR="00D04AE6" w:rsidRDefault="00680144" w:rsidP="000F5ED1">
      <w:pPr>
        <w:pStyle w:val="Nadpis1"/>
      </w:pPr>
      <w:bookmarkStart w:id="53" w:name="_Toc534744709"/>
      <w:r>
        <w:lastRenderedPageBreak/>
        <w:t>V</w:t>
      </w:r>
      <w:r w:rsidR="00A0246F" w:rsidRPr="00A0246F">
        <w:t>ýsledk</w:t>
      </w:r>
      <w:r>
        <w:t>y řešení, výstupy, uživatelský manuál</w:t>
      </w:r>
      <w:bookmarkEnd w:id="53"/>
    </w:p>
    <w:p w:rsidR="001F423D" w:rsidRDefault="00444CE1" w:rsidP="00444CE1">
      <w:pPr>
        <w:pStyle w:val="Nadpis2"/>
      </w:pPr>
      <w:bookmarkStart w:id="54" w:name="_Toc534744710"/>
      <w:r>
        <w:t>Uživatelský manuál</w:t>
      </w:r>
      <w:bookmarkEnd w:id="54"/>
    </w:p>
    <w:p w:rsidR="00E55ADB" w:rsidRDefault="000379A0" w:rsidP="00E55ADB">
      <w:pPr>
        <w:ind w:left="57"/>
      </w:pPr>
      <w:r>
        <w:t xml:space="preserve">Po zapnutí programu FabScan je potřeba </w:t>
      </w:r>
      <w:r w:rsidR="00845A76">
        <w:t xml:space="preserve">zvolit USB vstup pro Arduino a webkameru. Poté </w:t>
      </w:r>
      <w:r>
        <w:t>ote</w:t>
      </w:r>
      <w:r w:rsidR="00845A76">
        <w:t>vřeme</w:t>
      </w:r>
      <w:r>
        <w:t xml:space="preserve"> konfigurační panel. V něm nalezneme funkce, které nám pomohou nastavit </w:t>
      </w:r>
      <w:r w:rsidR="0035266D">
        <w:t>motor</w:t>
      </w:r>
      <w:r w:rsidR="00CC4C17">
        <w:t xml:space="preserve">, </w:t>
      </w:r>
      <w:r w:rsidR="0035266D">
        <w:t>laser</w:t>
      </w:r>
      <w:r>
        <w:t xml:space="preserve"> a </w:t>
      </w:r>
      <w:r w:rsidR="0035266D">
        <w:t>kameru</w:t>
      </w:r>
      <w:r>
        <w:t>, viz obrázek níže.</w:t>
      </w:r>
    </w:p>
    <w:p w:rsidR="00E55ADB" w:rsidRDefault="00A36607" w:rsidP="00E55ADB">
      <w:pPr>
        <w:pStyle w:val="Odstavecseseznamem"/>
        <w:numPr>
          <w:ilvl w:val="0"/>
          <w:numId w:val="44"/>
        </w:numPr>
      </w:pPr>
      <w:r>
        <w:t>Zda je laser rozpoznán</w:t>
      </w:r>
      <w:r w:rsidR="006413F7">
        <w:t>,</w:t>
      </w:r>
      <w:r>
        <w:t xml:space="preserve"> zjistíme </w:t>
      </w:r>
      <w:r w:rsidR="00B963D5">
        <w:t>pomocí</w:t>
      </w:r>
      <w:r>
        <w:t xml:space="preserve"> </w:t>
      </w:r>
      <w:r w:rsidR="00C00ECD">
        <w:t>funkce Detect laser,</w:t>
      </w:r>
      <w:r>
        <w:t xml:space="preserve"> </w:t>
      </w:r>
      <w:r w:rsidR="00C00ECD">
        <w:t xml:space="preserve">která </w:t>
      </w:r>
      <w:r>
        <w:t>na zadní stěně vykreslí v místě odra</w:t>
      </w:r>
      <w:r w:rsidR="00301691">
        <w:t>zu laseru červenou</w:t>
      </w:r>
      <w:r w:rsidR="007F1584">
        <w:t xml:space="preserve"> přímku</w:t>
      </w:r>
      <w:r>
        <w:t>.</w:t>
      </w:r>
    </w:p>
    <w:p w:rsidR="00F25C9B" w:rsidRDefault="00095B61" w:rsidP="00F2596B">
      <w:pPr>
        <w:ind w:left="417"/>
      </w:pPr>
      <w:r>
        <w:pict>
          <v:shape id="_x0000_i1026" type="#_x0000_t75" style="width:385.5pt;height:240pt">
            <v:imagedata r:id="rId23" o:title="Screenshot from 2019-01-08 19_11_59"/>
          </v:shape>
        </w:pict>
      </w:r>
    </w:p>
    <w:p w:rsidR="00F2596B" w:rsidRDefault="00F2596B" w:rsidP="00F2596B">
      <w:pPr>
        <w:pStyle w:val="Titulek"/>
        <w:jc w:val="both"/>
      </w:pPr>
      <w:r>
        <w:t xml:space="preserve">Obrázek č. </w:t>
      </w:r>
      <w:r w:rsidR="006E40CB">
        <w:t>13</w:t>
      </w:r>
      <w:r>
        <w:t xml:space="preserve"> - Rozpoznání laseru 1</w:t>
      </w:r>
    </w:p>
    <w:p w:rsidR="00C615F2" w:rsidRDefault="00C615F2" w:rsidP="00C615F2">
      <w:pPr>
        <w:pStyle w:val="Odstavecseseznamem"/>
        <w:numPr>
          <w:ilvl w:val="0"/>
          <w:numId w:val="44"/>
        </w:numPr>
      </w:pPr>
      <w:r>
        <w:t xml:space="preserve">Pro nastavení kamery použijeme funkci Fetch Frame. </w:t>
      </w:r>
      <w:r w:rsidR="00B80C2E">
        <w:t>Kamera musí být umístěna přesně na středu podstavce a její výška se seřídí pomocí horizontálních přímek.</w:t>
      </w:r>
      <w:r w:rsidR="00B82820">
        <w:t xml:space="preserve"> Spodní přímka musí začínat na kraji podstavce.</w:t>
      </w:r>
    </w:p>
    <w:p w:rsidR="0004149D" w:rsidRDefault="00095B61" w:rsidP="0004149D">
      <w:pPr>
        <w:pStyle w:val="Odstavecseseznamem"/>
        <w:keepNext/>
        <w:ind w:left="777"/>
      </w:pPr>
      <w:r>
        <w:lastRenderedPageBreak/>
        <w:pict>
          <v:shape id="_x0000_i1027" type="#_x0000_t75" style="width:371.25pt;height:232.5pt">
            <v:imagedata r:id="rId24" o:title="Screenshot from 2019-01-08 18_36_18"/>
          </v:shape>
        </w:pict>
      </w:r>
    </w:p>
    <w:p w:rsidR="0004149D" w:rsidRDefault="0004149D" w:rsidP="0004149D">
      <w:pPr>
        <w:pStyle w:val="Titulek"/>
        <w:jc w:val="both"/>
      </w:pPr>
      <w:r>
        <w:t xml:space="preserve">Obrázek č. 14 </w:t>
      </w:r>
      <w:r w:rsidR="002A5CCC">
        <w:t>–</w:t>
      </w:r>
      <w:r w:rsidR="002E352B">
        <w:t xml:space="preserve"> </w:t>
      </w:r>
      <w:r w:rsidR="002A5CCC">
        <w:t>Nastavení pozice kamery</w:t>
      </w:r>
      <w:r>
        <w:t xml:space="preserve"> </w:t>
      </w:r>
      <w:r w:rsidR="002A5CCC">
        <w:t>1</w:t>
      </w:r>
    </w:p>
    <w:p w:rsidR="00087CAC" w:rsidRDefault="00087CAC" w:rsidP="00087CAC">
      <w:pPr>
        <w:pStyle w:val="Odstavecseseznamem"/>
        <w:numPr>
          <w:ilvl w:val="0"/>
          <w:numId w:val="44"/>
        </w:numPr>
      </w:pPr>
      <w:r>
        <w:t>Pokud je vše nastaveno, uložíme konfiguraci a zavřeme konfigurační panel.</w:t>
      </w:r>
    </w:p>
    <w:p w:rsidR="00F2596B" w:rsidRPr="00E55ADB" w:rsidRDefault="009F1B08" w:rsidP="00725D91">
      <w:pPr>
        <w:pStyle w:val="Odstavecseseznamem"/>
        <w:numPr>
          <w:ilvl w:val="0"/>
          <w:numId w:val="44"/>
        </w:numPr>
      </w:pPr>
      <w:r>
        <w:t>Umístíme zvolený objekt na střed podstavce a stisknutím tlačítka Start Scan spustíme samotné skenování</w:t>
      </w:r>
      <w:r w:rsidR="00201D82">
        <w:t xml:space="preserve"> objektu</w:t>
      </w:r>
      <w:r>
        <w:t>.</w:t>
      </w:r>
    </w:p>
    <w:p w:rsidR="00E4581A" w:rsidRDefault="00E4581A" w:rsidP="00E4581A">
      <w:pPr>
        <w:pStyle w:val="Nadpis2"/>
      </w:pPr>
      <w:bookmarkStart w:id="55" w:name="_Toc534744711"/>
      <w:r>
        <w:t>Výsledek projektu</w:t>
      </w:r>
      <w:bookmarkEnd w:id="55"/>
    </w:p>
    <w:p w:rsidR="00B81E3F" w:rsidRPr="00B81E3F" w:rsidRDefault="001767BE" w:rsidP="00B81E3F">
      <w:r>
        <w:t xml:space="preserve">Ukázka skenování tenisového míče. </w:t>
      </w:r>
      <w:r w:rsidR="00B81E3F">
        <w:t xml:space="preserve">Výsledný objekt je možno exportovat a uložit s příponou STL. </w:t>
      </w:r>
    </w:p>
    <w:p w:rsidR="00F314E5" w:rsidRDefault="00095B61" w:rsidP="00F314E5">
      <w:pPr>
        <w:keepNext/>
      </w:pPr>
      <w:r>
        <w:lastRenderedPageBreak/>
        <w:pict>
          <v:shape id="_x0000_i1028" type="#_x0000_t75" style="width:438.75pt;height:273.75pt">
            <v:imagedata r:id="rId25" o:title="Screenshot from 2019-01-06 20_04_07"/>
          </v:shape>
        </w:pict>
      </w:r>
    </w:p>
    <w:p w:rsidR="00230592" w:rsidRDefault="00F314E5" w:rsidP="00F314E5">
      <w:pPr>
        <w:pStyle w:val="Titulek"/>
        <w:jc w:val="both"/>
      </w:pPr>
      <w:r>
        <w:t>Obrázek č. 15</w:t>
      </w:r>
      <w:r w:rsidR="0052510E">
        <w:t xml:space="preserve"> </w:t>
      </w:r>
      <w:r w:rsidR="00DE0F23">
        <w:t>-</w:t>
      </w:r>
      <w:r w:rsidR="0052510E">
        <w:t xml:space="preserve"> Skenovaný objekt 1</w:t>
      </w:r>
    </w:p>
    <w:p w:rsidR="00505678" w:rsidRDefault="00095B61" w:rsidP="00505678">
      <w:pPr>
        <w:keepNext/>
      </w:pPr>
      <w:r>
        <w:pict>
          <v:shape id="_x0000_i1029" type="#_x0000_t75" style="width:438.75pt;height:273.75pt">
            <v:imagedata r:id="rId26" o:title="Screenshot from 2019-01-08 18_28_43"/>
          </v:shape>
        </w:pict>
      </w:r>
    </w:p>
    <w:p w:rsidR="008D34FB" w:rsidRDefault="00505678" w:rsidP="00505678">
      <w:pPr>
        <w:pStyle w:val="Titulek"/>
        <w:jc w:val="both"/>
      </w:pPr>
      <w:r>
        <w:t xml:space="preserve">Obrázek č. 16 </w:t>
      </w:r>
      <w:r w:rsidR="00DE0F23">
        <w:t>-</w:t>
      </w:r>
      <w:r>
        <w:t xml:space="preserve"> </w:t>
      </w:r>
      <w:r w:rsidR="00430DEB">
        <w:t>Výsledek skenu</w:t>
      </w:r>
      <w:r>
        <w:t xml:space="preserve"> </w:t>
      </w:r>
      <w:r w:rsidR="00110373">
        <w:fldChar w:fldCharType="begin"/>
      </w:r>
      <w:r w:rsidR="00110373">
        <w:instrText xml:space="preserve"> SEQ Obrázek_č._9_-_Výseldné_zapojení \* ARABIC </w:instrText>
      </w:r>
      <w:r w:rsidR="00110373">
        <w:fldChar w:fldCharType="separate"/>
      </w:r>
      <w:r>
        <w:rPr>
          <w:noProof/>
        </w:rPr>
        <w:t>2</w:t>
      </w:r>
      <w:r w:rsidR="00110373">
        <w:rPr>
          <w:noProof/>
        </w:rPr>
        <w:fldChar w:fldCharType="end"/>
      </w:r>
    </w:p>
    <w:p w:rsidR="00483A69" w:rsidRDefault="00483A69" w:rsidP="00D04AE6"/>
    <w:p w:rsidR="00483A69" w:rsidRDefault="00483A69" w:rsidP="00483A69"/>
    <w:p w:rsidR="00483A69" w:rsidRDefault="00B8449A" w:rsidP="003E5658">
      <w:pPr>
        <w:pStyle w:val="Nadpis1"/>
        <w:numPr>
          <w:ilvl w:val="0"/>
          <w:numId w:val="0"/>
        </w:numPr>
        <w:ind w:left="360"/>
      </w:pPr>
      <w:bookmarkStart w:id="56" w:name="_Toc534744712"/>
      <w:r w:rsidRPr="003E5658">
        <w:rPr>
          <w:rStyle w:val="NadpisChar"/>
          <w:b/>
          <w:bCs/>
          <w:caps/>
        </w:rPr>
        <w:lastRenderedPageBreak/>
        <w:t>Závěr</w:t>
      </w:r>
      <w:bookmarkEnd w:id="56"/>
    </w:p>
    <w:p w:rsidR="007627D1" w:rsidRDefault="004C5A8E" w:rsidP="00B461DA">
      <w:pPr>
        <w:ind w:firstLine="709"/>
      </w:pPr>
      <w:r>
        <w:t xml:space="preserve">Cílem mého projektu bylo vytvořit funkční 3D scanner použitím open-source programu FabScan.  </w:t>
      </w:r>
      <w:r w:rsidR="00FD5C59">
        <w:t xml:space="preserve">Projekt </w:t>
      </w:r>
      <w:r w:rsidR="00EB03BE">
        <w:t>se mi podařilo zprovoznit</w:t>
      </w:r>
      <w:r w:rsidR="00FD5C59">
        <w:t xml:space="preserve"> víceméně tak, jak jsem si ho naplánoval na začátku. </w:t>
      </w:r>
      <w:r w:rsidR="00EB03BE">
        <w:t xml:space="preserve">Vše dopadlo celkem dobře a </w:t>
      </w:r>
      <w:r w:rsidR="00061AE9">
        <w:t>dovedu snímat jednoduché objekty.</w:t>
      </w:r>
      <w:r w:rsidR="004C3B63">
        <w:t xml:space="preserve"> Jejich kvalita odpovídá domácím podmínkám, ve kterých js</w:t>
      </w:r>
      <w:r w:rsidR="00DC47E8">
        <w:t>em jednotlivé části sestavoval.</w:t>
      </w:r>
      <w:r w:rsidR="00440CC4">
        <w:t xml:space="preserve"> V budoucnu bych rád pokračoval v podobných projektech a pokusil se zprovoznit také nejnovější verze tohoto projektu, které používají např. i mobilní aplikace k ovládání </w:t>
      </w:r>
      <w:r w:rsidR="008E790B">
        <w:t>s</w:t>
      </w:r>
      <w:r w:rsidR="00953396">
        <w:t>can</w:t>
      </w:r>
      <w:r w:rsidR="00440CC4">
        <w:t>u.</w:t>
      </w:r>
      <w:r w:rsidR="00600584">
        <w:t xml:space="preserve"> </w:t>
      </w:r>
    </w:p>
    <w:p w:rsidR="00D85012" w:rsidRDefault="00B47890" w:rsidP="00B461DA">
      <w:pPr>
        <w:ind w:firstLine="709"/>
      </w:pPr>
      <w:r>
        <w:t>Projekt je dostupný na adrese github.com/Giuseppe34/Projekt_fabscan.</w:t>
      </w:r>
    </w:p>
    <w:p w:rsidR="00D85012" w:rsidRDefault="00D85012" w:rsidP="00B461DA">
      <w:pPr>
        <w:ind w:firstLine="709"/>
      </w:pPr>
    </w:p>
    <w:p w:rsidR="00D85012" w:rsidRDefault="00D85012" w:rsidP="00B461DA">
      <w:pPr>
        <w:ind w:firstLine="709"/>
      </w:pPr>
    </w:p>
    <w:p w:rsidR="00D85012" w:rsidRDefault="00D85012" w:rsidP="00B461DA">
      <w:pPr>
        <w:ind w:firstLine="709"/>
      </w:pPr>
    </w:p>
    <w:p w:rsidR="00D85012" w:rsidRDefault="00D85012" w:rsidP="00B461DA">
      <w:pPr>
        <w:ind w:firstLine="709"/>
      </w:pPr>
    </w:p>
    <w:p w:rsidR="00D85012" w:rsidRDefault="00D85012" w:rsidP="00B461DA">
      <w:pPr>
        <w:ind w:firstLine="709"/>
      </w:pPr>
    </w:p>
    <w:p w:rsidR="00F03DA6" w:rsidRDefault="00F03DA6">
      <w:pPr>
        <w:pStyle w:val="Nadpis"/>
        <w:rPr>
          <w:rStyle w:val="Pokec"/>
        </w:rPr>
      </w:pPr>
      <w:bookmarkStart w:id="57" w:name="_Toc37577735"/>
      <w:bookmarkStart w:id="58" w:name="_Toc88120446"/>
      <w:bookmarkStart w:id="59" w:name="_Toc88120683"/>
      <w:bookmarkStart w:id="60" w:name="_Toc88120895"/>
      <w:bookmarkStart w:id="61" w:name="_Toc88120999"/>
      <w:bookmarkStart w:id="62" w:name="_Toc88121042"/>
      <w:bookmarkStart w:id="63" w:name="_Toc88121179"/>
      <w:bookmarkStart w:id="64" w:name="_Toc88121553"/>
      <w:bookmarkStart w:id="65" w:name="_Toc88121610"/>
      <w:bookmarkStart w:id="66" w:name="_Toc88121748"/>
      <w:bookmarkStart w:id="67" w:name="_Toc88122014"/>
      <w:bookmarkStart w:id="68" w:name="_Toc88124619"/>
      <w:bookmarkStart w:id="69" w:name="_Toc88124656"/>
      <w:bookmarkStart w:id="70" w:name="_Toc88124806"/>
      <w:bookmarkStart w:id="71" w:name="_Toc88125789"/>
      <w:bookmarkStart w:id="72" w:name="_Toc88126309"/>
      <w:bookmarkStart w:id="73" w:name="_Toc88126460"/>
      <w:bookmarkStart w:id="74" w:name="_Toc88126527"/>
      <w:bookmarkStart w:id="75" w:name="_Toc88126556"/>
      <w:bookmarkStart w:id="76" w:name="_Toc88126772"/>
      <w:bookmarkStart w:id="77" w:name="_Toc88126862"/>
      <w:bookmarkStart w:id="78" w:name="_Toc88127103"/>
      <w:bookmarkStart w:id="79" w:name="_Toc88127146"/>
      <w:bookmarkStart w:id="80" w:name="_Toc88128511"/>
      <w:bookmarkStart w:id="81" w:name="_Toc107634153"/>
      <w:bookmarkStart w:id="82" w:name="_Toc107635188"/>
      <w:bookmarkStart w:id="83" w:name="_Toc107635228"/>
      <w:bookmarkStart w:id="84" w:name="_Toc107635245"/>
      <w:bookmarkStart w:id="85" w:name="_Toc534744713"/>
      <w:r>
        <w:lastRenderedPageBreak/>
        <w:t>Seznam použit</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802D4F">
        <w:t>ýCH INFORMAČNÍCH ZDROJů</w:t>
      </w:r>
      <w:bookmarkEnd w:id="85"/>
    </w:p>
    <w:p w:rsidR="003652EE" w:rsidRDefault="00F03DA6" w:rsidP="003652EE">
      <w:pPr>
        <w:pStyle w:val="Literatura"/>
        <w:jc w:val="left"/>
      </w:pPr>
      <w:bookmarkStart w:id="86" w:name="_Ref94455389"/>
      <w:r>
        <w:t>[</w:t>
      </w:r>
      <w:r w:rsidR="00110373">
        <w:fldChar w:fldCharType="begin"/>
      </w:r>
      <w:r w:rsidR="00110373">
        <w:instrText xml:space="preserve"> SEQ [ \* ARABIC </w:instrText>
      </w:r>
      <w:r w:rsidR="00110373">
        <w:fldChar w:fldCharType="separate"/>
      </w:r>
      <w:r w:rsidR="001676A8">
        <w:rPr>
          <w:noProof/>
        </w:rPr>
        <w:t>1</w:t>
      </w:r>
      <w:r w:rsidR="00110373">
        <w:rPr>
          <w:noProof/>
        </w:rPr>
        <w:fldChar w:fldCharType="end"/>
      </w:r>
      <w:bookmarkEnd w:id="86"/>
      <w:r>
        <w:t>]</w:t>
      </w:r>
      <w:r w:rsidR="003652EE">
        <w:tab/>
      </w:r>
      <w:r w:rsidR="003652EE">
        <w:tab/>
      </w:r>
      <w:r w:rsidR="006A7EF5">
        <w:rPr>
          <w:lang w:val="en-US"/>
        </w:rPr>
        <w:t>Home - FabScanPi.</w:t>
      </w:r>
      <w:r w:rsidR="00D67757" w:rsidRPr="001C1AEE">
        <w:rPr>
          <w:lang w:val="en-US"/>
        </w:rPr>
        <w:t xml:space="preserve"> · GitHub Pages [online]. Copyright © Copyright 2015 [cit. 06.01.2019]. Dostupné z: </w:t>
      </w:r>
      <w:hyperlink r:id="rId27" w:history="1">
        <w:r w:rsidR="00D67757" w:rsidRPr="001C1AEE">
          <w:rPr>
            <w:lang w:val="en-US"/>
          </w:rPr>
          <w:t>https://mariolukas.github.io/FabScanPi-Server/</w:t>
        </w:r>
      </w:hyperlink>
    </w:p>
    <w:p w:rsidR="001C1AEE" w:rsidRDefault="003652EE" w:rsidP="003652EE">
      <w:pPr>
        <w:pStyle w:val="Literatura"/>
        <w:jc w:val="left"/>
      </w:pPr>
      <w:r>
        <w:rPr>
          <w:lang w:val="en-US"/>
        </w:rPr>
        <w:t>[2]</w:t>
      </w:r>
      <w:r>
        <w:rPr>
          <w:lang w:val="en-US"/>
        </w:rPr>
        <w:tab/>
      </w:r>
      <w:r>
        <w:rPr>
          <w:lang w:val="en-US"/>
        </w:rPr>
        <w:tab/>
      </w:r>
      <w:r w:rsidR="001C1AEE" w:rsidRPr="001C1AEE">
        <w:t>GitHub - mariolukas/FabScanPi-Server: FabScan Pi Open Source 3D Laser Scanner - Server application. The world’s leading software development platform · GitHub [online]. Copyright © 2019 [cit. 06.01.2019]. Dostupné z: </w:t>
      </w:r>
      <w:hyperlink r:id="rId28" w:history="1">
        <w:r w:rsidR="001C1AEE" w:rsidRPr="001C1AEE">
          <w:t>https://github.com/mariolukas/FabScanPi-Server</w:t>
        </w:r>
      </w:hyperlink>
      <w:r w:rsidR="001C1AEE">
        <w:t xml:space="preserve"> </w:t>
      </w:r>
    </w:p>
    <w:p w:rsidR="003652EE" w:rsidRDefault="003652EE" w:rsidP="003652EE">
      <w:pPr>
        <w:pStyle w:val="Literatura"/>
        <w:jc w:val="left"/>
      </w:pPr>
      <w:r>
        <w:t>[3]</w:t>
      </w:r>
      <w:r>
        <w:tab/>
      </w:r>
      <w:r>
        <w:tab/>
      </w:r>
      <w:r w:rsidR="001C1AEE" w:rsidRPr="001C1AEE">
        <w:t>FabScan – how to build a 3D scanner? A DIY tutorial… | 3D Printing Center - news, opinions, tests &amp; reviews. CD3D - 3D Printing Center [online]. Copyright © [cit. 06.01.2019]. Dostupné z: </w:t>
      </w:r>
      <w:hyperlink r:id="rId29" w:history="1">
        <w:r w:rsidR="001C1AEE" w:rsidRPr="001C1AEE">
          <w:t>http://3dprintingcenter.net/2016/06/03/fabscan-how-to-build-a-3d-scanner-do-it-yourself/</w:t>
        </w:r>
      </w:hyperlink>
      <w:r>
        <w:tab/>
      </w:r>
    </w:p>
    <w:p w:rsidR="001C1AEE" w:rsidRPr="001C1AEE" w:rsidRDefault="003652EE" w:rsidP="003652EE">
      <w:pPr>
        <w:pStyle w:val="Literatura"/>
        <w:jc w:val="left"/>
      </w:pPr>
      <w:r w:rsidRPr="001C1AEE">
        <w:t>[4]</w:t>
      </w:r>
      <w:r>
        <w:tab/>
      </w:r>
      <w:r>
        <w:tab/>
      </w:r>
      <w:r w:rsidR="001C1AEE" w:rsidRPr="001C1AEE">
        <w:t>Downloads – Homepage von Wolfgang Schmidt. Homepage von Wolfgang Schmidt [online]. Dostupné z: </w:t>
      </w:r>
      <w:hyperlink r:id="rId30" w:history="1">
        <w:r w:rsidR="001C1AEE" w:rsidRPr="001C1AEE">
          <w:t>http://wolfgangschmidt.info/simple3dscan-download/</w:t>
        </w:r>
      </w:hyperlink>
      <w:r w:rsidR="001C1AEE" w:rsidRPr="001C1AEE">
        <w:t xml:space="preserve"> </w:t>
      </w:r>
    </w:p>
    <w:p w:rsidR="00095B61" w:rsidRPr="001C1AEE" w:rsidRDefault="003652EE" w:rsidP="00095B61">
      <w:pPr>
        <w:pStyle w:val="Literatura"/>
        <w:jc w:val="left"/>
      </w:pPr>
      <w:r w:rsidRPr="001C1AEE">
        <w:t>[5</w:t>
      </w:r>
      <w:r w:rsidR="00802D4F" w:rsidRPr="001C1AEE">
        <w:t>]</w:t>
      </w:r>
      <w:r w:rsidRPr="001C1AEE">
        <w:tab/>
      </w:r>
      <w:r w:rsidRPr="001C1AEE">
        <w:tab/>
      </w:r>
      <w:r w:rsidR="001C1AEE" w:rsidRPr="001C1AEE">
        <w:t>How To Control Stepper Motor with A4988 Driver and Arduino. How To Mechatronics [online]. Copyright © 2018 HowToMechatronics.com. All rights reserved. [cit. 06.01.2019]. Dostupné z: </w:t>
      </w:r>
      <w:hyperlink r:id="rId31" w:history="1">
        <w:r w:rsidR="001C1AEE" w:rsidRPr="001C1AEE">
          <w:t>https://howtomechatronics.com/tutorials/arduino/how-to-control-stepper-motor-with-a4988-driver-and-arduino/</w:t>
        </w:r>
      </w:hyperlink>
    </w:p>
    <w:p w:rsidR="00095B61" w:rsidRPr="00095B61" w:rsidRDefault="00095B61" w:rsidP="00095B61">
      <w:pPr>
        <w:ind w:left="709" w:hanging="709"/>
        <w:sectPr w:rsidR="00095B61" w:rsidRPr="00095B61" w:rsidSect="00FF6F58">
          <w:headerReference w:type="default" r:id="rId32"/>
          <w:footerReference w:type="default" r:id="rId33"/>
          <w:type w:val="continuous"/>
          <w:pgSz w:w="11907" w:h="16840" w:code="9"/>
          <w:pgMar w:top="1701" w:right="1134" w:bottom="1134" w:left="1134" w:header="851" w:footer="709" w:gutter="851"/>
          <w:cols w:space="708"/>
        </w:sectPr>
      </w:pPr>
      <w:bookmarkStart w:id="87" w:name="_Toc37577739"/>
      <w:bookmarkStart w:id="88" w:name="_Toc88120450"/>
      <w:bookmarkStart w:id="89" w:name="_Toc88120687"/>
      <w:bookmarkStart w:id="90" w:name="_Toc88120899"/>
      <w:bookmarkStart w:id="91" w:name="_Toc88121003"/>
      <w:bookmarkStart w:id="92" w:name="_Toc88121046"/>
      <w:bookmarkStart w:id="93" w:name="_Toc88121183"/>
      <w:bookmarkStart w:id="94" w:name="_Toc88121557"/>
      <w:bookmarkStart w:id="95" w:name="_Toc88121614"/>
      <w:bookmarkStart w:id="96" w:name="_Toc88121752"/>
      <w:bookmarkStart w:id="97" w:name="_Toc88122018"/>
      <w:bookmarkStart w:id="98" w:name="_Toc88124623"/>
      <w:bookmarkStart w:id="99" w:name="_Toc88124660"/>
      <w:bookmarkStart w:id="100" w:name="_Toc88124810"/>
      <w:bookmarkStart w:id="101" w:name="_Toc88125793"/>
      <w:bookmarkStart w:id="102" w:name="_Toc88126313"/>
      <w:bookmarkStart w:id="103" w:name="_Toc88126464"/>
      <w:bookmarkStart w:id="104" w:name="_Toc88126531"/>
      <w:bookmarkStart w:id="105" w:name="_Toc88126560"/>
      <w:bookmarkStart w:id="106" w:name="_Toc88126776"/>
      <w:bookmarkStart w:id="107" w:name="_Toc88126866"/>
      <w:bookmarkStart w:id="108" w:name="_Toc88127107"/>
      <w:bookmarkStart w:id="109" w:name="_Toc88127150"/>
      <w:bookmarkStart w:id="110" w:name="_Toc88128515"/>
      <w:bookmarkStart w:id="111" w:name="_Toc107634157"/>
      <w:bookmarkStart w:id="112" w:name="_Toc107635192"/>
      <w:bookmarkStart w:id="113" w:name="_Toc107635232"/>
      <w:bookmarkStart w:id="114" w:name="_Toc107635249"/>
      <w:r>
        <w:t>[6</w:t>
      </w:r>
      <w:r w:rsidRPr="001C1AEE">
        <w:t>]</w:t>
      </w:r>
      <w:r>
        <w:t xml:space="preserve"> </w:t>
      </w:r>
      <w:r>
        <w:tab/>
      </w:r>
      <w:r w:rsidR="004E6797">
        <w:t xml:space="preserve"> </w:t>
      </w:r>
      <w:r w:rsidR="004E6797" w:rsidRPr="004E6797">
        <w:t>GitHub - Giuseppe34/Projekt_fabscan: Ročníková práce. The world’s leading software development platform · GitHub [online]. Copyright © 2</w:t>
      </w:r>
      <w:r w:rsidR="00F25161">
        <w:t xml:space="preserve">019 [cit. 10.01.2019]. Dostupné </w:t>
      </w:r>
      <w:r w:rsidR="004E6797" w:rsidRPr="004E6797">
        <w:t>z: https://githu</w:t>
      </w:r>
      <w:r w:rsidR="003877E4">
        <w:t>b.com/Giuseppe34/Projekt_fabscan</w:t>
      </w:r>
    </w:p>
    <w:p w:rsidR="00EA45D1" w:rsidRDefault="00EA45D1" w:rsidP="00EA45D1">
      <w:pPr>
        <w:pStyle w:val="Nadpis"/>
      </w:pPr>
      <w:bookmarkStart w:id="115" w:name="_Toc370246092"/>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lastRenderedPageBreak/>
        <w:t>Seznam příloh</w:t>
      </w:r>
      <w:bookmarkEnd w:id="115"/>
    </w:p>
    <w:p w:rsidR="00EA45D1" w:rsidRDefault="00EA45D1" w:rsidP="00EA45D1">
      <w:r>
        <w:t xml:space="preserve">č. 1 </w:t>
      </w:r>
      <w:r>
        <w:t>Schéma zapojení</w:t>
      </w:r>
    </w:p>
    <w:p w:rsidR="00EA45D1" w:rsidRDefault="00EA45D1" w:rsidP="00EA45D1">
      <w:r>
        <w:t>č. 2 Čestné prohlášení</w:t>
      </w:r>
    </w:p>
    <w:p w:rsidR="00EA45D1" w:rsidRDefault="00EA45D1" w:rsidP="00EA45D1">
      <w:r>
        <w:t>č. 3 Poděkování</w:t>
      </w:r>
    </w:p>
    <w:p w:rsidR="00EA45D1" w:rsidRDefault="00EA45D1" w:rsidP="00EA45D1">
      <w:pPr>
        <w:pStyle w:val="Nadpis5"/>
      </w:pPr>
    </w:p>
    <w:p w:rsidR="001B6F92" w:rsidRDefault="00EA45D1" w:rsidP="0002511E">
      <w:pPr>
        <w:spacing w:after="0" w:line="240" w:lineRule="auto"/>
        <w:jc w:val="left"/>
      </w:pPr>
      <w:r>
        <w:br w:type="page"/>
      </w:r>
      <w:bookmarkStart w:id="116" w:name="_GoBack"/>
      <w:bookmarkEnd w:id="116"/>
    </w:p>
    <w:p w:rsidR="00EA45D1" w:rsidRDefault="00EA45D1" w:rsidP="00EA45D1">
      <w:pPr>
        <w:rPr>
          <w:b/>
          <w:sz w:val="28"/>
          <w:szCs w:val="28"/>
        </w:rPr>
      </w:pPr>
      <w:r w:rsidRPr="001D39EF">
        <w:rPr>
          <w:b/>
          <w:sz w:val="28"/>
          <w:szCs w:val="28"/>
        </w:rPr>
        <w:lastRenderedPageBreak/>
        <w:t xml:space="preserve">Příloha č. </w:t>
      </w:r>
      <w:r>
        <w:rPr>
          <w:b/>
          <w:sz w:val="28"/>
          <w:szCs w:val="28"/>
        </w:rPr>
        <w:t>2</w:t>
      </w:r>
      <w:r w:rsidRPr="001D39EF">
        <w:rPr>
          <w:b/>
          <w:sz w:val="28"/>
          <w:szCs w:val="28"/>
        </w:rPr>
        <w:t xml:space="preserve">: </w:t>
      </w:r>
      <w:r>
        <w:rPr>
          <w:b/>
          <w:sz w:val="28"/>
          <w:szCs w:val="28"/>
        </w:rPr>
        <w:t>Titulní list</w:t>
      </w:r>
      <w:r w:rsidRPr="001D39EF">
        <w:rPr>
          <w:b/>
          <w:sz w:val="28"/>
          <w:szCs w:val="28"/>
        </w:rPr>
        <w:t xml:space="preserve"> </w:t>
      </w:r>
    </w:p>
    <w:p w:rsidR="00EA45D1" w:rsidRDefault="00EA45D1" w:rsidP="00EA45D1">
      <w:pPr>
        <w:rPr>
          <w:b/>
          <w:sz w:val="28"/>
          <w:szCs w:val="28"/>
        </w:rPr>
      </w:pPr>
      <w:r>
        <w:rPr>
          <w:noProof/>
        </w:rPr>
        <w:drawing>
          <wp:inline distT="0" distB="0" distL="0" distR="0" wp14:anchorId="35C292C8" wp14:editId="0485C978">
            <wp:extent cx="4876605" cy="3259406"/>
            <wp:effectExtent l="0" t="0" r="635" b="0"/>
            <wp:docPr id="16" name="Obrázek 16" descr="C:\Users\student\AppData\Local\Microsoft\Windows\INetCache\Content.Word\Výstřiže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udent\AppData\Local\Microsoft\Windows\INetCache\Content.Word\Výstřižek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6013" cy="3265694"/>
                    </a:xfrm>
                    <a:prstGeom prst="rect">
                      <a:avLst/>
                    </a:prstGeom>
                    <a:noFill/>
                    <a:ln>
                      <a:noFill/>
                    </a:ln>
                  </pic:spPr>
                </pic:pic>
              </a:graphicData>
            </a:graphic>
          </wp:inline>
        </w:drawing>
      </w:r>
    </w:p>
    <w:p w:rsidR="00EA45D1" w:rsidRPr="001D39EF" w:rsidRDefault="00EA45D1" w:rsidP="00EA45D1">
      <w:pPr>
        <w:rPr>
          <w:b/>
          <w:sz w:val="28"/>
          <w:szCs w:val="28"/>
        </w:rPr>
      </w:pPr>
    </w:p>
    <w:p w:rsidR="00EA45D1" w:rsidRPr="00EA45D1" w:rsidRDefault="00EA45D1" w:rsidP="00EA45D1"/>
    <w:sectPr w:rsidR="00EA45D1" w:rsidRPr="00EA45D1" w:rsidSect="000F1F8E">
      <w:headerReference w:type="default" r:id="rId35"/>
      <w:footerReference w:type="default" r:id="rId36"/>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0373" w:rsidRDefault="00110373">
      <w:r>
        <w:separator/>
      </w:r>
    </w:p>
    <w:p w:rsidR="00110373" w:rsidRDefault="00110373"/>
  </w:endnote>
  <w:endnote w:type="continuationSeparator" w:id="0">
    <w:p w:rsidR="00110373" w:rsidRDefault="00110373">
      <w:r>
        <w:continuationSeparator/>
      </w:r>
    </w:p>
    <w:p w:rsidR="00110373" w:rsidRDefault="001103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Lucida Sans Unicode">
    <w:panose1 w:val="020B0602030504020204"/>
    <w:charset w:val="EE"/>
    <w:family w:val="swiss"/>
    <w:pitch w:val="variable"/>
    <w:sig w:usb0="80000AFF" w:usb1="0000396B" w:usb2="00000000" w:usb3="00000000" w:csb0="000000BF" w:csb1="00000000"/>
  </w:font>
  <w:font w:name="Calibri">
    <w:panose1 w:val="020F0502020204030204"/>
    <w:charset w:val="EE"/>
    <w:family w:val="swiss"/>
    <w:pitch w:val="variable"/>
    <w:sig w:usb0="E0002AFF" w:usb1="C000247B" w:usb2="00000009" w:usb3="00000000" w:csb0="000001FF" w:csb1="00000000"/>
  </w:font>
  <w:font w:name="Open Sans">
    <w:altName w:val="Verdana"/>
    <w:charset w:val="EE"/>
    <w:family w:val="swiss"/>
    <w:pitch w:val="variable"/>
    <w:sig w:usb0="E00002EF" w:usb1="4000205B" w:usb2="00000028"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5964" w:rsidRDefault="00CB5964">
    <w:pPr>
      <w:pStyle w:val="Zpat"/>
      <w:jc w:val="center"/>
    </w:pPr>
  </w:p>
  <w:p w:rsidR="00CB5964" w:rsidRDefault="00CB5964">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5964" w:rsidRPr="00FF6F58" w:rsidRDefault="00CB5964" w:rsidP="00FF6F58">
    <w:pPr>
      <w:pStyle w:val="Zpat"/>
      <w:spacing w:before="120" w:after="0" w:line="240" w:lineRule="auto"/>
      <w:jc w:val="center"/>
      <w:rPr>
        <w:b/>
      </w:rPr>
    </w:pPr>
    <w:r w:rsidRPr="00FF6F58">
      <w:rPr>
        <w:b/>
      </w:rPr>
      <w:fldChar w:fldCharType="begin"/>
    </w:r>
    <w:r w:rsidRPr="00FF6F58">
      <w:rPr>
        <w:b/>
      </w:rPr>
      <w:instrText>PAGE   \* MERGEFORMAT</w:instrText>
    </w:r>
    <w:r w:rsidRPr="00FF6F58">
      <w:rPr>
        <w:b/>
      </w:rPr>
      <w:fldChar w:fldCharType="separate"/>
    </w:r>
    <w:r w:rsidR="0002511E">
      <w:rPr>
        <w:b/>
        <w:noProof/>
      </w:rPr>
      <w:t>21</w:t>
    </w:r>
    <w:r w:rsidRPr="00FF6F58">
      <w:rPr>
        <w:b/>
      </w:rPr>
      <w:fldChar w:fldCharType="end"/>
    </w:r>
  </w:p>
  <w:p w:rsidR="00CB5964" w:rsidRDefault="00CB596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5964" w:rsidRDefault="00CB5964">
    <w:pPr>
      <w:pStyle w:val="Zpat"/>
      <w:jc w:val="center"/>
    </w:pPr>
  </w:p>
  <w:p w:rsidR="00CB5964" w:rsidRDefault="00CB596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0373" w:rsidRDefault="00110373">
      <w:r>
        <w:separator/>
      </w:r>
    </w:p>
    <w:p w:rsidR="00110373" w:rsidRDefault="00110373"/>
  </w:footnote>
  <w:footnote w:type="continuationSeparator" w:id="0">
    <w:p w:rsidR="00110373" w:rsidRDefault="00110373">
      <w:r>
        <w:continuationSeparator/>
      </w:r>
    </w:p>
    <w:p w:rsidR="00110373" w:rsidRDefault="00110373"/>
  </w:footnote>
  <w:footnote w:id="1">
    <w:p w:rsidR="00CB5964" w:rsidRDefault="00CB5964">
      <w:pPr>
        <w:pStyle w:val="Textpoznpodarou"/>
      </w:pPr>
      <w:r>
        <w:rPr>
          <w:rStyle w:val="Znakapoznpodarou"/>
        </w:rPr>
        <w:footnoteRef/>
      </w:r>
      <w:r>
        <w:t xml:space="preserve"> Objektově orientovaný skriptovací jazyk. </w:t>
      </w:r>
    </w:p>
  </w:footnote>
  <w:footnote w:id="2">
    <w:p w:rsidR="00CB5964" w:rsidRDefault="00CB5964">
      <w:pPr>
        <w:pStyle w:val="Textpoznpodarou"/>
      </w:pPr>
      <w:r>
        <w:rPr>
          <w:rStyle w:val="Znakapoznpodarou"/>
        </w:rPr>
        <w:footnoteRef/>
      </w:r>
      <w:r>
        <w:t xml:space="preserve"> Značkovací jazyk pro webové stránky.</w:t>
      </w:r>
    </w:p>
  </w:footnote>
  <w:footnote w:id="3">
    <w:p w:rsidR="00CB5964" w:rsidRDefault="00CB5964">
      <w:pPr>
        <w:pStyle w:val="Textpoznpodarou"/>
      </w:pPr>
      <w:r>
        <w:rPr>
          <w:rStyle w:val="Znakapoznpodarou"/>
        </w:rPr>
        <w:footnoteRef/>
      </w:r>
      <w:r>
        <w:t xml:space="preserve"> JavaScriptové aplikační rozhraní pro nativní zobrazování 3D grafiky.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5964" w:rsidRDefault="00CB5964" w:rsidP="00DB42AE">
    <w:pPr>
      <w:pStyle w:val="Zhlav"/>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5964" w:rsidRPr="0019513C" w:rsidRDefault="00CB5964" w:rsidP="00D054DB">
    <w:pPr>
      <w:pStyle w:val="Zkladntext"/>
      <w:pBdr>
        <w:bottom w:val="single" w:sz="4" w:space="1" w:color="auto"/>
      </w:pBdr>
      <w:tabs>
        <w:tab w:val="right" w:pos="8788"/>
      </w:tabs>
      <w:jc w:val="left"/>
      <w:rPr>
        <w:b w:val="0"/>
        <w:sz w:val="20"/>
        <w:szCs w:val="20"/>
      </w:rPr>
    </w:pPr>
    <w:r w:rsidRPr="000F1F8E">
      <w:rPr>
        <w:b w:val="0"/>
        <w:sz w:val="20"/>
        <w:szCs w:val="20"/>
      </w:rPr>
      <w:t>Závěrečn</w:t>
    </w:r>
    <w:r>
      <w:rPr>
        <w:b w:val="0"/>
        <w:sz w:val="20"/>
        <w:szCs w:val="20"/>
      </w:rPr>
      <w:t xml:space="preserve">á studijní práce, Josef Galvas </w:t>
    </w:r>
    <w:r w:rsidRPr="000F1F8E">
      <w:rPr>
        <w:b w:val="0"/>
        <w:sz w:val="20"/>
        <w:szCs w:val="20"/>
      </w:rPr>
      <w:t>, IT4, 201</w:t>
    </w:r>
    <w:r>
      <w:rPr>
        <w:b w:val="0"/>
        <w:sz w:val="20"/>
        <w:szCs w:val="20"/>
      </w:rPr>
      <w:t>8</w:t>
    </w:r>
    <w:r w:rsidRPr="000F1F8E">
      <w:rPr>
        <w:b w:val="0"/>
        <w:sz w:val="20"/>
        <w:szCs w:val="20"/>
      </w:rPr>
      <w:t>/201</w:t>
    </w:r>
    <w:r>
      <w:rPr>
        <w:b w:val="0"/>
        <w:sz w:val="20"/>
        <w:szCs w:val="20"/>
      </w:rPr>
      <w:t>9</w:t>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5964" w:rsidRPr="000F1F8E" w:rsidRDefault="00CB5964" w:rsidP="000F1F8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77211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F1E80A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1B887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392447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A3802DC"/>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974A935E"/>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4F029592"/>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9AA2E02A"/>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C9FC6F8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688F68A"/>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4C38D4"/>
    <w:multiLevelType w:val="hybridMultilevel"/>
    <w:tmpl w:val="B44C594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04AA1905"/>
    <w:multiLevelType w:val="hybridMultilevel"/>
    <w:tmpl w:val="F3B6559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103397"/>
    <w:multiLevelType w:val="singleLevel"/>
    <w:tmpl w:val="CA666036"/>
    <w:lvl w:ilvl="0">
      <w:start w:val="1"/>
      <w:numFmt w:val="upperRoman"/>
      <w:lvlText w:val="P %1"/>
      <w:lvlJc w:val="left"/>
      <w:pPr>
        <w:tabs>
          <w:tab w:val="num" w:pos="1191"/>
        </w:tabs>
        <w:ind w:left="1191" w:hanging="1191"/>
      </w:pPr>
      <w:rPr>
        <w:rFonts w:ascii="Times New Roman" w:hAnsi="Times New Roman" w:cs="Times New Roman" w:hint="default"/>
        <w:b w:val="0"/>
        <w:bCs w:val="0"/>
        <w:i w:val="0"/>
        <w:iCs w:val="0"/>
        <w:sz w:val="24"/>
        <w:szCs w:val="24"/>
      </w:rPr>
    </w:lvl>
  </w:abstractNum>
  <w:abstractNum w:abstractNumId="14" w15:restartNumberingAfterBreak="0">
    <w:nsid w:val="0D1E759C"/>
    <w:multiLevelType w:val="multilevel"/>
    <w:tmpl w:val="2F3A4D2A"/>
    <w:lvl w:ilvl="0">
      <w:start w:val="1"/>
      <w:numFmt w:val="decimal"/>
      <w:pStyle w:val="Nadpis1"/>
      <w:lvlText w:val="%1"/>
      <w:lvlJc w:val="left"/>
      <w:pPr>
        <w:tabs>
          <w:tab w:val="num" w:pos="360"/>
        </w:tabs>
        <w:ind w:left="360" w:hanging="360"/>
      </w:pPr>
      <w:rPr>
        <w:rFonts w:hint="default"/>
      </w:rPr>
    </w:lvl>
    <w:lvl w:ilvl="1">
      <w:start w:val="1"/>
      <w:numFmt w:val="decimal"/>
      <w:pStyle w:val="Nadpis2"/>
      <w:lvlText w:val="%1.%2"/>
      <w:lvlJc w:val="left"/>
      <w:pPr>
        <w:tabs>
          <w:tab w:val="num" w:pos="284"/>
        </w:tabs>
        <w:ind w:left="57" w:firstLine="0"/>
      </w:pPr>
      <w:rPr>
        <w:rFonts w:hint="default"/>
      </w:rPr>
    </w:lvl>
    <w:lvl w:ilvl="2">
      <w:start w:val="1"/>
      <w:numFmt w:val="decimal"/>
      <w:pStyle w:val="Nadpis3"/>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0FC24351"/>
    <w:multiLevelType w:val="hybridMultilevel"/>
    <w:tmpl w:val="CFFC6BC6"/>
    <w:lvl w:ilvl="0" w:tplc="F1C81144">
      <w:start w:val="1"/>
      <w:numFmt w:val="decimal"/>
      <w:lvlText w:val="(%1)"/>
      <w:lvlJc w:val="right"/>
      <w:pPr>
        <w:tabs>
          <w:tab w:val="num" w:pos="851"/>
        </w:tabs>
        <w:ind w:left="851" w:hanging="142"/>
      </w:pPr>
      <w:rPr>
        <w:rFonts w:hint="default"/>
      </w:r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start w:val="1"/>
      <w:numFmt w:val="lowerLetter"/>
      <w:lvlText w:val="%5."/>
      <w:lvlJc w:val="left"/>
      <w:pPr>
        <w:tabs>
          <w:tab w:val="num" w:pos="3600"/>
        </w:tabs>
        <w:ind w:left="3600" w:hanging="360"/>
      </w:pPr>
    </w:lvl>
    <w:lvl w:ilvl="5" w:tplc="0405001B">
      <w:start w:val="1"/>
      <w:numFmt w:val="lowerRoman"/>
      <w:lvlText w:val="%6."/>
      <w:lvlJc w:val="right"/>
      <w:pPr>
        <w:tabs>
          <w:tab w:val="num" w:pos="4320"/>
        </w:tabs>
        <w:ind w:left="4320" w:hanging="180"/>
      </w:pPr>
    </w:lvl>
    <w:lvl w:ilvl="6" w:tplc="0405000F">
      <w:start w:val="1"/>
      <w:numFmt w:val="decimal"/>
      <w:lvlText w:val="%7."/>
      <w:lvlJc w:val="left"/>
      <w:pPr>
        <w:tabs>
          <w:tab w:val="num" w:pos="5040"/>
        </w:tabs>
        <w:ind w:left="5040" w:hanging="360"/>
      </w:pPr>
    </w:lvl>
    <w:lvl w:ilvl="7" w:tplc="04050019">
      <w:start w:val="1"/>
      <w:numFmt w:val="lowerLetter"/>
      <w:lvlText w:val="%8."/>
      <w:lvlJc w:val="left"/>
      <w:pPr>
        <w:tabs>
          <w:tab w:val="num" w:pos="5760"/>
        </w:tabs>
        <w:ind w:left="5760" w:hanging="360"/>
      </w:pPr>
    </w:lvl>
    <w:lvl w:ilvl="8" w:tplc="0405001B">
      <w:start w:val="1"/>
      <w:numFmt w:val="lowerRoman"/>
      <w:lvlText w:val="%9."/>
      <w:lvlJc w:val="right"/>
      <w:pPr>
        <w:tabs>
          <w:tab w:val="num" w:pos="6480"/>
        </w:tabs>
        <w:ind w:left="6480" w:hanging="180"/>
      </w:pPr>
    </w:lvl>
  </w:abstractNum>
  <w:abstractNum w:abstractNumId="16" w15:restartNumberingAfterBreak="0">
    <w:nsid w:val="119F3045"/>
    <w:multiLevelType w:val="hybridMultilevel"/>
    <w:tmpl w:val="9812771A"/>
    <w:lvl w:ilvl="0" w:tplc="E9A2909E">
      <w:numFmt w:val="bullet"/>
      <w:lvlText w:val="-"/>
      <w:lvlJc w:val="left"/>
      <w:pPr>
        <w:tabs>
          <w:tab w:val="num" w:pos="720"/>
        </w:tabs>
        <w:ind w:left="720" w:hanging="360"/>
      </w:pPr>
      <w:rPr>
        <w:rFonts w:ascii="Times New Roman" w:eastAsia="Times New Roman" w:hAnsi="Times New Roman" w:cs="Times New Roman"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1D555B8"/>
    <w:multiLevelType w:val="hybridMultilevel"/>
    <w:tmpl w:val="59569D3E"/>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18" w15:restartNumberingAfterBreak="0">
    <w:nsid w:val="136371A7"/>
    <w:multiLevelType w:val="hybridMultilevel"/>
    <w:tmpl w:val="A4C49936"/>
    <w:lvl w:ilvl="0" w:tplc="0405000F">
      <w:start w:val="1"/>
      <w:numFmt w:val="decimal"/>
      <w:lvlText w:val="%1."/>
      <w:lvlJc w:val="left"/>
      <w:pPr>
        <w:ind w:left="777" w:hanging="360"/>
      </w:pPr>
    </w:lvl>
    <w:lvl w:ilvl="1" w:tplc="04050019" w:tentative="1">
      <w:start w:val="1"/>
      <w:numFmt w:val="lowerLetter"/>
      <w:lvlText w:val="%2."/>
      <w:lvlJc w:val="left"/>
      <w:pPr>
        <w:ind w:left="1497" w:hanging="360"/>
      </w:pPr>
    </w:lvl>
    <w:lvl w:ilvl="2" w:tplc="0405001B" w:tentative="1">
      <w:start w:val="1"/>
      <w:numFmt w:val="lowerRoman"/>
      <w:lvlText w:val="%3."/>
      <w:lvlJc w:val="right"/>
      <w:pPr>
        <w:ind w:left="2217" w:hanging="180"/>
      </w:pPr>
    </w:lvl>
    <w:lvl w:ilvl="3" w:tplc="0405000F" w:tentative="1">
      <w:start w:val="1"/>
      <w:numFmt w:val="decimal"/>
      <w:lvlText w:val="%4."/>
      <w:lvlJc w:val="left"/>
      <w:pPr>
        <w:ind w:left="2937" w:hanging="360"/>
      </w:pPr>
    </w:lvl>
    <w:lvl w:ilvl="4" w:tplc="04050019" w:tentative="1">
      <w:start w:val="1"/>
      <w:numFmt w:val="lowerLetter"/>
      <w:lvlText w:val="%5."/>
      <w:lvlJc w:val="left"/>
      <w:pPr>
        <w:ind w:left="3657" w:hanging="360"/>
      </w:pPr>
    </w:lvl>
    <w:lvl w:ilvl="5" w:tplc="0405001B" w:tentative="1">
      <w:start w:val="1"/>
      <w:numFmt w:val="lowerRoman"/>
      <w:lvlText w:val="%6."/>
      <w:lvlJc w:val="right"/>
      <w:pPr>
        <w:ind w:left="4377" w:hanging="180"/>
      </w:pPr>
    </w:lvl>
    <w:lvl w:ilvl="6" w:tplc="0405000F" w:tentative="1">
      <w:start w:val="1"/>
      <w:numFmt w:val="decimal"/>
      <w:lvlText w:val="%7."/>
      <w:lvlJc w:val="left"/>
      <w:pPr>
        <w:ind w:left="5097" w:hanging="360"/>
      </w:pPr>
    </w:lvl>
    <w:lvl w:ilvl="7" w:tplc="04050019" w:tentative="1">
      <w:start w:val="1"/>
      <w:numFmt w:val="lowerLetter"/>
      <w:lvlText w:val="%8."/>
      <w:lvlJc w:val="left"/>
      <w:pPr>
        <w:ind w:left="5817" w:hanging="360"/>
      </w:pPr>
    </w:lvl>
    <w:lvl w:ilvl="8" w:tplc="0405001B" w:tentative="1">
      <w:start w:val="1"/>
      <w:numFmt w:val="lowerRoman"/>
      <w:lvlText w:val="%9."/>
      <w:lvlJc w:val="right"/>
      <w:pPr>
        <w:ind w:left="6537" w:hanging="180"/>
      </w:pPr>
    </w:lvl>
  </w:abstractNum>
  <w:abstractNum w:abstractNumId="19" w15:restartNumberingAfterBreak="0">
    <w:nsid w:val="13B406D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157141FD"/>
    <w:multiLevelType w:val="multilevel"/>
    <w:tmpl w:val="19B489AC"/>
    <w:lvl w:ilvl="0">
      <w:start w:val="1"/>
      <w:numFmt w:val="ordinal"/>
      <w:lvlText w:val="%1"/>
      <w:lvlJc w:val="left"/>
      <w:pPr>
        <w:tabs>
          <w:tab w:val="num" w:pos="432"/>
        </w:tabs>
        <w:ind w:left="432" w:hanging="432"/>
      </w:pPr>
      <w:rPr>
        <w:rFonts w:hint="default"/>
      </w:rPr>
    </w:lvl>
    <w:lvl w:ilvl="1">
      <w:start w:val="1"/>
      <w:numFmt w:val="ordinal"/>
      <w:lvlText w:val="%1%2"/>
      <w:lvlJc w:val="left"/>
      <w:pPr>
        <w:tabs>
          <w:tab w:val="num" w:pos="576"/>
        </w:tabs>
        <w:ind w:left="576" w:hanging="576"/>
      </w:pPr>
      <w:rPr>
        <w:rFonts w:hint="default"/>
      </w:rPr>
    </w:lvl>
    <w:lvl w:ilvl="2">
      <w:start w:val="1"/>
      <w:numFmt w:val="ordin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1C6D2CDC"/>
    <w:multiLevelType w:val="multilevel"/>
    <w:tmpl w:val="2542B3D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1D5874F3"/>
    <w:multiLevelType w:val="hybridMultilevel"/>
    <w:tmpl w:val="D58AC40A"/>
    <w:lvl w:ilvl="0" w:tplc="7C507836">
      <w:start w:val="1"/>
      <w:numFmt w:val="decimal"/>
      <w:lvlText w:val="[%1]"/>
      <w:lvlJc w:val="left"/>
      <w:pPr>
        <w:tabs>
          <w:tab w:val="num" w:pos="567"/>
        </w:tabs>
        <w:ind w:left="567" w:hanging="567"/>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3" w15:restartNumberingAfterBreak="0">
    <w:nsid w:val="1FF64E77"/>
    <w:multiLevelType w:val="multilevel"/>
    <w:tmpl w:val="EAD0EA8C"/>
    <w:styleLink w:val="11111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25C83337"/>
    <w:multiLevelType w:val="hybridMultilevel"/>
    <w:tmpl w:val="CA56C264"/>
    <w:lvl w:ilvl="0" w:tplc="1AA0EB08">
      <w:start w:val="1"/>
      <w:numFmt w:val="upperRoman"/>
      <w:pStyle w:val="Obsah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5" w15:restartNumberingAfterBreak="0">
    <w:nsid w:val="381D7351"/>
    <w:multiLevelType w:val="singleLevel"/>
    <w:tmpl w:val="8F924AEA"/>
    <w:lvl w:ilvl="0">
      <w:start w:val="1"/>
      <w:numFmt w:val="decimal"/>
      <w:lvlText w:val="[%1]"/>
      <w:lvlJc w:val="left"/>
      <w:pPr>
        <w:tabs>
          <w:tab w:val="num" w:pos="360"/>
        </w:tabs>
        <w:ind w:left="283" w:hanging="283"/>
      </w:pPr>
      <w:rPr>
        <w:sz w:val="22"/>
        <w:szCs w:val="22"/>
      </w:rPr>
    </w:lvl>
  </w:abstractNum>
  <w:abstractNum w:abstractNumId="26" w15:restartNumberingAfterBreak="0">
    <w:nsid w:val="39176EEC"/>
    <w:multiLevelType w:val="hybridMultilevel"/>
    <w:tmpl w:val="4AFACEE6"/>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9A52B9A"/>
    <w:multiLevelType w:val="hybridMultilevel"/>
    <w:tmpl w:val="7F5676AE"/>
    <w:lvl w:ilvl="0" w:tplc="B2D62936">
      <w:numFmt w:val="bullet"/>
      <w:lvlText w:val="-"/>
      <w:lvlJc w:val="left"/>
      <w:pPr>
        <w:tabs>
          <w:tab w:val="num" w:pos="720"/>
        </w:tabs>
        <w:ind w:left="720" w:hanging="360"/>
      </w:pPr>
      <w:rPr>
        <w:rFonts w:ascii="Times New Roman" w:eastAsia="Times New Roman" w:hAnsi="Times New Roman" w:cs="Times New Roman" w:hint="default"/>
      </w:rPr>
    </w:lvl>
    <w:lvl w:ilvl="1" w:tplc="04050003">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D4C4D5D"/>
    <w:multiLevelType w:val="hybridMultilevel"/>
    <w:tmpl w:val="40F45E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E43427F"/>
    <w:multiLevelType w:val="multilevel"/>
    <w:tmpl w:val="921235A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46DC34DB"/>
    <w:multiLevelType w:val="multilevel"/>
    <w:tmpl w:val="CDC0BDAE"/>
    <w:lvl w:ilvl="0">
      <w:start w:val="1"/>
      <w:numFmt w:val="ordin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AB716BD"/>
    <w:multiLevelType w:val="hybridMultilevel"/>
    <w:tmpl w:val="FD485894"/>
    <w:lvl w:ilvl="0" w:tplc="A8EE49B2">
      <w:start w:val="1"/>
      <w:numFmt w:val="upperRoman"/>
      <w:lvlText w:val="%1"/>
      <w:lvlJc w:val="left"/>
      <w:pPr>
        <w:tabs>
          <w:tab w:val="num" w:pos="1260"/>
        </w:tabs>
        <w:ind w:left="720" w:hanging="180"/>
      </w:pPr>
      <w:rPr>
        <w:rFonts w:hint="default"/>
      </w:rPr>
    </w:lvl>
    <w:lvl w:ilvl="1" w:tplc="B70A98AC">
      <w:numFmt w:val="bullet"/>
      <w:lvlText w:val="-"/>
      <w:lvlJc w:val="left"/>
      <w:pPr>
        <w:tabs>
          <w:tab w:val="num" w:pos="1440"/>
        </w:tabs>
        <w:ind w:left="1440" w:hanging="360"/>
      </w:pPr>
      <w:rPr>
        <w:rFonts w:ascii="Times New Roman" w:eastAsia="Times New Roman" w:hAnsi="Times New Roman" w:cs="Times New Roman"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2" w15:restartNumberingAfterBreak="0">
    <w:nsid w:val="4D0F7F79"/>
    <w:multiLevelType w:val="multilevel"/>
    <w:tmpl w:val="921235A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3" w15:restartNumberingAfterBreak="0">
    <w:nsid w:val="4E5D7BD8"/>
    <w:multiLevelType w:val="multilevel"/>
    <w:tmpl w:val="D7743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4EF30352"/>
    <w:multiLevelType w:val="hybridMultilevel"/>
    <w:tmpl w:val="69741224"/>
    <w:lvl w:ilvl="0" w:tplc="AA4EFD1A">
      <w:numFmt w:val="bullet"/>
      <w:lvlText w:val="-"/>
      <w:lvlJc w:val="left"/>
      <w:pPr>
        <w:tabs>
          <w:tab w:val="num" w:pos="720"/>
        </w:tabs>
        <w:ind w:left="720" w:hanging="360"/>
      </w:pPr>
      <w:rPr>
        <w:rFonts w:ascii="Times New Roman" w:eastAsia="Times New Roman" w:hAnsi="Times New Roman" w:cs="Times New Roman"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2607D0A"/>
    <w:multiLevelType w:val="hybridMultilevel"/>
    <w:tmpl w:val="471C6328"/>
    <w:lvl w:ilvl="0" w:tplc="CB10BBC8">
      <w:start w:val="1"/>
      <w:numFmt w:val="decimal"/>
      <w:lvlText w:val="%1."/>
      <w:lvlJc w:val="left"/>
      <w:pPr>
        <w:tabs>
          <w:tab w:val="num" w:pos="720"/>
        </w:tabs>
        <w:ind w:left="720" w:hanging="360"/>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6" w15:restartNumberingAfterBreak="0">
    <w:nsid w:val="6D010092"/>
    <w:multiLevelType w:val="multilevel"/>
    <w:tmpl w:val="0DF00A76"/>
    <w:lvl w:ilvl="0">
      <w:start w:val="1"/>
      <w:numFmt w:val="ordin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8" w15:restartNumberingAfterBreak="0">
    <w:nsid w:val="76FC7308"/>
    <w:multiLevelType w:val="hybridMultilevel"/>
    <w:tmpl w:val="7C12561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739198C"/>
    <w:multiLevelType w:val="hybridMultilevel"/>
    <w:tmpl w:val="840C4744"/>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40" w15:restartNumberingAfterBreak="0">
    <w:nsid w:val="77850549"/>
    <w:multiLevelType w:val="multilevel"/>
    <w:tmpl w:val="92F68146"/>
    <w:lvl w:ilvl="0">
      <w:start w:val="1"/>
      <w:numFmt w:val="ordinal"/>
      <w:lvlText w:val="%1"/>
      <w:lvlJc w:val="left"/>
      <w:pPr>
        <w:tabs>
          <w:tab w:val="num" w:pos="432"/>
        </w:tabs>
        <w:ind w:left="432" w:hanging="432"/>
      </w:pPr>
      <w:rPr>
        <w:rFonts w:hint="default"/>
      </w:rPr>
    </w:lvl>
    <w:lvl w:ilvl="1">
      <w:start w:val="1"/>
      <w:numFmt w:val="ordin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42" w15:restartNumberingAfterBreak="0">
    <w:nsid w:val="7FB33A2D"/>
    <w:multiLevelType w:val="hybridMultilevel"/>
    <w:tmpl w:val="3A727488"/>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num w:numId="1">
    <w:abstractNumId w:val="10"/>
    <w:lvlOverride w:ilvl="0">
      <w:lvl w:ilvl="0">
        <w:start w:val="1"/>
        <w:numFmt w:val="bullet"/>
        <w:lvlText w:val=""/>
        <w:legacy w:legacy="1" w:legacySpace="0" w:legacyIndent="283"/>
        <w:lvlJc w:val="left"/>
        <w:pPr>
          <w:ind w:left="283" w:hanging="283"/>
        </w:pPr>
        <w:rPr>
          <w:rFonts w:ascii="Wingdings" w:hAnsi="Wingdings" w:cs="Wingdings" w:hint="default"/>
          <w:b/>
          <w:bCs/>
          <w:i/>
          <w:iCs/>
          <w:sz w:val="24"/>
          <w:szCs w:val="24"/>
          <w:u w:val="none"/>
        </w:rPr>
      </w:lvl>
    </w:lvlOverride>
  </w:num>
  <w:num w:numId="2">
    <w:abstractNumId w:val="33"/>
  </w:num>
  <w:num w:numId="3">
    <w:abstractNumId w:val="25"/>
  </w:num>
  <w:num w:numId="4">
    <w:abstractNumId w:val="42"/>
  </w:num>
  <w:num w:numId="5">
    <w:abstractNumId w:val="15"/>
  </w:num>
  <w:num w:numId="6">
    <w:abstractNumId w:val="13"/>
  </w:num>
  <w:num w:numId="7">
    <w:abstractNumId w:val="3"/>
  </w:num>
  <w:num w:numId="8">
    <w:abstractNumId w:val="8"/>
  </w:num>
  <w:num w:numId="9">
    <w:abstractNumId w:val="2"/>
  </w:num>
  <w:num w:numId="10">
    <w:abstractNumId w:val="1"/>
  </w:num>
  <w:num w:numId="11">
    <w:abstractNumId w:val="0"/>
  </w:num>
  <w:num w:numId="12">
    <w:abstractNumId w:val="9"/>
  </w:num>
  <w:num w:numId="13">
    <w:abstractNumId w:val="7"/>
  </w:num>
  <w:num w:numId="14">
    <w:abstractNumId w:val="6"/>
  </w:num>
  <w:num w:numId="15">
    <w:abstractNumId w:val="5"/>
  </w:num>
  <w:num w:numId="16">
    <w:abstractNumId w:val="4"/>
  </w:num>
  <w:num w:numId="17">
    <w:abstractNumId w:val="17"/>
  </w:num>
  <w:num w:numId="18">
    <w:abstractNumId w:val="38"/>
  </w:num>
  <w:num w:numId="19">
    <w:abstractNumId w:val="39"/>
  </w:num>
  <w:num w:numId="20">
    <w:abstractNumId w:val="12"/>
  </w:num>
  <w:num w:numId="21">
    <w:abstractNumId w:val="28"/>
  </w:num>
  <w:num w:numId="22">
    <w:abstractNumId w:val="41"/>
  </w:num>
  <w:num w:numId="23">
    <w:abstractNumId w:val="19"/>
  </w:num>
  <w:num w:numId="24">
    <w:abstractNumId w:val="22"/>
  </w:num>
  <w:num w:numId="25">
    <w:abstractNumId w:val="31"/>
  </w:num>
  <w:num w:numId="26">
    <w:abstractNumId w:val="11"/>
  </w:num>
  <w:num w:numId="27">
    <w:abstractNumId w:val="35"/>
  </w:num>
  <w:num w:numId="28">
    <w:abstractNumId w:val="14"/>
  </w:num>
  <w:num w:numId="29">
    <w:abstractNumId w:val="26"/>
  </w:num>
  <w:num w:numId="30">
    <w:abstractNumId w:val="24"/>
  </w:num>
  <w:num w:numId="31">
    <w:abstractNumId w:val="37"/>
  </w:num>
  <w:num w:numId="32">
    <w:abstractNumId w:val="21"/>
  </w:num>
  <w:num w:numId="33">
    <w:abstractNumId w:val="30"/>
  </w:num>
  <w:num w:numId="34">
    <w:abstractNumId w:val="36"/>
  </w:num>
  <w:num w:numId="35">
    <w:abstractNumId w:val="40"/>
  </w:num>
  <w:num w:numId="36">
    <w:abstractNumId w:val="27"/>
  </w:num>
  <w:num w:numId="37">
    <w:abstractNumId w:val="16"/>
  </w:num>
  <w:num w:numId="38">
    <w:abstractNumId w:val="34"/>
  </w:num>
  <w:num w:numId="39">
    <w:abstractNumId w:val="23"/>
  </w:num>
  <w:num w:numId="40">
    <w:abstractNumId w:val="20"/>
  </w:num>
  <w:num w:numId="41">
    <w:abstractNumId w:val="29"/>
  </w:num>
  <w:num w:numId="42">
    <w:abstractNumId w:val="32"/>
  </w:num>
  <w:num w:numId="43">
    <w:abstractNumId w:val="34"/>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76A8"/>
    <w:rsid w:val="00001A39"/>
    <w:rsid w:val="00001A6D"/>
    <w:rsid w:val="000029ED"/>
    <w:rsid w:val="000105C3"/>
    <w:rsid w:val="00010839"/>
    <w:rsid w:val="00021FF9"/>
    <w:rsid w:val="0002511E"/>
    <w:rsid w:val="00034156"/>
    <w:rsid w:val="000347D4"/>
    <w:rsid w:val="000379A0"/>
    <w:rsid w:val="00040AB8"/>
    <w:rsid w:val="0004149D"/>
    <w:rsid w:val="0004247B"/>
    <w:rsid w:val="00046525"/>
    <w:rsid w:val="00053481"/>
    <w:rsid w:val="00055845"/>
    <w:rsid w:val="00061AE9"/>
    <w:rsid w:val="00063412"/>
    <w:rsid w:val="000647DC"/>
    <w:rsid w:val="00064F8B"/>
    <w:rsid w:val="00066BDC"/>
    <w:rsid w:val="00071ADE"/>
    <w:rsid w:val="00087CAC"/>
    <w:rsid w:val="00095B61"/>
    <w:rsid w:val="000A6216"/>
    <w:rsid w:val="000B064F"/>
    <w:rsid w:val="000B40C6"/>
    <w:rsid w:val="000B7563"/>
    <w:rsid w:val="000C00C6"/>
    <w:rsid w:val="000C185D"/>
    <w:rsid w:val="000C29B9"/>
    <w:rsid w:val="000D54F1"/>
    <w:rsid w:val="000D781B"/>
    <w:rsid w:val="000E66A1"/>
    <w:rsid w:val="000F1F8E"/>
    <w:rsid w:val="000F4EC8"/>
    <w:rsid w:val="000F5ED1"/>
    <w:rsid w:val="001054DD"/>
    <w:rsid w:val="00105526"/>
    <w:rsid w:val="00106D4A"/>
    <w:rsid w:val="00110373"/>
    <w:rsid w:val="001230F6"/>
    <w:rsid w:val="00126FA0"/>
    <w:rsid w:val="00127E19"/>
    <w:rsid w:val="00130427"/>
    <w:rsid w:val="001305C8"/>
    <w:rsid w:val="00131D49"/>
    <w:rsid w:val="00137BB1"/>
    <w:rsid w:val="00144E0B"/>
    <w:rsid w:val="0014536D"/>
    <w:rsid w:val="00150FEC"/>
    <w:rsid w:val="00154743"/>
    <w:rsid w:val="00157365"/>
    <w:rsid w:val="001676A8"/>
    <w:rsid w:val="00170668"/>
    <w:rsid w:val="00170A74"/>
    <w:rsid w:val="00171FCE"/>
    <w:rsid w:val="001728E7"/>
    <w:rsid w:val="00172B58"/>
    <w:rsid w:val="001767BE"/>
    <w:rsid w:val="00184E7C"/>
    <w:rsid w:val="0019362A"/>
    <w:rsid w:val="0019379B"/>
    <w:rsid w:val="00193A49"/>
    <w:rsid w:val="0019513C"/>
    <w:rsid w:val="001B6F92"/>
    <w:rsid w:val="001C1AEE"/>
    <w:rsid w:val="001D225A"/>
    <w:rsid w:val="001D3724"/>
    <w:rsid w:val="001D39EF"/>
    <w:rsid w:val="001E0EFB"/>
    <w:rsid w:val="001E2AC2"/>
    <w:rsid w:val="001E474D"/>
    <w:rsid w:val="001F423D"/>
    <w:rsid w:val="00201D82"/>
    <w:rsid w:val="00207C22"/>
    <w:rsid w:val="002111B1"/>
    <w:rsid w:val="00215FF0"/>
    <w:rsid w:val="00220384"/>
    <w:rsid w:val="0022714F"/>
    <w:rsid w:val="00230592"/>
    <w:rsid w:val="00232194"/>
    <w:rsid w:val="002329D3"/>
    <w:rsid w:val="0023454C"/>
    <w:rsid w:val="00237106"/>
    <w:rsid w:val="00255DDD"/>
    <w:rsid w:val="0027032B"/>
    <w:rsid w:val="0027640E"/>
    <w:rsid w:val="002804BB"/>
    <w:rsid w:val="002810D2"/>
    <w:rsid w:val="00286481"/>
    <w:rsid w:val="00286700"/>
    <w:rsid w:val="00287284"/>
    <w:rsid w:val="002878E8"/>
    <w:rsid w:val="00290EA7"/>
    <w:rsid w:val="00294C06"/>
    <w:rsid w:val="00297E47"/>
    <w:rsid w:val="002A5501"/>
    <w:rsid w:val="002A5CCC"/>
    <w:rsid w:val="002B1B41"/>
    <w:rsid w:val="002B531B"/>
    <w:rsid w:val="002C22A9"/>
    <w:rsid w:val="002C603D"/>
    <w:rsid w:val="002D0DE1"/>
    <w:rsid w:val="002D1037"/>
    <w:rsid w:val="002E352B"/>
    <w:rsid w:val="002E3954"/>
    <w:rsid w:val="002E7038"/>
    <w:rsid w:val="002E7BAF"/>
    <w:rsid w:val="002E7CFA"/>
    <w:rsid w:val="002F05EE"/>
    <w:rsid w:val="002F151B"/>
    <w:rsid w:val="002F3109"/>
    <w:rsid w:val="002F5C75"/>
    <w:rsid w:val="003003B0"/>
    <w:rsid w:val="003012A7"/>
    <w:rsid w:val="00301691"/>
    <w:rsid w:val="00304D42"/>
    <w:rsid w:val="00305097"/>
    <w:rsid w:val="0031307C"/>
    <w:rsid w:val="00320CEC"/>
    <w:rsid w:val="00330BE4"/>
    <w:rsid w:val="00331AC0"/>
    <w:rsid w:val="003320F2"/>
    <w:rsid w:val="00335562"/>
    <w:rsid w:val="00335677"/>
    <w:rsid w:val="00346945"/>
    <w:rsid w:val="0035266D"/>
    <w:rsid w:val="003642FF"/>
    <w:rsid w:val="003652EE"/>
    <w:rsid w:val="003826F1"/>
    <w:rsid w:val="003844A7"/>
    <w:rsid w:val="003877E4"/>
    <w:rsid w:val="003955E5"/>
    <w:rsid w:val="003B05B9"/>
    <w:rsid w:val="003B0DF5"/>
    <w:rsid w:val="003B138D"/>
    <w:rsid w:val="003B2765"/>
    <w:rsid w:val="003B2FB6"/>
    <w:rsid w:val="003C12E2"/>
    <w:rsid w:val="003C242E"/>
    <w:rsid w:val="003C6DCE"/>
    <w:rsid w:val="003D0671"/>
    <w:rsid w:val="003D592B"/>
    <w:rsid w:val="003E1F13"/>
    <w:rsid w:val="003E1FCA"/>
    <w:rsid w:val="003E456D"/>
    <w:rsid w:val="003E5658"/>
    <w:rsid w:val="003F24EE"/>
    <w:rsid w:val="003F6165"/>
    <w:rsid w:val="00403842"/>
    <w:rsid w:val="00406785"/>
    <w:rsid w:val="00410A99"/>
    <w:rsid w:val="0042330E"/>
    <w:rsid w:val="00430D6F"/>
    <w:rsid w:val="00430DEB"/>
    <w:rsid w:val="004318AD"/>
    <w:rsid w:val="004372BC"/>
    <w:rsid w:val="00440CC4"/>
    <w:rsid w:val="00444CE1"/>
    <w:rsid w:val="00447A19"/>
    <w:rsid w:val="00452A72"/>
    <w:rsid w:val="004746DD"/>
    <w:rsid w:val="00483A69"/>
    <w:rsid w:val="00486309"/>
    <w:rsid w:val="00490DFF"/>
    <w:rsid w:val="0049413F"/>
    <w:rsid w:val="004A12E0"/>
    <w:rsid w:val="004A42DC"/>
    <w:rsid w:val="004B0EE7"/>
    <w:rsid w:val="004B57A9"/>
    <w:rsid w:val="004C148F"/>
    <w:rsid w:val="004C3B63"/>
    <w:rsid w:val="004C5A8E"/>
    <w:rsid w:val="004C7347"/>
    <w:rsid w:val="004D00BB"/>
    <w:rsid w:val="004E6797"/>
    <w:rsid w:val="004E71EF"/>
    <w:rsid w:val="004F1744"/>
    <w:rsid w:val="004F3445"/>
    <w:rsid w:val="004F514D"/>
    <w:rsid w:val="00502BE7"/>
    <w:rsid w:val="005037C6"/>
    <w:rsid w:val="00504D71"/>
    <w:rsid w:val="00505678"/>
    <w:rsid w:val="00511C85"/>
    <w:rsid w:val="00517C97"/>
    <w:rsid w:val="0052510E"/>
    <w:rsid w:val="00531130"/>
    <w:rsid w:val="00534447"/>
    <w:rsid w:val="00536B4B"/>
    <w:rsid w:val="00554A26"/>
    <w:rsid w:val="00560F3D"/>
    <w:rsid w:val="00561323"/>
    <w:rsid w:val="005669E5"/>
    <w:rsid w:val="005678D1"/>
    <w:rsid w:val="00570D9F"/>
    <w:rsid w:val="00571F4C"/>
    <w:rsid w:val="00572486"/>
    <w:rsid w:val="00574C39"/>
    <w:rsid w:val="005841CC"/>
    <w:rsid w:val="00585EE3"/>
    <w:rsid w:val="005860F7"/>
    <w:rsid w:val="0059257E"/>
    <w:rsid w:val="005A64FC"/>
    <w:rsid w:val="005A659E"/>
    <w:rsid w:val="005B4B1A"/>
    <w:rsid w:val="005C1AD2"/>
    <w:rsid w:val="005C7505"/>
    <w:rsid w:val="005D0574"/>
    <w:rsid w:val="005D4C9F"/>
    <w:rsid w:val="005D5EFD"/>
    <w:rsid w:val="005E27BF"/>
    <w:rsid w:val="005E3EF2"/>
    <w:rsid w:val="005E4FE8"/>
    <w:rsid w:val="005F3335"/>
    <w:rsid w:val="005F4B3A"/>
    <w:rsid w:val="00600584"/>
    <w:rsid w:val="006022A1"/>
    <w:rsid w:val="00605201"/>
    <w:rsid w:val="0061355D"/>
    <w:rsid w:val="00614852"/>
    <w:rsid w:val="0061614F"/>
    <w:rsid w:val="00630709"/>
    <w:rsid w:val="00632D02"/>
    <w:rsid w:val="00633DE1"/>
    <w:rsid w:val="006413F7"/>
    <w:rsid w:val="00644507"/>
    <w:rsid w:val="00656FAC"/>
    <w:rsid w:val="00657ACD"/>
    <w:rsid w:val="006627C6"/>
    <w:rsid w:val="00662A2C"/>
    <w:rsid w:val="00663F69"/>
    <w:rsid w:val="00664AAD"/>
    <w:rsid w:val="006708A9"/>
    <w:rsid w:val="00670DC9"/>
    <w:rsid w:val="006743A3"/>
    <w:rsid w:val="0067610D"/>
    <w:rsid w:val="006769C8"/>
    <w:rsid w:val="00676A3A"/>
    <w:rsid w:val="00680144"/>
    <w:rsid w:val="006854B0"/>
    <w:rsid w:val="00690933"/>
    <w:rsid w:val="00691D38"/>
    <w:rsid w:val="0069377C"/>
    <w:rsid w:val="00695CE0"/>
    <w:rsid w:val="006A1947"/>
    <w:rsid w:val="006A3876"/>
    <w:rsid w:val="006A7EF5"/>
    <w:rsid w:val="006B0B5E"/>
    <w:rsid w:val="006B1AB5"/>
    <w:rsid w:val="006C2956"/>
    <w:rsid w:val="006C2C63"/>
    <w:rsid w:val="006C33FD"/>
    <w:rsid w:val="006C6930"/>
    <w:rsid w:val="006C7A2F"/>
    <w:rsid w:val="006C7DDD"/>
    <w:rsid w:val="006D16CF"/>
    <w:rsid w:val="006D4FCB"/>
    <w:rsid w:val="006E2B97"/>
    <w:rsid w:val="006E40CB"/>
    <w:rsid w:val="006E7C34"/>
    <w:rsid w:val="00701176"/>
    <w:rsid w:val="00701262"/>
    <w:rsid w:val="0070176F"/>
    <w:rsid w:val="0070571A"/>
    <w:rsid w:val="007105EB"/>
    <w:rsid w:val="00710C3F"/>
    <w:rsid w:val="007117A3"/>
    <w:rsid w:val="0071196A"/>
    <w:rsid w:val="007177F2"/>
    <w:rsid w:val="007244B1"/>
    <w:rsid w:val="00725D91"/>
    <w:rsid w:val="00741699"/>
    <w:rsid w:val="00742FFD"/>
    <w:rsid w:val="00756E7C"/>
    <w:rsid w:val="007627D1"/>
    <w:rsid w:val="00767368"/>
    <w:rsid w:val="00774AB9"/>
    <w:rsid w:val="007837BC"/>
    <w:rsid w:val="00794746"/>
    <w:rsid w:val="007A1714"/>
    <w:rsid w:val="007A2ADD"/>
    <w:rsid w:val="007A390A"/>
    <w:rsid w:val="007A43BB"/>
    <w:rsid w:val="007B12A5"/>
    <w:rsid w:val="007C4434"/>
    <w:rsid w:val="007C5984"/>
    <w:rsid w:val="007D1203"/>
    <w:rsid w:val="007D2C6D"/>
    <w:rsid w:val="007D66C4"/>
    <w:rsid w:val="007E37F3"/>
    <w:rsid w:val="007E395D"/>
    <w:rsid w:val="007E40A3"/>
    <w:rsid w:val="007E761E"/>
    <w:rsid w:val="007F1584"/>
    <w:rsid w:val="007F775C"/>
    <w:rsid w:val="00802D4F"/>
    <w:rsid w:val="00811BD3"/>
    <w:rsid w:val="0081347B"/>
    <w:rsid w:val="0082163A"/>
    <w:rsid w:val="00821DC5"/>
    <w:rsid w:val="00837063"/>
    <w:rsid w:val="00842BC9"/>
    <w:rsid w:val="00845A76"/>
    <w:rsid w:val="008471FB"/>
    <w:rsid w:val="008540A3"/>
    <w:rsid w:val="00854F3C"/>
    <w:rsid w:val="00855A83"/>
    <w:rsid w:val="0085750E"/>
    <w:rsid w:val="00871BD9"/>
    <w:rsid w:val="00880BDA"/>
    <w:rsid w:val="00883C13"/>
    <w:rsid w:val="008846E6"/>
    <w:rsid w:val="00886427"/>
    <w:rsid w:val="00890922"/>
    <w:rsid w:val="008927AC"/>
    <w:rsid w:val="00894C33"/>
    <w:rsid w:val="00895C7B"/>
    <w:rsid w:val="00896E56"/>
    <w:rsid w:val="008B011F"/>
    <w:rsid w:val="008B138A"/>
    <w:rsid w:val="008B6730"/>
    <w:rsid w:val="008C0FBD"/>
    <w:rsid w:val="008C2BBF"/>
    <w:rsid w:val="008C2D29"/>
    <w:rsid w:val="008D34FB"/>
    <w:rsid w:val="008D51AF"/>
    <w:rsid w:val="008E14E7"/>
    <w:rsid w:val="008E790B"/>
    <w:rsid w:val="0090089E"/>
    <w:rsid w:val="00907764"/>
    <w:rsid w:val="00907B22"/>
    <w:rsid w:val="00907FB4"/>
    <w:rsid w:val="00917522"/>
    <w:rsid w:val="00923A87"/>
    <w:rsid w:val="0092406E"/>
    <w:rsid w:val="00930ABC"/>
    <w:rsid w:val="00932021"/>
    <w:rsid w:val="00940795"/>
    <w:rsid w:val="00942C1C"/>
    <w:rsid w:val="00943DCE"/>
    <w:rsid w:val="009447E7"/>
    <w:rsid w:val="00953396"/>
    <w:rsid w:val="00956244"/>
    <w:rsid w:val="0096535C"/>
    <w:rsid w:val="0096593B"/>
    <w:rsid w:val="009727B3"/>
    <w:rsid w:val="0097335B"/>
    <w:rsid w:val="009807D3"/>
    <w:rsid w:val="009838D2"/>
    <w:rsid w:val="00985EB3"/>
    <w:rsid w:val="009910B6"/>
    <w:rsid w:val="009A1ACF"/>
    <w:rsid w:val="009A2009"/>
    <w:rsid w:val="009B7B98"/>
    <w:rsid w:val="009C0E0C"/>
    <w:rsid w:val="009C2C47"/>
    <w:rsid w:val="009D268D"/>
    <w:rsid w:val="009F0DD5"/>
    <w:rsid w:val="009F18F2"/>
    <w:rsid w:val="009F1B08"/>
    <w:rsid w:val="009F7A56"/>
    <w:rsid w:val="00A00297"/>
    <w:rsid w:val="00A01F87"/>
    <w:rsid w:val="00A0246F"/>
    <w:rsid w:val="00A0304C"/>
    <w:rsid w:val="00A04F07"/>
    <w:rsid w:val="00A05252"/>
    <w:rsid w:val="00A07699"/>
    <w:rsid w:val="00A1344E"/>
    <w:rsid w:val="00A15971"/>
    <w:rsid w:val="00A20528"/>
    <w:rsid w:val="00A21D3D"/>
    <w:rsid w:val="00A272BC"/>
    <w:rsid w:val="00A3151C"/>
    <w:rsid w:val="00A31EA9"/>
    <w:rsid w:val="00A3215F"/>
    <w:rsid w:val="00A36607"/>
    <w:rsid w:val="00A3700D"/>
    <w:rsid w:val="00A5168E"/>
    <w:rsid w:val="00A535DD"/>
    <w:rsid w:val="00A53909"/>
    <w:rsid w:val="00A57BEF"/>
    <w:rsid w:val="00A82D2A"/>
    <w:rsid w:val="00A8312A"/>
    <w:rsid w:val="00A8328E"/>
    <w:rsid w:val="00A857BA"/>
    <w:rsid w:val="00A85D35"/>
    <w:rsid w:val="00A91294"/>
    <w:rsid w:val="00A97D6B"/>
    <w:rsid w:val="00AA28C2"/>
    <w:rsid w:val="00AA5496"/>
    <w:rsid w:val="00AB0759"/>
    <w:rsid w:val="00AB15E9"/>
    <w:rsid w:val="00AB18DA"/>
    <w:rsid w:val="00AB195F"/>
    <w:rsid w:val="00AC2EA7"/>
    <w:rsid w:val="00AC53DE"/>
    <w:rsid w:val="00AE2AD9"/>
    <w:rsid w:val="00B10394"/>
    <w:rsid w:val="00B103FF"/>
    <w:rsid w:val="00B33F00"/>
    <w:rsid w:val="00B407F6"/>
    <w:rsid w:val="00B42752"/>
    <w:rsid w:val="00B45696"/>
    <w:rsid w:val="00B461DA"/>
    <w:rsid w:val="00B47890"/>
    <w:rsid w:val="00B521F9"/>
    <w:rsid w:val="00B54BBC"/>
    <w:rsid w:val="00B56271"/>
    <w:rsid w:val="00B56637"/>
    <w:rsid w:val="00B60965"/>
    <w:rsid w:val="00B75089"/>
    <w:rsid w:val="00B80C2E"/>
    <w:rsid w:val="00B81E3F"/>
    <w:rsid w:val="00B82820"/>
    <w:rsid w:val="00B829F1"/>
    <w:rsid w:val="00B8449A"/>
    <w:rsid w:val="00B93719"/>
    <w:rsid w:val="00B93DD4"/>
    <w:rsid w:val="00B945A2"/>
    <w:rsid w:val="00B963D5"/>
    <w:rsid w:val="00B97E74"/>
    <w:rsid w:val="00BB07B7"/>
    <w:rsid w:val="00BC350A"/>
    <w:rsid w:val="00BC71A8"/>
    <w:rsid w:val="00BD3C58"/>
    <w:rsid w:val="00BE26BC"/>
    <w:rsid w:val="00BF2037"/>
    <w:rsid w:val="00BF2CBF"/>
    <w:rsid w:val="00BF601F"/>
    <w:rsid w:val="00C00B21"/>
    <w:rsid w:val="00C00ECD"/>
    <w:rsid w:val="00C12601"/>
    <w:rsid w:val="00C130AC"/>
    <w:rsid w:val="00C2193A"/>
    <w:rsid w:val="00C3288D"/>
    <w:rsid w:val="00C34588"/>
    <w:rsid w:val="00C410F5"/>
    <w:rsid w:val="00C417C8"/>
    <w:rsid w:val="00C44ED4"/>
    <w:rsid w:val="00C615F2"/>
    <w:rsid w:val="00C63635"/>
    <w:rsid w:val="00C6559C"/>
    <w:rsid w:val="00C90AE9"/>
    <w:rsid w:val="00C91564"/>
    <w:rsid w:val="00C94C04"/>
    <w:rsid w:val="00CA3973"/>
    <w:rsid w:val="00CB4422"/>
    <w:rsid w:val="00CB5964"/>
    <w:rsid w:val="00CC05F8"/>
    <w:rsid w:val="00CC4510"/>
    <w:rsid w:val="00CC4C17"/>
    <w:rsid w:val="00CC7366"/>
    <w:rsid w:val="00CF4CA8"/>
    <w:rsid w:val="00CF7670"/>
    <w:rsid w:val="00D03129"/>
    <w:rsid w:val="00D04AE6"/>
    <w:rsid w:val="00D054DB"/>
    <w:rsid w:val="00D12AB2"/>
    <w:rsid w:val="00D1620B"/>
    <w:rsid w:val="00D17C80"/>
    <w:rsid w:val="00D17DE7"/>
    <w:rsid w:val="00D21F22"/>
    <w:rsid w:val="00D301B4"/>
    <w:rsid w:val="00D34C44"/>
    <w:rsid w:val="00D41AB3"/>
    <w:rsid w:val="00D433EA"/>
    <w:rsid w:val="00D45C1E"/>
    <w:rsid w:val="00D52D73"/>
    <w:rsid w:val="00D5784F"/>
    <w:rsid w:val="00D66091"/>
    <w:rsid w:val="00D67757"/>
    <w:rsid w:val="00D72EB1"/>
    <w:rsid w:val="00D75539"/>
    <w:rsid w:val="00D765BF"/>
    <w:rsid w:val="00D85012"/>
    <w:rsid w:val="00D92D12"/>
    <w:rsid w:val="00D934E8"/>
    <w:rsid w:val="00D967BB"/>
    <w:rsid w:val="00DB42AE"/>
    <w:rsid w:val="00DC07F1"/>
    <w:rsid w:val="00DC0939"/>
    <w:rsid w:val="00DC47E8"/>
    <w:rsid w:val="00DD6134"/>
    <w:rsid w:val="00DE0F23"/>
    <w:rsid w:val="00DE118D"/>
    <w:rsid w:val="00DE24A9"/>
    <w:rsid w:val="00DE6DF2"/>
    <w:rsid w:val="00DF0FE2"/>
    <w:rsid w:val="00E00ED4"/>
    <w:rsid w:val="00E06226"/>
    <w:rsid w:val="00E10AC7"/>
    <w:rsid w:val="00E119D3"/>
    <w:rsid w:val="00E14863"/>
    <w:rsid w:val="00E15D00"/>
    <w:rsid w:val="00E15FA1"/>
    <w:rsid w:val="00E16F24"/>
    <w:rsid w:val="00E219C1"/>
    <w:rsid w:val="00E23FA1"/>
    <w:rsid w:val="00E25834"/>
    <w:rsid w:val="00E36074"/>
    <w:rsid w:val="00E4099B"/>
    <w:rsid w:val="00E41045"/>
    <w:rsid w:val="00E41553"/>
    <w:rsid w:val="00E41AE1"/>
    <w:rsid w:val="00E41E52"/>
    <w:rsid w:val="00E4581A"/>
    <w:rsid w:val="00E50CBF"/>
    <w:rsid w:val="00E5285D"/>
    <w:rsid w:val="00E5416C"/>
    <w:rsid w:val="00E55ADB"/>
    <w:rsid w:val="00E5669D"/>
    <w:rsid w:val="00E57A96"/>
    <w:rsid w:val="00E619E0"/>
    <w:rsid w:val="00E72097"/>
    <w:rsid w:val="00E73963"/>
    <w:rsid w:val="00E81700"/>
    <w:rsid w:val="00E86B79"/>
    <w:rsid w:val="00E942A5"/>
    <w:rsid w:val="00E94473"/>
    <w:rsid w:val="00E9780B"/>
    <w:rsid w:val="00EA3BB1"/>
    <w:rsid w:val="00EA4374"/>
    <w:rsid w:val="00EA45D1"/>
    <w:rsid w:val="00EA693D"/>
    <w:rsid w:val="00EB03BE"/>
    <w:rsid w:val="00EB0D51"/>
    <w:rsid w:val="00EC2149"/>
    <w:rsid w:val="00EC243C"/>
    <w:rsid w:val="00EC41DD"/>
    <w:rsid w:val="00EC54A3"/>
    <w:rsid w:val="00EC57D6"/>
    <w:rsid w:val="00EC63EE"/>
    <w:rsid w:val="00EC79F3"/>
    <w:rsid w:val="00EC7C21"/>
    <w:rsid w:val="00ED1A72"/>
    <w:rsid w:val="00ED3721"/>
    <w:rsid w:val="00EF521F"/>
    <w:rsid w:val="00F02931"/>
    <w:rsid w:val="00F03DA6"/>
    <w:rsid w:val="00F0428E"/>
    <w:rsid w:val="00F050E4"/>
    <w:rsid w:val="00F05862"/>
    <w:rsid w:val="00F1245D"/>
    <w:rsid w:val="00F221F1"/>
    <w:rsid w:val="00F22EB3"/>
    <w:rsid w:val="00F25161"/>
    <w:rsid w:val="00F2596B"/>
    <w:rsid w:val="00F25C9B"/>
    <w:rsid w:val="00F314E5"/>
    <w:rsid w:val="00F36955"/>
    <w:rsid w:val="00F37E25"/>
    <w:rsid w:val="00F45C54"/>
    <w:rsid w:val="00F520B8"/>
    <w:rsid w:val="00F61A24"/>
    <w:rsid w:val="00F67723"/>
    <w:rsid w:val="00F70ADA"/>
    <w:rsid w:val="00F80BEE"/>
    <w:rsid w:val="00F8275C"/>
    <w:rsid w:val="00F8709C"/>
    <w:rsid w:val="00F914A5"/>
    <w:rsid w:val="00F94863"/>
    <w:rsid w:val="00F94A83"/>
    <w:rsid w:val="00FA12C9"/>
    <w:rsid w:val="00FC0407"/>
    <w:rsid w:val="00FC1F9B"/>
    <w:rsid w:val="00FD1995"/>
    <w:rsid w:val="00FD19FC"/>
    <w:rsid w:val="00FD2966"/>
    <w:rsid w:val="00FD4E35"/>
    <w:rsid w:val="00FD5C59"/>
    <w:rsid w:val="00FE4634"/>
    <w:rsid w:val="00FF0F06"/>
    <w:rsid w:val="00FF6F5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D263E4"/>
  <w15:docId w15:val="{E68BF156-F514-4618-B37F-B244742EF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pPr>
      <w:spacing w:after="120" w:line="360" w:lineRule="auto"/>
      <w:jc w:val="both"/>
    </w:pPr>
    <w:rPr>
      <w:sz w:val="24"/>
      <w:szCs w:val="24"/>
    </w:rPr>
  </w:style>
  <w:style w:type="paragraph" w:styleId="Nadpis1">
    <w:name w:val="heading 1"/>
    <w:basedOn w:val="Normln"/>
    <w:next w:val="Normln"/>
    <w:link w:val="Nadpis1Char"/>
    <w:qFormat/>
    <w:rsid w:val="000F5ED1"/>
    <w:pPr>
      <w:keepNext/>
      <w:pageBreakBefore/>
      <w:numPr>
        <w:numId w:val="28"/>
      </w:numPr>
      <w:tabs>
        <w:tab w:val="left" w:pos="567"/>
      </w:tabs>
      <w:jc w:val="left"/>
      <w:outlineLvl w:val="0"/>
    </w:pPr>
    <w:rPr>
      <w:b/>
      <w:bCs/>
      <w:caps/>
      <w:kern w:val="28"/>
      <w:sz w:val="28"/>
      <w:szCs w:val="28"/>
    </w:rPr>
  </w:style>
  <w:style w:type="paragraph" w:styleId="Nadpis2">
    <w:name w:val="heading 2"/>
    <w:basedOn w:val="Normln"/>
    <w:next w:val="Normln"/>
    <w:link w:val="Nadpis2Char"/>
    <w:qFormat/>
    <w:rsid w:val="000F5ED1"/>
    <w:pPr>
      <w:keepNext/>
      <w:numPr>
        <w:ilvl w:val="1"/>
        <w:numId w:val="28"/>
      </w:numPr>
      <w:tabs>
        <w:tab w:val="left" w:pos="851"/>
      </w:tabs>
      <w:spacing w:before="240"/>
      <w:jc w:val="left"/>
      <w:outlineLvl w:val="1"/>
    </w:pPr>
    <w:rPr>
      <w:b/>
      <w:bCs/>
      <w:sz w:val="28"/>
      <w:szCs w:val="28"/>
    </w:rPr>
  </w:style>
  <w:style w:type="paragraph" w:styleId="Nadpis3">
    <w:name w:val="heading 3"/>
    <w:basedOn w:val="Normln"/>
    <w:next w:val="Normln"/>
    <w:link w:val="Nadpis3Char"/>
    <w:qFormat/>
    <w:rsid w:val="000F5ED1"/>
    <w:pPr>
      <w:keepNext/>
      <w:numPr>
        <w:ilvl w:val="2"/>
        <w:numId w:val="28"/>
      </w:numPr>
      <w:tabs>
        <w:tab w:val="left" w:pos="1134"/>
      </w:tabs>
      <w:spacing w:before="240"/>
      <w:jc w:val="left"/>
      <w:outlineLvl w:val="2"/>
    </w:pPr>
    <w:rPr>
      <w:b/>
      <w:bCs/>
    </w:rPr>
  </w:style>
  <w:style w:type="paragraph" w:styleId="Nadpis4">
    <w:name w:val="heading 4"/>
    <w:basedOn w:val="Normln"/>
    <w:next w:val="Normln"/>
    <w:link w:val="Nadpis4Char"/>
    <w:qFormat/>
    <w:rsid w:val="000F5ED1"/>
    <w:pPr>
      <w:keepNext/>
      <w:spacing w:before="240"/>
      <w:jc w:val="left"/>
      <w:outlineLvl w:val="3"/>
    </w:pPr>
    <w:rPr>
      <w:b/>
      <w:bCs/>
      <w:i/>
      <w:iCs/>
    </w:rPr>
  </w:style>
  <w:style w:type="paragraph" w:styleId="Nadpis5">
    <w:name w:val="heading 5"/>
    <w:aliases w:val="Nepoužívaný 5"/>
    <w:basedOn w:val="Normln"/>
    <w:next w:val="Normln"/>
    <w:qFormat/>
    <w:rsid w:val="000F5ED1"/>
    <w:pPr>
      <w:spacing w:before="240"/>
      <w:outlineLvl w:val="4"/>
    </w:pPr>
  </w:style>
  <w:style w:type="paragraph" w:styleId="Nadpis6">
    <w:name w:val="heading 6"/>
    <w:aliases w:val="Nepoužívaný 6"/>
    <w:basedOn w:val="Normln"/>
    <w:next w:val="Normln"/>
    <w:qFormat/>
    <w:rsid w:val="000F5ED1"/>
    <w:pPr>
      <w:spacing w:before="240" w:after="60"/>
      <w:outlineLvl w:val="5"/>
    </w:pPr>
    <w:rPr>
      <w:i/>
      <w:iCs/>
      <w:sz w:val="22"/>
      <w:szCs w:val="22"/>
    </w:rPr>
  </w:style>
  <w:style w:type="paragraph" w:styleId="Nadpis7">
    <w:name w:val="heading 7"/>
    <w:aliases w:val="Nepoužívaný 7"/>
    <w:basedOn w:val="Normln"/>
    <w:next w:val="Normln"/>
    <w:qFormat/>
    <w:rsid w:val="000F5ED1"/>
    <w:pPr>
      <w:spacing w:before="240" w:after="60"/>
      <w:outlineLvl w:val="6"/>
    </w:pPr>
  </w:style>
  <w:style w:type="paragraph" w:styleId="Nadpis8">
    <w:name w:val="heading 8"/>
    <w:aliases w:val="Nepoužívaný 8"/>
    <w:basedOn w:val="Normln"/>
    <w:next w:val="Normln"/>
    <w:qFormat/>
    <w:rsid w:val="000F5ED1"/>
    <w:pPr>
      <w:spacing w:before="240" w:after="60"/>
      <w:outlineLvl w:val="7"/>
    </w:pPr>
    <w:rPr>
      <w:i/>
      <w:iCs/>
    </w:rPr>
  </w:style>
  <w:style w:type="paragraph" w:styleId="Nadpis9">
    <w:name w:val="heading 9"/>
    <w:aliases w:val="Nepoužívaný 9"/>
    <w:basedOn w:val="Normln"/>
    <w:next w:val="Normln"/>
    <w:qFormat/>
    <w:rsid w:val="000F5ED1"/>
    <w:pPr>
      <w:spacing w:before="240" w:after="60"/>
      <w:outlineLvl w:val="8"/>
    </w:pPr>
    <w:rPr>
      <w:b/>
      <w:bCs/>
      <w:i/>
      <w:iCs/>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bsah2">
    <w:name w:val="toc 2"/>
    <w:basedOn w:val="Normln"/>
    <w:next w:val="Normln"/>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Obsah1">
    <w:name w:val="toc 1"/>
    <w:basedOn w:val="Normln"/>
    <w:next w:val="Normln"/>
    <w:autoRedefine/>
    <w:semiHidden/>
    <w:pPr>
      <w:widowControl w:val="0"/>
      <w:numPr>
        <w:numId w:val="30"/>
      </w:numPr>
      <w:tabs>
        <w:tab w:val="left" w:pos="567"/>
        <w:tab w:val="right" w:leader="dot" w:pos="8777"/>
      </w:tabs>
      <w:spacing w:before="60" w:after="60" w:line="240" w:lineRule="auto"/>
      <w:ind w:right="567"/>
      <w:jc w:val="left"/>
      <w:outlineLvl w:val="0"/>
    </w:pPr>
    <w:rPr>
      <w:b/>
      <w:bCs/>
      <w:caps/>
      <w:noProof/>
      <w:szCs w:val="36"/>
    </w:rPr>
  </w:style>
  <w:style w:type="paragraph" w:styleId="Obsah3">
    <w:name w:val="toc 3"/>
    <w:basedOn w:val="Normln"/>
    <w:next w:val="Normln"/>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Titulek">
    <w:name w:val="caption"/>
    <w:aliases w:val="Obrázek"/>
    <w:basedOn w:val="Literatura"/>
    <w:next w:val="Normln"/>
    <w:qFormat/>
    <w:pPr>
      <w:ind w:firstLine="0"/>
      <w:jc w:val="center"/>
    </w:pPr>
  </w:style>
  <w:style w:type="paragraph" w:customStyle="1" w:styleId="Literatura">
    <w:name w:val="Literatura"/>
    <w:basedOn w:val="Normln"/>
    <w:pPr>
      <w:tabs>
        <w:tab w:val="right" w:pos="709"/>
        <w:tab w:val="left" w:pos="851"/>
      </w:tabs>
      <w:spacing w:before="60" w:after="60"/>
      <w:ind w:left="851" w:hanging="851"/>
    </w:pPr>
  </w:style>
  <w:style w:type="paragraph" w:customStyle="1" w:styleId="Rovnice">
    <w:name w:val="Rovnice"/>
    <w:basedOn w:val="Normln"/>
    <w:pPr>
      <w:tabs>
        <w:tab w:val="center" w:pos="4253"/>
        <w:tab w:val="right" w:pos="8505"/>
      </w:tabs>
    </w:pPr>
    <w:rPr>
      <w:bCs/>
      <w:iCs/>
    </w:rPr>
  </w:style>
  <w:style w:type="paragraph" w:styleId="Seznamobrzk">
    <w:name w:val="table of figures"/>
    <w:basedOn w:val="Normln"/>
    <w:next w:val="Normln"/>
    <w:semiHidden/>
    <w:pPr>
      <w:tabs>
        <w:tab w:val="right" w:leader="dot" w:pos="8789"/>
      </w:tabs>
      <w:spacing w:after="0"/>
      <w:ind w:left="567" w:right="567" w:hanging="567"/>
    </w:pPr>
    <w:rPr>
      <w:noProof/>
    </w:rPr>
  </w:style>
  <w:style w:type="paragraph" w:customStyle="1" w:styleId="Nadpis">
    <w:name w:val="Nadpis"/>
    <w:basedOn w:val="Normln"/>
    <w:next w:val="Normln"/>
    <w:link w:val="NadpisChar"/>
    <w:pPr>
      <w:pageBreakBefore/>
      <w:jc w:val="left"/>
      <w:outlineLvl w:val="0"/>
    </w:pPr>
    <w:rPr>
      <w:b/>
      <w:bCs/>
      <w:caps/>
      <w:sz w:val="28"/>
      <w:szCs w:val="28"/>
    </w:rPr>
  </w:style>
  <w:style w:type="paragraph" w:customStyle="1" w:styleId="Ploha">
    <w:name w:val="Příloha"/>
    <w:basedOn w:val="Normln"/>
    <w:pPr>
      <w:spacing w:before="60"/>
      <w:ind w:left="851" w:hanging="851"/>
    </w:pPr>
  </w:style>
  <w:style w:type="paragraph" w:customStyle="1" w:styleId="Popisky">
    <w:name w:val="Popisky"/>
    <w:basedOn w:val="Titulek"/>
    <w:next w:val="Normln"/>
    <w:pPr>
      <w:tabs>
        <w:tab w:val="clear" w:pos="709"/>
        <w:tab w:val="clear" w:pos="851"/>
      </w:tabs>
      <w:spacing w:before="120" w:after="120"/>
      <w:ind w:hanging="851"/>
    </w:pPr>
    <w:rPr>
      <w:i/>
    </w:rPr>
  </w:style>
  <w:style w:type="paragraph" w:styleId="Zkladntext">
    <w:name w:val="Body Text"/>
    <w:basedOn w:val="Normln"/>
    <w:semiHidden/>
    <w:pPr>
      <w:spacing w:before="60" w:after="60" w:line="240" w:lineRule="auto"/>
      <w:jc w:val="center"/>
    </w:pPr>
    <w:rPr>
      <w:b/>
      <w:bCs/>
    </w:rPr>
  </w:style>
  <w:style w:type="paragraph" w:styleId="Nzev">
    <w:name w:val="Title"/>
    <w:basedOn w:val="Normln"/>
    <w:next w:val="Normln"/>
    <w:qFormat/>
    <w:pPr>
      <w:pageBreakBefore/>
      <w:jc w:val="left"/>
    </w:pPr>
    <w:rPr>
      <w:b/>
      <w:bCs/>
      <w:caps/>
      <w:kern w:val="28"/>
      <w:sz w:val="28"/>
      <w:szCs w:val="28"/>
    </w:rPr>
  </w:style>
  <w:style w:type="paragraph" w:customStyle="1" w:styleId="Tabulka">
    <w:name w:val="Tabulka"/>
    <w:basedOn w:val="Titulek"/>
    <w:next w:val="Normln"/>
    <w:pPr>
      <w:ind w:left="567" w:hanging="567"/>
      <w:jc w:val="left"/>
    </w:pPr>
  </w:style>
  <w:style w:type="character" w:styleId="Hypertextovodkaz">
    <w:name w:val="Hyperlink"/>
    <w:uiPriority w:val="99"/>
    <w:rPr>
      <w:color w:val="auto"/>
      <w:u w:val="none"/>
    </w:rPr>
  </w:style>
  <w:style w:type="paragraph" w:customStyle="1" w:styleId="Bezodstavce">
    <w:name w:val="Bez odstavce"/>
    <w:basedOn w:val="Normln"/>
  </w:style>
  <w:style w:type="paragraph" w:styleId="Zhlav">
    <w:name w:val="header"/>
    <w:basedOn w:val="Normln"/>
    <w:semiHidden/>
    <w:pPr>
      <w:tabs>
        <w:tab w:val="center" w:pos="4536"/>
        <w:tab w:val="right" w:pos="9072"/>
      </w:tabs>
    </w:pPr>
  </w:style>
  <w:style w:type="paragraph" w:styleId="Zpat">
    <w:name w:val="footer"/>
    <w:basedOn w:val="Normln"/>
    <w:link w:val="ZpatChar"/>
    <w:uiPriority w:val="99"/>
    <w:pPr>
      <w:tabs>
        <w:tab w:val="center" w:pos="4536"/>
        <w:tab w:val="right" w:pos="9072"/>
      </w:tabs>
    </w:pPr>
  </w:style>
  <w:style w:type="paragraph" w:customStyle="1" w:styleId="Program">
    <w:name w:val="Program"/>
    <w:basedOn w:val="Normln"/>
    <w:next w:val="Normln"/>
    <w:pPr>
      <w:numPr>
        <w:numId w:val="22"/>
      </w:numPr>
      <w:spacing w:line="240" w:lineRule="auto"/>
      <w:jc w:val="left"/>
    </w:pPr>
    <w:rPr>
      <w:rFonts w:ascii="Courier New" w:hAnsi="Courier New"/>
      <w:sz w:val="20"/>
    </w:rPr>
  </w:style>
  <w:style w:type="paragraph" w:customStyle="1" w:styleId="st">
    <w:name w:val="Část"/>
    <w:basedOn w:val="Nadpis"/>
    <w:next w:val="Normln"/>
    <w:pPr>
      <w:spacing w:before="6000" w:after="0"/>
      <w:jc w:val="center"/>
    </w:pPr>
    <w:rPr>
      <w:sz w:val="36"/>
    </w:rPr>
  </w:style>
  <w:style w:type="character" w:styleId="Siln">
    <w:name w:val="Strong"/>
    <w:qFormat/>
    <w:rPr>
      <w:b/>
      <w:bCs/>
    </w:rPr>
  </w:style>
  <w:style w:type="character" w:styleId="Zdraznn">
    <w:name w:val="Emphasis"/>
    <w:qFormat/>
    <w:rPr>
      <w:i/>
      <w:iCs/>
    </w:rPr>
  </w:style>
  <w:style w:type="paragraph" w:styleId="Zkladntextodsazen">
    <w:name w:val="Body Text Indent"/>
    <w:basedOn w:val="Normln"/>
    <w:semiHidden/>
  </w:style>
  <w:style w:type="paragraph" w:styleId="Obsah4">
    <w:name w:val="toc 4"/>
    <w:basedOn w:val="Normln"/>
    <w:next w:val="Normln"/>
    <w:autoRedefine/>
    <w:uiPriority w:val="39"/>
    <w:pPr>
      <w:tabs>
        <w:tab w:val="right" w:leader="dot" w:pos="8777"/>
      </w:tabs>
      <w:spacing w:after="0" w:line="240" w:lineRule="auto"/>
      <w:ind w:left="1418" w:right="567" w:hanging="851"/>
      <w:jc w:val="left"/>
    </w:pPr>
    <w:rPr>
      <w:noProof/>
    </w:rPr>
  </w:style>
  <w:style w:type="paragraph" w:styleId="Obsah5">
    <w:name w:val="toc 5"/>
    <w:basedOn w:val="Normln"/>
    <w:next w:val="Normln"/>
    <w:autoRedefine/>
    <w:uiPriority w:val="39"/>
    <w:pPr>
      <w:spacing w:after="0" w:line="240" w:lineRule="auto"/>
      <w:ind w:left="960"/>
      <w:jc w:val="left"/>
    </w:pPr>
  </w:style>
  <w:style w:type="paragraph" w:styleId="Obsah6">
    <w:name w:val="toc 6"/>
    <w:basedOn w:val="Normln"/>
    <w:next w:val="Normln"/>
    <w:autoRedefine/>
    <w:semiHidden/>
    <w:pPr>
      <w:spacing w:after="0" w:line="240" w:lineRule="auto"/>
      <w:ind w:left="1200"/>
      <w:jc w:val="left"/>
    </w:pPr>
  </w:style>
  <w:style w:type="paragraph" w:styleId="Obsah7">
    <w:name w:val="toc 7"/>
    <w:basedOn w:val="Normln"/>
    <w:next w:val="Normln"/>
    <w:autoRedefine/>
    <w:semiHidden/>
    <w:pPr>
      <w:spacing w:after="0" w:line="240" w:lineRule="auto"/>
      <w:ind w:left="1440"/>
      <w:jc w:val="left"/>
    </w:pPr>
  </w:style>
  <w:style w:type="paragraph" w:styleId="Obsah8">
    <w:name w:val="toc 8"/>
    <w:basedOn w:val="Normln"/>
    <w:next w:val="Normln"/>
    <w:autoRedefine/>
    <w:semiHidden/>
    <w:pPr>
      <w:spacing w:after="0" w:line="240" w:lineRule="auto"/>
      <w:ind w:left="1680"/>
      <w:jc w:val="left"/>
    </w:pPr>
  </w:style>
  <w:style w:type="paragraph" w:styleId="Obsah9">
    <w:name w:val="toc 9"/>
    <w:basedOn w:val="Normln"/>
    <w:next w:val="Normln"/>
    <w:autoRedefine/>
    <w:semiHidden/>
    <w:pPr>
      <w:spacing w:after="0" w:line="240" w:lineRule="auto"/>
      <w:ind w:left="1920"/>
      <w:jc w:val="left"/>
    </w:pPr>
  </w:style>
  <w:style w:type="character" w:styleId="Odkaznakoment">
    <w:name w:val="annotation reference"/>
    <w:semiHidden/>
    <w:rPr>
      <w:sz w:val="16"/>
      <w:szCs w:val="16"/>
    </w:rPr>
  </w:style>
  <w:style w:type="paragraph" w:customStyle="1" w:styleId="Nadpis-Obsah">
    <w:name w:val="Nadpis-Obsah"/>
    <w:basedOn w:val="Nadpis"/>
    <w:next w:val="Normln"/>
    <w:pPr>
      <w:pageBreakBefore w:val="0"/>
    </w:pPr>
  </w:style>
  <w:style w:type="paragraph" w:styleId="Textkomente">
    <w:name w:val="annotation text"/>
    <w:basedOn w:val="Normln"/>
    <w:semiHidden/>
    <w:rPr>
      <w:sz w:val="20"/>
      <w:szCs w:val="20"/>
    </w:rPr>
  </w:style>
  <w:style w:type="paragraph" w:customStyle="1" w:styleId="st-slice">
    <w:name w:val="Část-číslice"/>
    <w:basedOn w:val="st"/>
    <w:pPr>
      <w:numPr>
        <w:numId w:val="31"/>
      </w:numPr>
      <w:ind w:left="1804"/>
    </w:pPr>
  </w:style>
  <w:style w:type="paragraph" w:styleId="Rozloendokumentu">
    <w:name w:val="Document Map"/>
    <w:basedOn w:val="Normln"/>
    <w:semiHidden/>
    <w:pPr>
      <w:shd w:val="clear" w:color="auto" w:fill="000080"/>
    </w:pPr>
    <w:rPr>
      <w:rFonts w:ascii="Tahoma" w:hAnsi="Tahoma" w:cs="Tahoma"/>
    </w:rPr>
  </w:style>
  <w:style w:type="character" w:styleId="Sledovanodkaz">
    <w:name w:val="FollowedHyperlink"/>
    <w:semiHidden/>
    <w:rPr>
      <w:color w:val="800080"/>
      <w:u w:val="single"/>
    </w:rPr>
  </w:style>
  <w:style w:type="paragraph" w:styleId="Pokraovnseznamu">
    <w:name w:val="List Continue"/>
    <w:basedOn w:val="Normln"/>
    <w:semiHidden/>
    <w:pPr>
      <w:ind w:left="283"/>
    </w:pPr>
  </w:style>
  <w:style w:type="paragraph" w:styleId="Zkladntext2">
    <w:name w:val="Body Text 2"/>
    <w:basedOn w:val="Normln"/>
    <w:semiHidden/>
  </w:style>
  <w:style w:type="character" w:customStyle="1" w:styleId="Pokec">
    <w:name w:val="Pokec"/>
    <w:rPr>
      <w:color w:val="FF0000"/>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styleId="Zkladntext3">
    <w:name w:val="Body Text 3"/>
    <w:basedOn w:val="Normln"/>
    <w:semiHidden/>
    <w:pPr>
      <w:jc w:val="left"/>
    </w:pPr>
    <w:rPr>
      <w:sz w:val="20"/>
    </w:rPr>
  </w:style>
  <w:style w:type="character" w:customStyle="1" w:styleId="NadpisChar">
    <w:name w:val="Nadpis Char"/>
    <w:link w:val="Nadpis"/>
    <w:rsid w:val="00802D4F"/>
    <w:rPr>
      <w:b/>
      <w:bCs/>
      <w:caps/>
      <w:sz w:val="28"/>
      <w:szCs w:val="28"/>
      <w:lang w:val="cs-CZ" w:eastAsia="cs-CZ" w:bidi="ar-SA"/>
    </w:rPr>
  </w:style>
  <w:style w:type="character" w:customStyle="1" w:styleId="Nadpis3Char">
    <w:name w:val="Nadpis 3 Char"/>
    <w:link w:val="Nadpis3"/>
    <w:rsid w:val="000F5ED1"/>
    <w:rPr>
      <w:b/>
      <w:bCs/>
      <w:sz w:val="24"/>
      <w:szCs w:val="24"/>
      <w:lang w:val="cs-CZ" w:eastAsia="cs-CZ" w:bidi="ar-SA"/>
    </w:rPr>
  </w:style>
  <w:style w:type="character" w:customStyle="1" w:styleId="Nadpis2Char">
    <w:name w:val="Nadpis 2 Char"/>
    <w:link w:val="Nadpis2"/>
    <w:rsid w:val="000F5ED1"/>
    <w:rPr>
      <w:b/>
      <w:bCs/>
      <w:sz w:val="28"/>
      <w:szCs w:val="28"/>
      <w:lang w:val="cs-CZ" w:eastAsia="cs-CZ" w:bidi="ar-SA"/>
    </w:rPr>
  </w:style>
  <w:style w:type="character" w:customStyle="1" w:styleId="Nadpis1Char">
    <w:name w:val="Nadpis 1 Char"/>
    <w:link w:val="Nadpis1"/>
    <w:rsid w:val="000F5ED1"/>
    <w:rPr>
      <w:b/>
      <w:bCs/>
      <w:caps/>
      <w:kern w:val="28"/>
      <w:sz w:val="28"/>
      <w:szCs w:val="28"/>
      <w:lang w:val="cs-CZ" w:eastAsia="cs-CZ" w:bidi="ar-SA"/>
    </w:rPr>
  </w:style>
  <w:style w:type="numbering" w:styleId="111111">
    <w:name w:val="Outline List 2"/>
    <w:basedOn w:val="Bezseznamu"/>
    <w:rsid w:val="000F5ED1"/>
    <w:pPr>
      <w:numPr>
        <w:numId w:val="39"/>
      </w:numPr>
    </w:pPr>
  </w:style>
  <w:style w:type="character" w:customStyle="1" w:styleId="ZpatChar">
    <w:name w:val="Zápatí Char"/>
    <w:link w:val="Zpat"/>
    <w:uiPriority w:val="99"/>
    <w:rsid w:val="008471FB"/>
    <w:rPr>
      <w:sz w:val="24"/>
      <w:szCs w:val="24"/>
    </w:rPr>
  </w:style>
  <w:style w:type="character" w:styleId="Zdraznnintenzivn">
    <w:name w:val="Intense Emphasis"/>
    <w:uiPriority w:val="21"/>
    <w:qFormat/>
    <w:rsid w:val="001F423D"/>
    <w:rPr>
      <w:i/>
      <w:iCs/>
      <w:color w:val="5B9BD5"/>
    </w:rPr>
  </w:style>
  <w:style w:type="paragraph" w:styleId="Textbubliny">
    <w:name w:val="Balloon Text"/>
    <w:basedOn w:val="Normln"/>
    <w:link w:val="TextbublinyChar"/>
    <w:uiPriority w:val="99"/>
    <w:semiHidden/>
    <w:unhideWhenUsed/>
    <w:rsid w:val="00F67723"/>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F67723"/>
    <w:rPr>
      <w:rFonts w:ascii="Tahoma" w:hAnsi="Tahoma" w:cs="Tahoma"/>
      <w:sz w:val="16"/>
      <w:szCs w:val="16"/>
    </w:rPr>
  </w:style>
  <w:style w:type="paragraph" w:styleId="Textpoznpodarou">
    <w:name w:val="footnote text"/>
    <w:basedOn w:val="Normln"/>
    <w:link w:val="TextpoznpodarouChar"/>
    <w:uiPriority w:val="99"/>
    <w:semiHidden/>
    <w:unhideWhenUsed/>
    <w:rsid w:val="00290EA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290EA7"/>
  </w:style>
  <w:style w:type="character" w:styleId="Znakapoznpodarou">
    <w:name w:val="footnote reference"/>
    <w:basedOn w:val="Standardnpsmoodstavce"/>
    <w:uiPriority w:val="99"/>
    <w:semiHidden/>
    <w:unhideWhenUsed/>
    <w:rsid w:val="00290EA7"/>
    <w:rPr>
      <w:vertAlign w:val="superscript"/>
    </w:rPr>
  </w:style>
  <w:style w:type="character" w:customStyle="1" w:styleId="sc16">
    <w:name w:val="sc16"/>
    <w:basedOn w:val="Standardnpsmoodstavce"/>
    <w:rsid w:val="00053481"/>
  </w:style>
  <w:style w:type="character" w:customStyle="1" w:styleId="sc0">
    <w:name w:val="sc0"/>
    <w:basedOn w:val="Standardnpsmoodstavce"/>
    <w:rsid w:val="00053481"/>
  </w:style>
  <w:style w:type="character" w:customStyle="1" w:styleId="sc11">
    <w:name w:val="sc11"/>
    <w:basedOn w:val="Standardnpsmoodstavce"/>
    <w:rsid w:val="00053481"/>
  </w:style>
  <w:style w:type="character" w:customStyle="1" w:styleId="sc10">
    <w:name w:val="sc10"/>
    <w:basedOn w:val="Standardnpsmoodstavce"/>
    <w:rsid w:val="00053481"/>
  </w:style>
  <w:style w:type="character" w:customStyle="1" w:styleId="sc4">
    <w:name w:val="sc4"/>
    <w:basedOn w:val="Standardnpsmoodstavce"/>
    <w:rsid w:val="00053481"/>
  </w:style>
  <w:style w:type="character" w:customStyle="1" w:styleId="sc2">
    <w:name w:val="sc2"/>
    <w:basedOn w:val="Standardnpsmoodstavce"/>
    <w:rsid w:val="00053481"/>
  </w:style>
  <w:style w:type="character" w:customStyle="1" w:styleId="sc5">
    <w:name w:val="sc5"/>
    <w:basedOn w:val="Standardnpsmoodstavce"/>
    <w:rsid w:val="00053481"/>
  </w:style>
  <w:style w:type="paragraph" w:styleId="FormtovanvHTML">
    <w:name w:val="HTML Preformatted"/>
    <w:basedOn w:val="Normln"/>
    <w:link w:val="FormtovanvHTMLChar"/>
    <w:uiPriority w:val="99"/>
    <w:semiHidden/>
    <w:unhideWhenUsed/>
    <w:rsid w:val="00220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FormtovanvHTMLChar">
    <w:name w:val="Formátovaný v HTML Char"/>
    <w:basedOn w:val="Standardnpsmoodstavce"/>
    <w:link w:val="FormtovanvHTML"/>
    <w:uiPriority w:val="99"/>
    <w:semiHidden/>
    <w:rsid w:val="00220384"/>
    <w:rPr>
      <w:rFonts w:ascii="Courier New" w:hAnsi="Courier New" w:cs="Courier New"/>
    </w:rPr>
  </w:style>
  <w:style w:type="character" w:customStyle="1" w:styleId="Nadpis4Char">
    <w:name w:val="Nadpis 4 Char"/>
    <w:basedOn w:val="Standardnpsmoodstavce"/>
    <w:link w:val="Nadpis4"/>
    <w:rsid w:val="00BC71A8"/>
    <w:rPr>
      <w:b/>
      <w:bCs/>
      <w:i/>
      <w:iCs/>
      <w:sz w:val="24"/>
      <w:szCs w:val="24"/>
    </w:rPr>
  </w:style>
  <w:style w:type="paragraph" w:styleId="Odstavecseseznamem">
    <w:name w:val="List Paragraph"/>
    <w:basedOn w:val="Normln"/>
    <w:uiPriority w:val="34"/>
    <w:qFormat/>
    <w:rsid w:val="00E55A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72349">
      <w:bodyDiv w:val="1"/>
      <w:marLeft w:val="0"/>
      <w:marRight w:val="0"/>
      <w:marTop w:val="0"/>
      <w:marBottom w:val="0"/>
      <w:divBdr>
        <w:top w:val="none" w:sz="0" w:space="0" w:color="auto"/>
        <w:left w:val="none" w:sz="0" w:space="0" w:color="auto"/>
        <w:bottom w:val="none" w:sz="0" w:space="0" w:color="auto"/>
        <w:right w:val="none" w:sz="0" w:space="0" w:color="auto"/>
      </w:divBdr>
    </w:div>
    <w:div w:id="463929726">
      <w:bodyDiv w:val="1"/>
      <w:marLeft w:val="0"/>
      <w:marRight w:val="0"/>
      <w:marTop w:val="0"/>
      <w:marBottom w:val="0"/>
      <w:divBdr>
        <w:top w:val="none" w:sz="0" w:space="0" w:color="auto"/>
        <w:left w:val="none" w:sz="0" w:space="0" w:color="auto"/>
        <w:bottom w:val="none" w:sz="0" w:space="0" w:color="auto"/>
        <w:right w:val="none" w:sz="0" w:space="0" w:color="auto"/>
      </w:divBdr>
    </w:div>
    <w:div w:id="1158494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www.gnu.org/licenses/gpl-2.0.html"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http://3dprintingcenter.net/2016/06/03/fabscan-how-to-build-a-3d-scanner-do-it-yoursel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mariolukas/FabScanPi-Server" TargetMode="External"/><Relationship Id="rId36"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howtomechatronics.com/tutorials/arduino/how-to-control-stepper-motor-with-a4988-driver-and-arduino/"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mariolukas.github.io/FabScanPi-Server/" TargetMode="External"/><Relationship Id="rId30" Type="http://schemas.openxmlformats.org/officeDocument/2006/relationships/hyperlink" Target="http://wolfgangschmidt.info/simple3dscan-download/" TargetMode="External"/><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MP\&#352;ablona-MP.dot"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5EF55D-EB09-45D4-BC28-AAB6A2913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Šablona-MP.dot</Template>
  <TotalTime>2865</TotalTime>
  <Pages>23</Pages>
  <Words>3202</Words>
  <Characters>18898</Characters>
  <Application>Microsoft Office Word</Application>
  <DocSecurity>0</DocSecurity>
  <Lines>157</Lines>
  <Paragraphs>44</Paragraphs>
  <ScaleCrop>false</ScaleCrop>
  <HeadingPairs>
    <vt:vector size="2" baseType="variant">
      <vt:variant>
        <vt:lpstr>Název</vt:lpstr>
      </vt:variant>
      <vt:variant>
        <vt:i4>1</vt:i4>
      </vt:variant>
    </vt:vector>
  </HeadingPairs>
  <TitlesOfParts>
    <vt:vector size="1" baseType="lpstr">
      <vt:lpstr>šablona MP- SŠIEŘ</vt:lpstr>
    </vt:vector>
  </TitlesOfParts>
  <Company>SŠIEŘ Rožnov</Company>
  <LinksUpToDate>false</LinksUpToDate>
  <CharactersWithSpaces>22056</CharactersWithSpaces>
  <SharedDoc>false</SharedDoc>
  <HLinks>
    <vt:vector size="48" baseType="variant">
      <vt:variant>
        <vt:i4>1900599</vt:i4>
      </vt:variant>
      <vt:variant>
        <vt:i4>53</vt:i4>
      </vt:variant>
      <vt:variant>
        <vt:i4>0</vt:i4>
      </vt:variant>
      <vt:variant>
        <vt:i4>5</vt:i4>
      </vt:variant>
      <vt:variant>
        <vt:lpwstr/>
      </vt:variant>
      <vt:variant>
        <vt:lpwstr>_Toc370246092</vt:lpwstr>
      </vt:variant>
      <vt:variant>
        <vt:i4>1900599</vt:i4>
      </vt:variant>
      <vt:variant>
        <vt:i4>47</vt:i4>
      </vt:variant>
      <vt:variant>
        <vt:i4>0</vt:i4>
      </vt:variant>
      <vt:variant>
        <vt:i4>5</vt:i4>
      </vt:variant>
      <vt:variant>
        <vt:lpwstr/>
      </vt:variant>
      <vt:variant>
        <vt:lpwstr>_Toc370246091</vt:lpwstr>
      </vt:variant>
      <vt:variant>
        <vt:i4>1900599</vt:i4>
      </vt:variant>
      <vt:variant>
        <vt:i4>41</vt:i4>
      </vt:variant>
      <vt:variant>
        <vt:i4>0</vt:i4>
      </vt:variant>
      <vt:variant>
        <vt:i4>5</vt:i4>
      </vt:variant>
      <vt:variant>
        <vt:lpwstr/>
      </vt:variant>
      <vt:variant>
        <vt:lpwstr>_Toc370246090</vt:lpwstr>
      </vt:variant>
      <vt:variant>
        <vt:i4>1835063</vt:i4>
      </vt:variant>
      <vt:variant>
        <vt:i4>35</vt:i4>
      </vt:variant>
      <vt:variant>
        <vt:i4>0</vt:i4>
      </vt:variant>
      <vt:variant>
        <vt:i4>5</vt:i4>
      </vt:variant>
      <vt:variant>
        <vt:lpwstr/>
      </vt:variant>
      <vt:variant>
        <vt:lpwstr>_Toc370246089</vt:lpwstr>
      </vt:variant>
      <vt:variant>
        <vt:i4>1835063</vt:i4>
      </vt:variant>
      <vt:variant>
        <vt:i4>29</vt:i4>
      </vt:variant>
      <vt:variant>
        <vt:i4>0</vt:i4>
      </vt:variant>
      <vt:variant>
        <vt:i4>5</vt:i4>
      </vt:variant>
      <vt:variant>
        <vt:lpwstr/>
      </vt:variant>
      <vt:variant>
        <vt:lpwstr>_Toc370246088</vt:lpwstr>
      </vt:variant>
      <vt:variant>
        <vt:i4>1835063</vt:i4>
      </vt:variant>
      <vt:variant>
        <vt:i4>23</vt:i4>
      </vt:variant>
      <vt:variant>
        <vt:i4>0</vt:i4>
      </vt:variant>
      <vt:variant>
        <vt:i4>5</vt:i4>
      </vt:variant>
      <vt:variant>
        <vt:lpwstr/>
      </vt:variant>
      <vt:variant>
        <vt:lpwstr>_Toc370246087</vt:lpwstr>
      </vt:variant>
      <vt:variant>
        <vt:i4>1835063</vt:i4>
      </vt:variant>
      <vt:variant>
        <vt:i4>17</vt:i4>
      </vt:variant>
      <vt:variant>
        <vt:i4>0</vt:i4>
      </vt:variant>
      <vt:variant>
        <vt:i4>5</vt:i4>
      </vt:variant>
      <vt:variant>
        <vt:lpwstr/>
      </vt:variant>
      <vt:variant>
        <vt:lpwstr>_Toc370246086</vt:lpwstr>
      </vt:variant>
      <vt:variant>
        <vt:i4>1835063</vt:i4>
      </vt:variant>
      <vt:variant>
        <vt:i4>11</vt:i4>
      </vt:variant>
      <vt:variant>
        <vt:i4>0</vt:i4>
      </vt:variant>
      <vt:variant>
        <vt:i4>5</vt:i4>
      </vt:variant>
      <vt:variant>
        <vt:lpwstr/>
      </vt:variant>
      <vt:variant>
        <vt:lpwstr>_Toc370246085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MP- SŠIEŘ</dc:title>
  <dc:creator>SŠIEŘ</dc:creator>
  <cp:lastModifiedBy>student</cp:lastModifiedBy>
  <cp:revision>420</cp:revision>
  <cp:lastPrinted>2004-11-12T21:05:00Z</cp:lastPrinted>
  <dcterms:created xsi:type="dcterms:W3CDTF">2018-11-24T11:22:00Z</dcterms:created>
  <dcterms:modified xsi:type="dcterms:W3CDTF">2019-01-10T11:59:00Z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